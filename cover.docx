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D6B66" w14:textId="77777777" w:rsidR="002B1688" w:rsidRDefault="0037024E">
      <w:pPr>
        <w:ind w:firstLineChars="0" w:firstLine="0"/>
        <w:rPr>
          <w:rFonts w:eastAsia="黑体" w:cs="Times New Roman"/>
          <w:b/>
          <w:sz w:val="18"/>
          <w:szCs w:val="18"/>
        </w:rPr>
      </w:pPr>
      <w:bookmarkStart w:id="0" w:name="_Hlk37243245"/>
      <w:bookmarkStart w:id="1" w:name="_Toc227252005"/>
      <w:bookmarkStart w:id="2" w:name="_Toc227323382"/>
      <w:bookmarkStart w:id="3" w:name="_Toc227324810"/>
      <w:bookmarkStart w:id="4" w:name="_Toc227324897"/>
      <w:bookmarkStart w:id="5" w:name="_Toc231634661"/>
      <w:bookmarkStart w:id="6" w:name="_Toc292838234"/>
      <w:bookmarkStart w:id="7" w:name="OLE_LINK35"/>
      <w:bookmarkStart w:id="8" w:name="OLE_LINK34"/>
      <w:bookmarkStart w:id="9" w:name="OLE_LINK1"/>
      <w:bookmarkStart w:id="10" w:name="OLE_LINK2"/>
      <w:bookmarkStart w:id="11" w:name="OLE_LINK11"/>
      <w:bookmarkStart w:id="12" w:name="OLE_LINK12"/>
      <w:bookmarkEnd w:id="0"/>
      <w:r>
        <w:rPr>
          <w:rFonts w:ascii="宋体" w:hAnsi="宋体" w:cs="Times New Roman"/>
          <w:b/>
          <w:sz w:val="18"/>
          <w:szCs w:val="18"/>
        </w:rPr>
        <w:t>中文图书分类号：</w:t>
      </w:r>
      <w:r>
        <w:rPr>
          <w:rFonts w:eastAsia="黑体" w:cs="Times New Roman"/>
          <w:b/>
          <w:sz w:val="18"/>
          <w:szCs w:val="18"/>
        </w:rPr>
        <w:t>TP391</w:t>
      </w:r>
    </w:p>
    <w:p w14:paraId="18DE0A5D" w14:textId="77777777" w:rsidR="002B1688" w:rsidRDefault="0037024E">
      <w:pPr>
        <w:ind w:firstLineChars="0" w:firstLine="0"/>
        <w:rPr>
          <w:rFonts w:ascii="宋体" w:hAnsi="宋体" w:cs="Times New Roman"/>
          <w:b/>
          <w:sz w:val="18"/>
          <w:szCs w:val="18"/>
        </w:rPr>
      </w:pPr>
      <w:r>
        <w:rPr>
          <w:rFonts w:ascii="宋体" w:hAnsi="宋体" w:cs="Times New Roman"/>
          <w:b/>
          <w:sz w:val="18"/>
          <w:szCs w:val="18"/>
        </w:rPr>
        <w:t>密</w:t>
      </w:r>
      <w:r>
        <w:rPr>
          <w:rFonts w:ascii="宋体" w:hAnsi="宋体" w:cs="Times New Roman" w:hint="eastAsia"/>
          <w:b/>
          <w:sz w:val="18"/>
          <w:szCs w:val="18"/>
        </w:rPr>
        <w:t xml:space="preserve">          </w:t>
      </w:r>
      <w:r>
        <w:rPr>
          <w:rFonts w:ascii="宋体" w:hAnsi="宋体" w:cs="Times New Roman"/>
          <w:b/>
          <w:sz w:val="18"/>
          <w:szCs w:val="18"/>
        </w:rPr>
        <w:t>级：公开</w:t>
      </w:r>
    </w:p>
    <w:p w14:paraId="19405141" w14:textId="77777777" w:rsidR="002B1688" w:rsidRDefault="0037024E">
      <w:pPr>
        <w:ind w:firstLineChars="488" w:firstLine="882"/>
        <w:rPr>
          <w:rFonts w:eastAsia="黑体" w:cs="Times New Roman"/>
          <w:b/>
          <w:sz w:val="18"/>
          <w:szCs w:val="18"/>
        </w:rPr>
      </w:pPr>
      <w:r>
        <w:rPr>
          <w:rFonts w:eastAsia="黑体" w:cs="Times New Roman"/>
          <w:b/>
          <w:sz w:val="18"/>
          <w:szCs w:val="18"/>
        </w:rPr>
        <w:t>UDC</w:t>
      </w:r>
      <w:r>
        <w:rPr>
          <w:rFonts w:eastAsia="黑体" w:cs="Times New Roman"/>
          <w:b/>
          <w:sz w:val="18"/>
          <w:szCs w:val="18"/>
        </w:rPr>
        <w:t>：</w:t>
      </w:r>
      <w:r>
        <w:rPr>
          <w:rFonts w:eastAsia="黑体" w:cs="Times New Roman"/>
          <w:b/>
          <w:sz w:val="18"/>
          <w:szCs w:val="18"/>
        </w:rPr>
        <w:t>004</w:t>
      </w:r>
    </w:p>
    <w:p w14:paraId="5379D852" w14:textId="77777777" w:rsidR="002B1688" w:rsidRDefault="0037024E">
      <w:pPr>
        <w:ind w:firstLineChars="0" w:firstLine="0"/>
        <w:rPr>
          <w:rFonts w:eastAsia="黑体" w:cs="Times New Roman"/>
          <w:b/>
          <w:sz w:val="18"/>
          <w:szCs w:val="18"/>
        </w:rPr>
      </w:pPr>
      <w:r>
        <w:rPr>
          <w:rFonts w:ascii="宋体" w:hAnsi="宋体" w:cs="Times New Roman"/>
          <w:b/>
          <w:sz w:val="18"/>
          <w:szCs w:val="18"/>
        </w:rPr>
        <w:t>学</w:t>
      </w:r>
      <w:r>
        <w:rPr>
          <w:rFonts w:ascii="宋体" w:hAnsi="宋体" w:cs="Times New Roman" w:hint="eastAsia"/>
          <w:b/>
          <w:sz w:val="18"/>
          <w:szCs w:val="18"/>
        </w:rPr>
        <w:t xml:space="preserve">  </w:t>
      </w:r>
      <w:r>
        <w:rPr>
          <w:rFonts w:ascii="宋体" w:hAnsi="宋体" w:cs="Times New Roman"/>
          <w:b/>
          <w:sz w:val="18"/>
          <w:szCs w:val="18"/>
        </w:rPr>
        <w:t>校</w:t>
      </w:r>
      <w:r>
        <w:rPr>
          <w:rFonts w:ascii="宋体" w:hAnsi="宋体" w:cs="Times New Roman" w:hint="eastAsia"/>
          <w:b/>
          <w:sz w:val="18"/>
          <w:szCs w:val="18"/>
        </w:rPr>
        <w:t xml:space="preserve">  </w:t>
      </w:r>
      <w:r>
        <w:rPr>
          <w:rFonts w:ascii="宋体" w:hAnsi="宋体" w:cs="Times New Roman"/>
          <w:b/>
          <w:sz w:val="18"/>
          <w:szCs w:val="18"/>
        </w:rPr>
        <w:t>代</w:t>
      </w:r>
      <w:r>
        <w:rPr>
          <w:rFonts w:ascii="宋体" w:hAnsi="宋体" w:cs="Times New Roman" w:hint="eastAsia"/>
          <w:b/>
          <w:sz w:val="18"/>
          <w:szCs w:val="18"/>
        </w:rPr>
        <w:t xml:space="preserve">  </w:t>
      </w:r>
      <w:r>
        <w:rPr>
          <w:rFonts w:ascii="宋体" w:hAnsi="宋体" w:cs="Times New Roman"/>
          <w:b/>
          <w:sz w:val="18"/>
          <w:szCs w:val="18"/>
        </w:rPr>
        <w:t>码：</w:t>
      </w:r>
      <w:r>
        <w:rPr>
          <w:rFonts w:eastAsia="黑体" w:cs="Times New Roman"/>
          <w:b/>
          <w:sz w:val="18"/>
          <w:szCs w:val="18"/>
        </w:rPr>
        <w:t>10005</w:t>
      </w:r>
    </w:p>
    <w:p w14:paraId="046C93FD" w14:textId="77777777" w:rsidR="002B1688" w:rsidRDefault="002B1688">
      <w:pPr>
        <w:ind w:firstLineChars="0" w:firstLine="0"/>
        <w:rPr>
          <w:rFonts w:cs="Times New Roman"/>
          <w:b/>
          <w:sz w:val="18"/>
          <w:szCs w:val="18"/>
        </w:rPr>
      </w:pPr>
    </w:p>
    <w:p w14:paraId="54760E5A" w14:textId="77777777" w:rsidR="002B1688" w:rsidRDefault="002B1688">
      <w:pPr>
        <w:ind w:firstLineChars="0" w:firstLine="0"/>
        <w:rPr>
          <w:rFonts w:cs="Times New Roman"/>
          <w:b/>
          <w:sz w:val="18"/>
          <w:szCs w:val="18"/>
        </w:rPr>
      </w:pPr>
    </w:p>
    <w:p w14:paraId="50116A70" w14:textId="77777777" w:rsidR="002B1688" w:rsidRDefault="002B1688">
      <w:pPr>
        <w:ind w:firstLineChars="0" w:firstLine="0"/>
        <w:rPr>
          <w:rFonts w:cs="Times New Roman"/>
          <w:b/>
          <w:sz w:val="18"/>
          <w:szCs w:val="18"/>
        </w:rPr>
      </w:pPr>
    </w:p>
    <w:p w14:paraId="472D1910" w14:textId="77777777" w:rsidR="002B1688" w:rsidRDefault="002B1688">
      <w:pPr>
        <w:ind w:firstLineChars="0" w:firstLine="0"/>
        <w:rPr>
          <w:rFonts w:cs="Times New Roman"/>
          <w:b/>
          <w:sz w:val="18"/>
          <w:szCs w:val="18"/>
        </w:rPr>
      </w:pPr>
    </w:p>
    <w:p w14:paraId="28275481" w14:textId="77777777" w:rsidR="002B1688" w:rsidRDefault="0037024E">
      <w:pPr>
        <w:ind w:firstLineChars="0" w:firstLine="0"/>
        <w:jc w:val="center"/>
        <w:rPr>
          <w:rFonts w:cs="Times New Roman"/>
          <w:b/>
          <w:sz w:val="18"/>
          <w:szCs w:val="18"/>
        </w:rPr>
      </w:pPr>
      <w:r>
        <w:rPr>
          <w:rFonts w:cs="Times New Roman"/>
          <w:b/>
          <w:noProof/>
          <w:sz w:val="18"/>
          <w:szCs w:val="18"/>
        </w:rPr>
        <w:drawing>
          <wp:inline distT="0" distB="0" distL="0" distR="0" wp14:anchorId="04AF9301" wp14:editId="5EA74183">
            <wp:extent cx="3800475" cy="9715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800475" cy="971550"/>
                    </a:xfrm>
                    <a:prstGeom prst="rect">
                      <a:avLst/>
                    </a:prstGeom>
                    <a:noFill/>
                    <a:ln>
                      <a:noFill/>
                    </a:ln>
                  </pic:spPr>
                </pic:pic>
              </a:graphicData>
            </a:graphic>
          </wp:inline>
        </w:drawing>
      </w:r>
    </w:p>
    <w:p w14:paraId="07E19C9A" w14:textId="77777777" w:rsidR="002B1688" w:rsidRDefault="002B1688">
      <w:pPr>
        <w:ind w:firstLineChars="0" w:firstLine="0"/>
        <w:rPr>
          <w:rFonts w:cs="Times New Roman"/>
          <w:b/>
          <w:sz w:val="18"/>
          <w:szCs w:val="18"/>
        </w:rPr>
      </w:pPr>
    </w:p>
    <w:p w14:paraId="75417B36" w14:textId="1D9FD61A" w:rsidR="002B1688" w:rsidRPr="00794E90" w:rsidRDefault="0037024E">
      <w:pPr>
        <w:ind w:firstLineChars="0" w:firstLine="0"/>
        <w:jc w:val="center"/>
        <w:rPr>
          <w:rFonts w:eastAsia="黑体" w:cs="Times New Roman"/>
          <w:b/>
          <w:spacing w:val="90"/>
          <w:sz w:val="84"/>
          <w:szCs w:val="84"/>
        </w:rPr>
      </w:pPr>
      <w:r w:rsidRPr="00794E90">
        <w:rPr>
          <w:rFonts w:eastAsia="黑体" w:cs="Times New Roman"/>
          <w:b/>
          <w:spacing w:val="90"/>
          <w:sz w:val="84"/>
          <w:szCs w:val="84"/>
        </w:rPr>
        <w:t>硕士</w:t>
      </w:r>
      <w:r w:rsidR="00DD4949" w:rsidRPr="00794E90">
        <w:rPr>
          <w:rFonts w:eastAsia="黑体" w:cs="Times New Roman" w:hint="eastAsia"/>
          <w:b/>
          <w:spacing w:val="90"/>
          <w:sz w:val="84"/>
          <w:szCs w:val="84"/>
        </w:rPr>
        <w:t>专业</w:t>
      </w:r>
      <w:r w:rsidRPr="00794E90">
        <w:rPr>
          <w:rFonts w:eastAsia="黑体" w:cs="Times New Roman"/>
          <w:b/>
          <w:spacing w:val="90"/>
          <w:sz w:val="84"/>
          <w:szCs w:val="84"/>
        </w:rPr>
        <w:t>学位论文</w:t>
      </w:r>
    </w:p>
    <w:p w14:paraId="6C20BA74" w14:textId="14C23821" w:rsidR="002B1688" w:rsidRPr="00794E90" w:rsidRDefault="00DD4949">
      <w:pPr>
        <w:ind w:firstLineChars="0" w:firstLine="0"/>
        <w:jc w:val="center"/>
        <w:rPr>
          <w:rFonts w:eastAsia="黑体" w:cs="Times New Roman"/>
          <w:b/>
          <w:sz w:val="36"/>
          <w:szCs w:val="44"/>
        </w:rPr>
      </w:pPr>
      <w:r w:rsidRPr="00794E90">
        <w:rPr>
          <w:rFonts w:eastAsia="黑体" w:cs="Times New Roman"/>
          <w:b/>
          <w:sz w:val="36"/>
          <w:szCs w:val="44"/>
        </w:rPr>
        <w:t>P</w:t>
      </w:r>
      <w:r w:rsidR="00794E90" w:rsidRPr="00794E90">
        <w:rPr>
          <w:rFonts w:eastAsia="黑体" w:cs="Times New Roman"/>
          <w:b/>
          <w:sz w:val="36"/>
          <w:szCs w:val="44"/>
        </w:rPr>
        <w:t>ROF</w:t>
      </w:r>
      <w:r w:rsidRPr="00794E90">
        <w:rPr>
          <w:rFonts w:eastAsia="黑体" w:cs="Times New Roman"/>
          <w:b/>
          <w:sz w:val="36"/>
          <w:szCs w:val="44"/>
        </w:rPr>
        <w:t>E</w:t>
      </w:r>
      <w:r w:rsidR="00794E90" w:rsidRPr="00794E90">
        <w:rPr>
          <w:rFonts w:eastAsia="黑体" w:cs="Times New Roman"/>
          <w:b/>
          <w:sz w:val="36"/>
          <w:szCs w:val="44"/>
        </w:rPr>
        <w:t>S</w:t>
      </w:r>
      <w:r w:rsidRPr="00794E90">
        <w:rPr>
          <w:rFonts w:eastAsia="黑体" w:cs="Times New Roman"/>
          <w:b/>
          <w:sz w:val="36"/>
          <w:szCs w:val="44"/>
        </w:rPr>
        <w:t xml:space="preserve">SIONAL </w:t>
      </w:r>
      <w:r w:rsidR="0037024E" w:rsidRPr="00794E90">
        <w:rPr>
          <w:rFonts w:eastAsia="黑体" w:cs="Times New Roman"/>
          <w:b/>
          <w:sz w:val="36"/>
          <w:szCs w:val="44"/>
        </w:rPr>
        <w:t>MASTERAL DISSERTATION</w:t>
      </w:r>
    </w:p>
    <w:p w14:paraId="3E9DED73" w14:textId="77777777" w:rsidR="002B1688" w:rsidRDefault="002B1688">
      <w:pPr>
        <w:ind w:firstLineChars="0" w:firstLine="0"/>
        <w:rPr>
          <w:rFonts w:cs="Times New Roman"/>
          <w:b/>
          <w:sz w:val="18"/>
          <w:szCs w:val="18"/>
        </w:rPr>
      </w:pPr>
    </w:p>
    <w:p w14:paraId="4BAB319D" w14:textId="77777777" w:rsidR="002B1688" w:rsidRDefault="002B1688">
      <w:pPr>
        <w:ind w:firstLineChars="0" w:firstLine="0"/>
        <w:rPr>
          <w:rFonts w:cs="Times New Roman"/>
          <w:b/>
          <w:sz w:val="18"/>
          <w:szCs w:val="18"/>
        </w:rPr>
      </w:pPr>
    </w:p>
    <w:p w14:paraId="019B2FE7" w14:textId="77777777" w:rsidR="002B1688" w:rsidRDefault="002B1688">
      <w:pPr>
        <w:ind w:firstLineChars="0" w:firstLine="0"/>
        <w:rPr>
          <w:rFonts w:cs="Times New Roman"/>
          <w:b/>
          <w:sz w:val="18"/>
          <w:szCs w:val="18"/>
        </w:rPr>
      </w:pPr>
    </w:p>
    <w:p w14:paraId="3989588E" w14:textId="77777777" w:rsidR="002B1688" w:rsidRDefault="002B1688">
      <w:pPr>
        <w:ind w:firstLineChars="0" w:firstLine="0"/>
        <w:rPr>
          <w:rFonts w:cs="Times New Roman"/>
          <w:b/>
          <w:sz w:val="18"/>
          <w:szCs w:val="18"/>
        </w:rPr>
      </w:pPr>
    </w:p>
    <w:p w14:paraId="65171CCC" w14:textId="77777777" w:rsidR="002B1688" w:rsidRDefault="002B1688">
      <w:pPr>
        <w:ind w:firstLineChars="0" w:firstLine="0"/>
        <w:rPr>
          <w:rFonts w:cs="Times New Roman"/>
          <w:b/>
          <w:sz w:val="18"/>
          <w:szCs w:val="18"/>
        </w:rPr>
      </w:pPr>
    </w:p>
    <w:p w14:paraId="42B8A1EA" w14:textId="77777777" w:rsidR="002B1688" w:rsidRDefault="002B1688">
      <w:pPr>
        <w:ind w:firstLineChars="0" w:firstLine="0"/>
        <w:rPr>
          <w:rFonts w:cs="Times New Roman"/>
          <w:b/>
          <w:sz w:val="18"/>
          <w:szCs w:val="18"/>
        </w:rPr>
      </w:pPr>
    </w:p>
    <w:p w14:paraId="68D4451F" w14:textId="649E5400" w:rsidR="002B1688" w:rsidRPr="001746A9" w:rsidRDefault="0037024E" w:rsidP="001746A9">
      <w:pPr>
        <w:ind w:firstLineChars="0" w:firstLine="567"/>
        <w:jc w:val="left"/>
        <w:rPr>
          <w:rFonts w:asciiTheme="minorEastAsia" w:eastAsiaTheme="minorEastAsia" w:hAnsiTheme="minorEastAsia" w:cs="Times New Roman"/>
          <w:b/>
          <w:sz w:val="32"/>
          <w:szCs w:val="32"/>
        </w:rPr>
      </w:pPr>
      <w:r w:rsidRPr="001746A9">
        <w:rPr>
          <w:rFonts w:asciiTheme="minorEastAsia" w:eastAsiaTheme="minorEastAsia" w:hAnsiTheme="minorEastAsia" w:cs="Times New Roman"/>
          <w:b/>
          <w:spacing w:val="180"/>
          <w:sz w:val="32"/>
          <w:szCs w:val="32"/>
        </w:rPr>
        <w:t>论文题</w:t>
      </w:r>
      <w:r w:rsidRPr="001746A9">
        <w:rPr>
          <w:rFonts w:asciiTheme="minorEastAsia" w:eastAsiaTheme="minorEastAsia" w:hAnsiTheme="minorEastAsia" w:cs="Times New Roman"/>
          <w:b/>
          <w:sz w:val="32"/>
          <w:szCs w:val="32"/>
        </w:rPr>
        <w:t>目</w:t>
      </w:r>
      <w:r w:rsidRPr="001746A9">
        <w:rPr>
          <w:rFonts w:asciiTheme="minorEastAsia" w:eastAsiaTheme="minorEastAsia" w:hAnsiTheme="minorEastAsia" w:cs="Times New Roman" w:hint="eastAsia"/>
          <w:b/>
          <w:sz w:val="32"/>
          <w:szCs w:val="32"/>
        </w:rPr>
        <w:t>：</w:t>
      </w:r>
      <w:r w:rsidR="00794E90" w:rsidRPr="001746A9">
        <w:rPr>
          <w:rFonts w:asciiTheme="minorEastAsia" w:eastAsiaTheme="minorEastAsia" w:hAnsiTheme="minorEastAsia" w:cs="Times New Roman" w:hint="eastAsia"/>
          <w:b/>
          <w:sz w:val="32"/>
          <w:szCs w:val="32"/>
        </w:rPr>
        <w:t>基于多视角</w:t>
      </w:r>
      <w:r w:rsidR="00794E90" w:rsidRPr="001746A9">
        <w:rPr>
          <w:rFonts w:asciiTheme="minorEastAsia" w:eastAsiaTheme="minorEastAsia" w:hAnsiTheme="minorEastAsia" w:cs="Times New Roman"/>
          <w:b/>
          <w:sz w:val="32"/>
          <w:szCs w:val="32"/>
        </w:rPr>
        <w:t>互补的SLAM</w:t>
      </w:r>
      <w:r w:rsidRPr="001746A9">
        <w:rPr>
          <w:rFonts w:asciiTheme="minorEastAsia" w:eastAsiaTheme="minorEastAsia" w:hAnsiTheme="minorEastAsia" w:cs="Times New Roman" w:hint="eastAsia"/>
          <w:b/>
          <w:sz w:val="32"/>
          <w:szCs w:val="32"/>
        </w:rPr>
        <w:t>算法研究</w:t>
      </w:r>
    </w:p>
    <w:p w14:paraId="326CB651" w14:textId="08EA53DE" w:rsidR="002B1688" w:rsidRPr="001746A9" w:rsidRDefault="0037024E" w:rsidP="001746A9">
      <w:pPr>
        <w:ind w:firstLineChars="0" w:firstLine="567"/>
        <w:jc w:val="left"/>
        <w:rPr>
          <w:rFonts w:asciiTheme="minorEastAsia" w:eastAsiaTheme="minorEastAsia" w:hAnsiTheme="minorEastAsia" w:cs="Times New Roman"/>
          <w:b/>
          <w:sz w:val="32"/>
          <w:szCs w:val="32"/>
        </w:rPr>
      </w:pPr>
      <w:r w:rsidRPr="001746A9">
        <w:rPr>
          <w:rFonts w:asciiTheme="minorEastAsia" w:eastAsiaTheme="minorEastAsia" w:hAnsiTheme="minorEastAsia" w:cs="Times New Roman"/>
          <w:b/>
          <w:spacing w:val="180"/>
          <w:sz w:val="32"/>
          <w:szCs w:val="32"/>
        </w:rPr>
        <w:t>论文作</w:t>
      </w:r>
      <w:r w:rsidRPr="001746A9">
        <w:rPr>
          <w:rFonts w:asciiTheme="minorEastAsia" w:eastAsiaTheme="minorEastAsia" w:hAnsiTheme="minorEastAsia" w:cs="Times New Roman"/>
          <w:b/>
          <w:sz w:val="32"/>
          <w:szCs w:val="32"/>
        </w:rPr>
        <w:t>者</w:t>
      </w:r>
      <w:r w:rsidRPr="001746A9">
        <w:rPr>
          <w:rFonts w:asciiTheme="minorEastAsia" w:eastAsiaTheme="minorEastAsia" w:hAnsiTheme="minorEastAsia" w:cs="Times New Roman" w:hint="eastAsia"/>
          <w:b/>
          <w:sz w:val="32"/>
          <w:szCs w:val="32"/>
        </w:rPr>
        <w:t>：</w:t>
      </w:r>
      <w:r w:rsidR="00794E90" w:rsidRPr="001746A9">
        <w:rPr>
          <w:rFonts w:asciiTheme="minorEastAsia" w:eastAsiaTheme="minorEastAsia" w:hAnsiTheme="minorEastAsia" w:cs="Times New Roman" w:hint="eastAsia"/>
          <w:b/>
          <w:sz w:val="32"/>
          <w:szCs w:val="32"/>
        </w:rPr>
        <w:t>谢帅</w:t>
      </w:r>
    </w:p>
    <w:p w14:paraId="0F9B052A" w14:textId="601EB674" w:rsidR="002B1688" w:rsidRPr="001746A9" w:rsidRDefault="00794E90" w:rsidP="001746A9">
      <w:pPr>
        <w:ind w:firstLineChars="0" w:firstLine="567"/>
        <w:jc w:val="left"/>
        <w:rPr>
          <w:rFonts w:asciiTheme="minorEastAsia" w:eastAsiaTheme="minorEastAsia" w:hAnsiTheme="minorEastAsia" w:cs="Times New Roman"/>
          <w:b/>
          <w:sz w:val="32"/>
          <w:szCs w:val="32"/>
        </w:rPr>
      </w:pPr>
      <w:r w:rsidRPr="001746A9">
        <w:rPr>
          <w:rFonts w:asciiTheme="minorEastAsia" w:eastAsiaTheme="minorEastAsia" w:hAnsiTheme="minorEastAsia" w:cs="Times New Roman" w:hint="eastAsia"/>
          <w:b/>
          <w:spacing w:val="20"/>
          <w:sz w:val="32"/>
          <w:szCs w:val="32"/>
        </w:rPr>
        <w:t>专业</w:t>
      </w:r>
      <w:r w:rsidRPr="001746A9">
        <w:rPr>
          <w:rFonts w:asciiTheme="minorEastAsia" w:eastAsiaTheme="minorEastAsia" w:hAnsiTheme="minorEastAsia" w:cs="Times New Roman"/>
          <w:b/>
          <w:spacing w:val="20"/>
          <w:sz w:val="32"/>
          <w:szCs w:val="32"/>
        </w:rPr>
        <w:t>类别</w:t>
      </w:r>
      <w:r w:rsidRPr="001746A9">
        <w:rPr>
          <w:rFonts w:asciiTheme="minorEastAsia" w:eastAsiaTheme="minorEastAsia" w:hAnsiTheme="minorEastAsia" w:cs="Times New Roman" w:hint="eastAsia"/>
          <w:b/>
          <w:spacing w:val="20"/>
          <w:sz w:val="32"/>
          <w:szCs w:val="32"/>
        </w:rPr>
        <w:t>/领域</w:t>
      </w:r>
      <w:r w:rsidR="0037024E" w:rsidRPr="001746A9">
        <w:rPr>
          <w:rFonts w:asciiTheme="minorEastAsia" w:eastAsiaTheme="minorEastAsia" w:hAnsiTheme="minorEastAsia" w:cs="Times New Roman" w:hint="eastAsia"/>
          <w:b/>
          <w:sz w:val="32"/>
          <w:szCs w:val="32"/>
        </w:rPr>
        <w:t>：</w:t>
      </w:r>
      <w:r w:rsidRPr="001746A9">
        <w:rPr>
          <w:rFonts w:asciiTheme="minorEastAsia" w:eastAsiaTheme="minorEastAsia" w:hAnsiTheme="minorEastAsia" w:cs="Times New Roman"/>
          <w:b/>
          <w:sz w:val="32"/>
          <w:szCs w:val="32"/>
        </w:rPr>
        <w:t>计算机</w:t>
      </w:r>
      <w:r w:rsidR="0037024E" w:rsidRPr="001746A9">
        <w:rPr>
          <w:rFonts w:asciiTheme="minorEastAsia" w:eastAsiaTheme="minorEastAsia" w:hAnsiTheme="minorEastAsia" w:cs="Times New Roman"/>
          <w:b/>
          <w:sz w:val="32"/>
          <w:szCs w:val="32"/>
        </w:rPr>
        <w:t>技术</w:t>
      </w:r>
    </w:p>
    <w:p w14:paraId="4921D787" w14:textId="6751C6D2" w:rsidR="002B1688" w:rsidRPr="001746A9" w:rsidRDefault="0037024E" w:rsidP="001746A9">
      <w:pPr>
        <w:ind w:firstLineChars="0" w:firstLine="567"/>
        <w:jc w:val="left"/>
        <w:rPr>
          <w:rFonts w:asciiTheme="minorEastAsia" w:eastAsiaTheme="minorEastAsia" w:hAnsiTheme="minorEastAsia" w:cs="Times New Roman"/>
          <w:b/>
          <w:sz w:val="32"/>
          <w:szCs w:val="32"/>
        </w:rPr>
      </w:pPr>
      <w:r w:rsidRPr="001746A9">
        <w:rPr>
          <w:rFonts w:asciiTheme="minorEastAsia" w:eastAsiaTheme="minorEastAsia" w:hAnsiTheme="minorEastAsia" w:cs="Times New Roman"/>
          <w:b/>
          <w:spacing w:val="180"/>
          <w:sz w:val="32"/>
          <w:szCs w:val="32"/>
        </w:rPr>
        <w:t>指导教</w:t>
      </w:r>
      <w:r w:rsidRPr="001746A9">
        <w:rPr>
          <w:rFonts w:asciiTheme="minorEastAsia" w:eastAsiaTheme="minorEastAsia" w:hAnsiTheme="minorEastAsia" w:cs="Times New Roman"/>
          <w:b/>
          <w:sz w:val="32"/>
          <w:szCs w:val="32"/>
        </w:rPr>
        <w:t>师</w:t>
      </w:r>
      <w:r w:rsidRPr="001746A9">
        <w:rPr>
          <w:rFonts w:asciiTheme="minorEastAsia" w:eastAsiaTheme="minorEastAsia" w:hAnsiTheme="minorEastAsia" w:cs="Times New Roman" w:hint="eastAsia"/>
          <w:b/>
          <w:sz w:val="32"/>
          <w:szCs w:val="32"/>
        </w:rPr>
        <w:t>：</w:t>
      </w:r>
      <w:r w:rsidR="00794E90" w:rsidRPr="001746A9">
        <w:rPr>
          <w:rFonts w:asciiTheme="minorEastAsia" w:eastAsiaTheme="minorEastAsia" w:hAnsiTheme="minorEastAsia" w:cs="Times New Roman" w:hint="eastAsia"/>
          <w:b/>
          <w:sz w:val="32"/>
          <w:szCs w:val="32"/>
        </w:rPr>
        <w:t>马伟 副教授</w:t>
      </w:r>
    </w:p>
    <w:p w14:paraId="32562385" w14:textId="72DBF335" w:rsidR="002B1688" w:rsidRPr="001746A9" w:rsidRDefault="0037024E" w:rsidP="001746A9">
      <w:pPr>
        <w:widowControl/>
        <w:tabs>
          <w:tab w:val="center" w:pos="2640"/>
        </w:tabs>
        <w:spacing w:line="240" w:lineRule="auto"/>
        <w:ind w:firstLineChars="0" w:firstLine="567"/>
        <w:jc w:val="left"/>
        <w:rPr>
          <w:rFonts w:asciiTheme="minorEastAsia" w:eastAsiaTheme="minorEastAsia" w:hAnsiTheme="minorEastAsia" w:cs="Times New Roman"/>
          <w:b/>
          <w:sz w:val="32"/>
          <w:szCs w:val="32"/>
        </w:rPr>
      </w:pPr>
      <w:r w:rsidRPr="001746A9">
        <w:rPr>
          <w:rFonts w:asciiTheme="minorEastAsia" w:eastAsiaTheme="minorEastAsia" w:hAnsiTheme="minorEastAsia" w:cs="Times New Roman"/>
          <w:b/>
          <w:spacing w:val="46"/>
          <w:sz w:val="32"/>
          <w:szCs w:val="32"/>
        </w:rPr>
        <w:t>论文提交</w:t>
      </w:r>
      <w:r w:rsidRPr="001746A9">
        <w:rPr>
          <w:rFonts w:asciiTheme="minorEastAsia" w:eastAsiaTheme="minorEastAsia" w:hAnsiTheme="minorEastAsia" w:cs="Times New Roman" w:hint="eastAsia"/>
          <w:b/>
          <w:spacing w:val="46"/>
          <w:sz w:val="32"/>
          <w:szCs w:val="32"/>
        </w:rPr>
        <w:t>日</w:t>
      </w:r>
      <w:r w:rsidRPr="001746A9">
        <w:rPr>
          <w:rFonts w:asciiTheme="minorEastAsia" w:eastAsiaTheme="minorEastAsia" w:hAnsiTheme="minorEastAsia" w:cs="Times New Roman" w:hint="eastAsia"/>
          <w:b/>
          <w:sz w:val="32"/>
          <w:szCs w:val="32"/>
        </w:rPr>
        <w:t>期</w:t>
      </w:r>
      <w:r w:rsidRPr="001746A9">
        <w:rPr>
          <w:rFonts w:asciiTheme="minorEastAsia" w:eastAsiaTheme="minorEastAsia" w:hAnsiTheme="minorEastAsia" w:cs="Times New Roman" w:hint="eastAsia"/>
          <w:b/>
          <w:spacing w:val="30"/>
          <w:sz w:val="32"/>
          <w:szCs w:val="32"/>
        </w:rPr>
        <w:t>：</w:t>
      </w:r>
      <w:r w:rsidRPr="001746A9">
        <w:rPr>
          <w:rFonts w:asciiTheme="minorEastAsia" w:eastAsiaTheme="minorEastAsia" w:hAnsiTheme="minorEastAsia" w:cs="Times New Roman"/>
          <w:b/>
          <w:sz w:val="32"/>
          <w:szCs w:val="32"/>
        </w:rPr>
        <w:t>20</w:t>
      </w:r>
      <w:r w:rsidR="006A4E35" w:rsidRPr="001746A9">
        <w:rPr>
          <w:rFonts w:asciiTheme="minorEastAsia" w:eastAsiaTheme="minorEastAsia" w:hAnsiTheme="minorEastAsia" w:cs="Times New Roman" w:hint="eastAsia"/>
          <w:b/>
          <w:sz w:val="32"/>
          <w:szCs w:val="32"/>
        </w:rPr>
        <w:t>20</w:t>
      </w:r>
      <w:r w:rsidRPr="001746A9">
        <w:rPr>
          <w:rFonts w:asciiTheme="minorEastAsia" w:eastAsiaTheme="minorEastAsia" w:hAnsiTheme="minorEastAsia" w:cs="Times New Roman"/>
          <w:b/>
          <w:sz w:val="32"/>
          <w:szCs w:val="32"/>
        </w:rPr>
        <w:t>年</w:t>
      </w:r>
      <w:r w:rsidR="00EB55F5" w:rsidRPr="001746A9">
        <w:rPr>
          <w:rFonts w:asciiTheme="minorEastAsia" w:eastAsiaTheme="minorEastAsia" w:hAnsiTheme="minorEastAsia" w:cs="Times New Roman"/>
          <w:b/>
          <w:sz w:val="32"/>
          <w:szCs w:val="32"/>
        </w:rPr>
        <w:t xml:space="preserve"> </w:t>
      </w:r>
      <w:r w:rsidR="00794E90" w:rsidRPr="001746A9">
        <w:rPr>
          <w:rFonts w:asciiTheme="minorEastAsia" w:eastAsiaTheme="minorEastAsia" w:hAnsiTheme="minorEastAsia" w:cs="Times New Roman"/>
          <w:b/>
          <w:sz w:val="32"/>
          <w:szCs w:val="32"/>
        </w:rPr>
        <w:t>5</w:t>
      </w:r>
      <w:r w:rsidRPr="001746A9">
        <w:rPr>
          <w:rFonts w:asciiTheme="minorEastAsia" w:eastAsiaTheme="minorEastAsia" w:hAnsiTheme="minorEastAsia" w:cs="Times New Roman"/>
          <w:b/>
          <w:sz w:val="32"/>
          <w:szCs w:val="32"/>
        </w:rPr>
        <w:t>月</w:t>
      </w:r>
    </w:p>
    <w:p w14:paraId="2D9D781D" w14:textId="77777777" w:rsidR="002B1688" w:rsidRDefault="0037024E">
      <w:pPr>
        <w:widowControl/>
        <w:spacing w:line="240" w:lineRule="auto"/>
        <w:ind w:firstLineChars="0" w:firstLine="0"/>
        <w:jc w:val="left"/>
        <w:rPr>
          <w:rFonts w:eastAsia="黑体" w:cs="Times New Roman"/>
          <w:b/>
          <w:sz w:val="32"/>
          <w:szCs w:val="32"/>
        </w:rPr>
      </w:pPr>
      <w:r>
        <w:rPr>
          <w:rFonts w:eastAsia="黑体" w:cs="Times New Roman"/>
          <w:b/>
          <w:sz w:val="32"/>
          <w:szCs w:val="32"/>
        </w:rPr>
        <w:br w:type="page"/>
      </w:r>
    </w:p>
    <w:p w14:paraId="165B0990" w14:textId="540CA319" w:rsidR="002B1688" w:rsidRDefault="0037024E" w:rsidP="00424EDA">
      <w:pPr>
        <w:widowControl/>
        <w:spacing w:line="240" w:lineRule="auto"/>
        <w:ind w:firstLineChars="0" w:firstLine="0"/>
        <w:rPr>
          <w:rFonts w:cs="Times New Roman"/>
          <w:sz w:val="21"/>
          <w:szCs w:val="21"/>
        </w:rPr>
      </w:pPr>
      <w:r>
        <w:rPr>
          <w:rFonts w:cs="Times New Roman"/>
          <w:sz w:val="21"/>
          <w:szCs w:val="21"/>
        </w:rPr>
        <w:lastRenderedPageBreak/>
        <w:br w:type="page"/>
      </w:r>
    </w:p>
    <w:p w14:paraId="3D8A8452" w14:textId="77777777" w:rsidR="002B1688" w:rsidRDefault="0037024E">
      <w:pPr>
        <w:tabs>
          <w:tab w:val="right" w:pos="7655"/>
        </w:tabs>
        <w:ind w:firstLineChars="800" w:firstLine="1680"/>
        <w:rPr>
          <w:rFonts w:cs="Times New Roman"/>
          <w:sz w:val="21"/>
          <w:szCs w:val="24"/>
        </w:rPr>
      </w:pPr>
      <w:r>
        <w:rPr>
          <w:rFonts w:cs="Times New Roman"/>
          <w:sz w:val="21"/>
          <w:szCs w:val="24"/>
        </w:rPr>
        <w:lastRenderedPageBreak/>
        <w:t>UDC</w:t>
      </w:r>
      <w:r>
        <w:rPr>
          <w:rFonts w:cs="Times New Roman"/>
          <w:sz w:val="21"/>
          <w:szCs w:val="24"/>
        </w:rPr>
        <w:t>：</w:t>
      </w:r>
      <w:r>
        <w:rPr>
          <w:rFonts w:cs="Times New Roman"/>
          <w:sz w:val="21"/>
          <w:szCs w:val="24"/>
        </w:rPr>
        <w:t>004</w:t>
      </w:r>
      <w:r>
        <w:rPr>
          <w:rFonts w:cs="Times New Roman"/>
          <w:sz w:val="21"/>
          <w:szCs w:val="24"/>
        </w:rPr>
        <w:tab/>
      </w:r>
      <w:r>
        <w:rPr>
          <w:rFonts w:cs="Times New Roman"/>
          <w:sz w:val="21"/>
          <w:szCs w:val="24"/>
        </w:rPr>
        <w:t>学校代码：</w:t>
      </w:r>
      <w:r>
        <w:rPr>
          <w:rFonts w:cs="Times New Roman"/>
          <w:sz w:val="21"/>
          <w:szCs w:val="24"/>
        </w:rPr>
        <w:t>10005</w:t>
      </w:r>
    </w:p>
    <w:p w14:paraId="060321AC" w14:textId="034BF7A0" w:rsidR="002B1688" w:rsidRDefault="0037024E">
      <w:pPr>
        <w:tabs>
          <w:tab w:val="right" w:pos="7797"/>
        </w:tabs>
        <w:ind w:leftChars="-30" w:left="-72" w:firstLineChars="300" w:firstLine="630"/>
        <w:rPr>
          <w:rFonts w:cs="Times New Roman"/>
          <w:sz w:val="21"/>
          <w:szCs w:val="24"/>
        </w:rPr>
      </w:pPr>
      <w:r>
        <w:rPr>
          <w:rFonts w:cs="Times New Roman"/>
          <w:sz w:val="21"/>
          <w:szCs w:val="24"/>
        </w:rPr>
        <w:t>中文图书分类号：</w:t>
      </w:r>
      <w:r>
        <w:rPr>
          <w:rFonts w:cs="Times New Roman"/>
          <w:sz w:val="21"/>
          <w:szCs w:val="24"/>
        </w:rPr>
        <w:t xml:space="preserve">TP391                              </w:t>
      </w:r>
      <w:r>
        <w:rPr>
          <w:rFonts w:cs="Times New Roman" w:hint="eastAsia"/>
          <w:sz w:val="21"/>
          <w:szCs w:val="24"/>
        </w:rPr>
        <w:t xml:space="preserve"> </w:t>
      </w:r>
      <w:r>
        <w:rPr>
          <w:rFonts w:cs="Times New Roman"/>
          <w:sz w:val="21"/>
          <w:szCs w:val="24"/>
        </w:rPr>
        <w:t>学</w:t>
      </w:r>
      <w:r>
        <w:rPr>
          <w:rFonts w:cs="Times New Roman" w:hint="eastAsia"/>
          <w:sz w:val="21"/>
          <w:szCs w:val="24"/>
        </w:rPr>
        <w:t xml:space="preserve">    </w:t>
      </w:r>
      <w:r>
        <w:rPr>
          <w:rFonts w:cs="Times New Roman"/>
          <w:sz w:val="21"/>
          <w:szCs w:val="24"/>
        </w:rPr>
        <w:t>号：</w:t>
      </w:r>
      <w:r w:rsidR="001746A9">
        <w:rPr>
          <w:rFonts w:cs="Times New Roman"/>
          <w:sz w:val="21"/>
          <w:szCs w:val="24"/>
        </w:rPr>
        <w:t>S201761356</w:t>
      </w:r>
    </w:p>
    <w:p w14:paraId="412F7BD5" w14:textId="77777777" w:rsidR="002B1688" w:rsidRDefault="0037024E">
      <w:pPr>
        <w:tabs>
          <w:tab w:val="right" w:pos="7380"/>
        </w:tabs>
        <w:ind w:leftChars="-20" w:left="-48" w:firstLineChars="2900" w:firstLine="6090"/>
        <w:rPr>
          <w:rFonts w:cs="Times New Roman"/>
          <w:sz w:val="18"/>
          <w:szCs w:val="24"/>
        </w:rPr>
      </w:pPr>
      <w:r>
        <w:rPr>
          <w:rFonts w:cs="Times New Roman"/>
          <w:sz w:val="21"/>
          <w:szCs w:val="24"/>
        </w:rPr>
        <w:t>密</w:t>
      </w:r>
      <w:r>
        <w:rPr>
          <w:rFonts w:cs="Times New Roman" w:hint="eastAsia"/>
          <w:sz w:val="21"/>
          <w:szCs w:val="24"/>
        </w:rPr>
        <w:t xml:space="preserve">    </w:t>
      </w:r>
      <w:r>
        <w:rPr>
          <w:rFonts w:cs="Times New Roman"/>
          <w:sz w:val="21"/>
          <w:szCs w:val="24"/>
        </w:rPr>
        <w:t>级：公开</w:t>
      </w:r>
    </w:p>
    <w:p w14:paraId="55AE64A2" w14:textId="0759B90D" w:rsidR="002B1688" w:rsidRDefault="00DD2A3F">
      <w:pPr>
        <w:spacing w:before="1120"/>
        <w:ind w:firstLineChars="0" w:firstLine="0"/>
        <w:jc w:val="center"/>
        <w:rPr>
          <w:rFonts w:ascii="楷体_GB2312" w:eastAsia="楷体_GB2312" w:cs="Times New Roman"/>
          <w:b/>
          <w:sz w:val="48"/>
          <w:szCs w:val="48"/>
        </w:rPr>
      </w:pPr>
      <w:r>
        <w:rPr>
          <w:rFonts w:ascii="楷体_GB2312" w:eastAsia="楷体_GB2312" w:cs="Times New Roman" w:hint="eastAsia"/>
          <w:b/>
          <w:sz w:val="48"/>
          <w:szCs w:val="48"/>
        </w:rPr>
        <w:t>北京工业大学</w:t>
      </w:r>
      <w:r w:rsidR="0037024E">
        <w:rPr>
          <w:rFonts w:ascii="楷体_GB2312" w:eastAsia="楷体_GB2312" w:cs="Times New Roman" w:hint="eastAsia"/>
          <w:b/>
          <w:sz w:val="48"/>
          <w:szCs w:val="48"/>
        </w:rPr>
        <w:t>硕士</w:t>
      </w:r>
      <w:r>
        <w:rPr>
          <w:rFonts w:ascii="楷体_GB2312" w:eastAsia="楷体_GB2312" w:cs="Times New Roman" w:hint="eastAsia"/>
          <w:b/>
          <w:sz w:val="48"/>
          <w:szCs w:val="48"/>
        </w:rPr>
        <w:t>专业</w:t>
      </w:r>
      <w:r w:rsidR="0037024E">
        <w:rPr>
          <w:rFonts w:ascii="楷体_GB2312" w:eastAsia="楷体_GB2312" w:cs="Times New Roman" w:hint="eastAsia"/>
          <w:b/>
          <w:sz w:val="48"/>
          <w:szCs w:val="48"/>
        </w:rPr>
        <w:t>学位论文</w:t>
      </w:r>
      <w:bookmarkStart w:id="13" w:name="_GoBack"/>
      <w:bookmarkEnd w:id="13"/>
    </w:p>
    <w:p w14:paraId="7C7C3FCF" w14:textId="0CFE3B10" w:rsidR="001746A9" w:rsidRPr="001746A9" w:rsidRDefault="001746A9" w:rsidP="00813910">
      <w:pPr>
        <w:spacing w:before="480" w:line="240" w:lineRule="auto"/>
        <w:ind w:firstLineChars="0" w:firstLine="0"/>
        <w:jc w:val="center"/>
        <w:rPr>
          <w:rFonts w:ascii="楷体" w:eastAsia="楷体" w:cs="Times New Roman"/>
          <w:sz w:val="48"/>
          <w:szCs w:val="48"/>
        </w:rPr>
      </w:pPr>
      <w:r w:rsidRPr="001746A9">
        <w:rPr>
          <w:rFonts w:ascii="楷体" w:eastAsia="楷体" w:cs="Times New Roman" w:hint="eastAsia"/>
          <w:sz w:val="48"/>
          <w:szCs w:val="48"/>
        </w:rPr>
        <w:t>（全日制</w:t>
      </w:r>
      <w:r w:rsidRPr="001746A9">
        <w:rPr>
          <w:rFonts w:ascii="楷体" w:eastAsia="楷体" w:cs="Times New Roman"/>
          <w:sz w:val="48"/>
          <w:szCs w:val="48"/>
        </w:rPr>
        <w:t>）</w:t>
      </w:r>
    </w:p>
    <w:p w14:paraId="1D26543B" w14:textId="77777777" w:rsidR="00813910" w:rsidRDefault="00813910">
      <w:pPr>
        <w:ind w:firstLineChars="0" w:firstLine="0"/>
        <w:rPr>
          <w:rFonts w:cs="Times New Roman"/>
          <w:b/>
          <w:sz w:val="11"/>
          <w:szCs w:val="24"/>
        </w:rPr>
      </w:pPr>
    </w:p>
    <w:tbl>
      <w:tblPr>
        <w:tblW w:w="6946" w:type="dxa"/>
        <w:jc w:val="center"/>
        <w:tblLayout w:type="fixed"/>
        <w:tblCellMar>
          <w:left w:w="0" w:type="dxa"/>
          <w:right w:w="0" w:type="dxa"/>
        </w:tblCellMar>
        <w:tblLook w:val="04A0" w:firstRow="1" w:lastRow="0" w:firstColumn="1" w:lastColumn="0" w:noHBand="0" w:noVBand="1"/>
      </w:tblPr>
      <w:tblGrid>
        <w:gridCol w:w="1297"/>
        <w:gridCol w:w="180"/>
        <w:gridCol w:w="5469"/>
      </w:tblGrid>
      <w:tr w:rsidR="002B1688" w14:paraId="4885C196" w14:textId="77777777">
        <w:trPr>
          <w:cantSplit/>
          <w:trHeight w:val="540"/>
          <w:jc w:val="center"/>
        </w:trPr>
        <w:tc>
          <w:tcPr>
            <w:tcW w:w="1297" w:type="dxa"/>
            <w:tcMar>
              <w:left w:w="0" w:type="dxa"/>
              <w:right w:w="0" w:type="dxa"/>
            </w:tcMar>
          </w:tcPr>
          <w:p w14:paraId="1C2D1B96" w14:textId="77777777" w:rsidR="002B1688" w:rsidRDefault="0037024E">
            <w:pPr>
              <w:adjustRightInd w:val="0"/>
              <w:ind w:firstLineChars="0" w:firstLine="0"/>
              <w:jc w:val="distribute"/>
              <w:rPr>
                <w:rFonts w:cs="Times New Roman"/>
                <w:sz w:val="28"/>
                <w:szCs w:val="24"/>
              </w:rPr>
            </w:pPr>
            <w:r>
              <w:rPr>
                <w:rFonts w:cs="Times New Roman"/>
                <w:b/>
                <w:sz w:val="28"/>
                <w:szCs w:val="24"/>
              </w:rPr>
              <w:t>题目</w:t>
            </w:r>
          </w:p>
        </w:tc>
        <w:tc>
          <w:tcPr>
            <w:tcW w:w="180" w:type="dxa"/>
          </w:tcPr>
          <w:p w14:paraId="09881686" w14:textId="77777777" w:rsidR="002B1688" w:rsidRDefault="0037024E">
            <w:pPr>
              <w:adjustRightInd w:val="0"/>
              <w:ind w:firstLineChars="0" w:firstLine="0"/>
              <w:rPr>
                <w:rFonts w:cs="Times New Roman"/>
                <w:sz w:val="28"/>
                <w:szCs w:val="24"/>
              </w:rPr>
            </w:pPr>
            <w:r>
              <w:rPr>
                <w:rFonts w:cs="Times New Roman"/>
                <w:sz w:val="28"/>
                <w:szCs w:val="24"/>
              </w:rPr>
              <w:t>：</w:t>
            </w:r>
          </w:p>
        </w:tc>
        <w:tc>
          <w:tcPr>
            <w:tcW w:w="5469" w:type="dxa"/>
            <w:tcBorders>
              <w:bottom w:val="single" w:sz="4" w:space="0" w:color="auto"/>
            </w:tcBorders>
          </w:tcPr>
          <w:p w14:paraId="3030504F" w14:textId="45C74A74" w:rsidR="002B1688" w:rsidRDefault="0037024E" w:rsidP="00DD2A3F">
            <w:pPr>
              <w:adjustRightInd w:val="0"/>
              <w:ind w:firstLineChars="0" w:firstLine="0"/>
              <w:rPr>
                <w:rFonts w:cs="Times New Roman"/>
                <w:sz w:val="28"/>
                <w:szCs w:val="24"/>
              </w:rPr>
            </w:pPr>
            <w:r>
              <w:rPr>
                <w:rFonts w:cs="Times New Roman"/>
                <w:sz w:val="28"/>
                <w:szCs w:val="24"/>
              </w:rPr>
              <w:t>基于</w:t>
            </w:r>
            <w:r w:rsidR="00DD2A3F">
              <w:rPr>
                <w:rFonts w:cs="Times New Roman" w:hint="eastAsia"/>
                <w:sz w:val="28"/>
                <w:szCs w:val="24"/>
              </w:rPr>
              <w:t>多视角互补</w:t>
            </w:r>
            <w:r w:rsidR="00DD2A3F">
              <w:rPr>
                <w:rFonts w:cs="Times New Roman"/>
                <w:sz w:val="28"/>
                <w:szCs w:val="24"/>
              </w:rPr>
              <w:t>的</w:t>
            </w:r>
            <w:r w:rsidR="00DD2A3F">
              <w:rPr>
                <w:rFonts w:cs="Times New Roman"/>
                <w:sz w:val="28"/>
                <w:szCs w:val="24"/>
              </w:rPr>
              <w:t>SLAM</w:t>
            </w:r>
            <w:r>
              <w:rPr>
                <w:rFonts w:cs="Times New Roman"/>
                <w:sz w:val="28"/>
                <w:szCs w:val="24"/>
              </w:rPr>
              <w:t>算法</w:t>
            </w:r>
            <w:r>
              <w:rPr>
                <w:rFonts w:cs="Times New Roman" w:hint="eastAsia"/>
                <w:sz w:val="28"/>
                <w:szCs w:val="24"/>
              </w:rPr>
              <w:t>研</w:t>
            </w:r>
            <w:r>
              <w:rPr>
                <w:rFonts w:cs="Times New Roman"/>
                <w:sz w:val="28"/>
                <w:szCs w:val="24"/>
              </w:rPr>
              <w:t>究</w:t>
            </w:r>
          </w:p>
        </w:tc>
      </w:tr>
      <w:tr w:rsidR="002B1688" w14:paraId="4909CC87" w14:textId="77777777">
        <w:trPr>
          <w:cantSplit/>
          <w:trHeight w:val="540"/>
          <w:jc w:val="center"/>
        </w:trPr>
        <w:tc>
          <w:tcPr>
            <w:tcW w:w="1297" w:type="dxa"/>
            <w:tcMar>
              <w:left w:w="0" w:type="dxa"/>
              <w:right w:w="0" w:type="dxa"/>
            </w:tcMar>
          </w:tcPr>
          <w:p w14:paraId="4E607DFE" w14:textId="77777777" w:rsidR="002B1688" w:rsidRDefault="0037024E">
            <w:pPr>
              <w:adjustRightInd w:val="0"/>
              <w:ind w:firstLineChars="0" w:firstLine="0"/>
              <w:jc w:val="distribute"/>
              <w:rPr>
                <w:rFonts w:cs="Times New Roman"/>
                <w:b/>
                <w:sz w:val="28"/>
                <w:szCs w:val="24"/>
              </w:rPr>
            </w:pPr>
            <w:r>
              <w:rPr>
                <w:rFonts w:cs="Times New Roman"/>
                <w:b/>
                <w:kern w:val="0"/>
                <w:sz w:val="28"/>
                <w:szCs w:val="24"/>
              </w:rPr>
              <w:t>英文题目</w:t>
            </w:r>
          </w:p>
        </w:tc>
        <w:tc>
          <w:tcPr>
            <w:tcW w:w="180" w:type="dxa"/>
          </w:tcPr>
          <w:p w14:paraId="66CE65B1" w14:textId="77777777" w:rsidR="002B1688" w:rsidRDefault="0037024E">
            <w:pPr>
              <w:adjustRightInd w:val="0"/>
              <w:ind w:firstLineChars="0" w:firstLine="0"/>
              <w:rPr>
                <w:rFonts w:cs="Times New Roman"/>
                <w:sz w:val="28"/>
                <w:szCs w:val="24"/>
              </w:rPr>
            </w:pPr>
            <w:r>
              <w:rPr>
                <w:rFonts w:cs="Times New Roman"/>
                <w:sz w:val="28"/>
                <w:szCs w:val="24"/>
              </w:rPr>
              <w:t>：</w:t>
            </w:r>
          </w:p>
        </w:tc>
        <w:tc>
          <w:tcPr>
            <w:tcW w:w="5469" w:type="dxa"/>
            <w:tcBorders>
              <w:top w:val="single" w:sz="4" w:space="0" w:color="auto"/>
              <w:bottom w:val="single" w:sz="4" w:space="0" w:color="auto"/>
            </w:tcBorders>
          </w:tcPr>
          <w:p w14:paraId="17203123" w14:textId="73CBC1E5" w:rsidR="002B1688" w:rsidRDefault="0037024E" w:rsidP="001140A0">
            <w:pPr>
              <w:adjustRightInd w:val="0"/>
              <w:spacing w:line="240" w:lineRule="auto"/>
              <w:ind w:firstLineChars="0" w:firstLine="0"/>
              <w:rPr>
                <w:rFonts w:cs="Times New Roman"/>
                <w:sz w:val="28"/>
                <w:szCs w:val="24"/>
              </w:rPr>
            </w:pPr>
            <w:r>
              <w:rPr>
                <w:rFonts w:cs="Times New Roman"/>
                <w:sz w:val="28"/>
                <w:szCs w:val="24"/>
              </w:rPr>
              <w:t xml:space="preserve">RESEARCH ON </w:t>
            </w:r>
            <w:r w:rsidR="00DD2A3F">
              <w:rPr>
                <w:rFonts w:cs="Times New Roman"/>
                <w:sz w:val="28"/>
                <w:szCs w:val="24"/>
              </w:rPr>
              <w:t>Multi-view Complementarity based SLAM</w:t>
            </w:r>
          </w:p>
        </w:tc>
      </w:tr>
    </w:tbl>
    <w:p w14:paraId="17F83575" w14:textId="77777777" w:rsidR="002B1688" w:rsidRDefault="002B1688">
      <w:pPr>
        <w:ind w:left="539" w:firstLineChars="0" w:firstLine="0"/>
        <w:rPr>
          <w:rFonts w:eastAsia="仿宋_GB2312" w:cs="Times New Roman"/>
          <w:szCs w:val="28"/>
        </w:rPr>
      </w:pPr>
    </w:p>
    <w:p w14:paraId="6CCB6619" w14:textId="77777777" w:rsidR="00813910" w:rsidRDefault="00813910" w:rsidP="00813910">
      <w:pPr>
        <w:ind w:firstLineChars="0" w:firstLine="0"/>
        <w:rPr>
          <w:rFonts w:eastAsia="仿宋_GB2312" w:cs="Times New Roman"/>
          <w:szCs w:val="28"/>
        </w:rPr>
      </w:pPr>
    </w:p>
    <w:p w14:paraId="03D9EB93" w14:textId="77777777" w:rsidR="00424EDA" w:rsidRDefault="00424EDA" w:rsidP="00813910">
      <w:pPr>
        <w:ind w:firstLineChars="0" w:firstLine="0"/>
        <w:rPr>
          <w:rFonts w:eastAsia="仿宋_GB2312" w:cs="Times New Roman"/>
          <w:szCs w:val="28"/>
        </w:rPr>
      </w:pPr>
    </w:p>
    <w:p w14:paraId="4CA5C759" w14:textId="77777777" w:rsidR="00813910" w:rsidRDefault="00813910" w:rsidP="00813910">
      <w:pPr>
        <w:ind w:firstLineChars="0" w:firstLine="0"/>
        <w:rPr>
          <w:rFonts w:eastAsia="仿宋_GB2312" w:cs="Times New Roman"/>
          <w:szCs w:val="28"/>
        </w:rPr>
      </w:pPr>
    </w:p>
    <w:p w14:paraId="5218D168" w14:textId="77777777" w:rsidR="00813910" w:rsidRDefault="00813910">
      <w:pPr>
        <w:ind w:left="539" w:firstLineChars="0" w:firstLine="0"/>
        <w:rPr>
          <w:rFonts w:eastAsia="仿宋_GB2312" w:cs="Times New Roman"/>
          <w:szCs w:val="28"/>
        </w:rPr>
      </w:pPr>
    </w:p>
    <w:tbl>
      <w:tblPr>
        <w:tblW w:w="6935" w:type="dxa"/>
        <w:jc w:val="center"/>
        <w:tblLayout w:type="fixed"/>
        <w:tblCellMar>
          <w:left w:w="0" w:type="dxa"/>
          <w:right w:w="0" w:type="dxa"/>
        </w:tblCellMar>
        <w:tblLook w:val="04A0" w:firstRow="1" w:lastRow="0" w:firstColumn="1" w:lastColumn="0" w:noHBand="0" w:noVBand="1"/>
      </w:tblPr>
      <w:tblGrid>
        <w:gridCol w:w="1994"/>
        <w:gridCol w:w="420"/>
        <w:gridCol w:w="4521"/>
      </w:tblGrid>
      <w:tr w:rsidR="002B1688" w14:paraId="2E011F87" w14:textId="77777777">
        <w:trPr>
          <w:cantSplit/>
          <w:trHeight w:val="540"/>
          <w:jc w:val="center"/>
        </w:trPr>
        <w:tc>
          <w:tcPr>
            <w:tcW w:w="1994" w:type="dxa"/>
            <w:tcMar>
              <w:left w:w="0" w:type="dxa"/>
              <w:right w:w="0" w:type="dxa"/>
            </w:tcMar>
          </w:tcPr>
          <w:p w14:paraId="0D2F03A7" w14:textId="77777777" w:rsidR="002B1688" w:rsidRDefault="0037024E">
            <w:pPr>
              <w:adjustRightInd w:val="0"/>
              <w:ind w:firstLineChars="0" w:firstLine="0"/>
              <w:jc w:val="distribute"/>
              <w:rPr>
                <w:rFonts w:ascii="仿宋_GB2312" w:eastAsia="仿宋_GB2312" w:cs="Times New Roman"/>
                <w:b/>
                <w:sz w:val="28"/>
                <w:szCs w:val="24"/>
              </w:rPr>
            </w:pPr>
            <w:r>
              <w:rPr>
                <w:rFonts w:ascii="仿宋_GB2312" w:eastAsia="仿宋_GB2312" w:cs="Times New Roman" w:hint="eastAsia"/>
                <w:b/>
                <w:sz w:val="28"/>
                <w:szCs w:val="24"/>
              </w:rPr>
              <w:t>论文作者</w:t>
            </w:r>
          </w:p>
        </w:tc>
        <w:tc>
          <w:tcPr>
            <w:tcW w:w="420" w:type="dxa"/>
          </w:tcPr>
          <w:p w14:paraId="5FABDC62" w14:textId="77777777" w:rsidR="002B1688" w:rsidRDefault="0037024E">
            <w:pPr>
              <w:adjustRightInd w:val="0"/>
              <w:ind w:firstLineChars="0" w:firstLine="0"/>
              <w:jc w:val="center"/>
              <w:rPr>
                <w:rFonts w:ascii="仿宋_GB2312" w:eastAsia="仿宋_GB2312" w:cs="Times New Roman"/>
                <w:sz w:val="28"/>
                <w:szCs w:val="24"/>
              </w:rPr>
            </w:pPr>
            <w:r>
              <w:rPr>
                <w:rFonts w:ascii="仿宋_GB2312" w:eastAsia="仿宋_GB2312" w:cs="Times New Roman" w:hint="eastAsia"/>
                <w:sz w:val="28"/>
                <w:szCs w:val="24"/>
              </w:rPr>
              <w:t>：</w:t>
            </w:r>
          </w:p>
        </w:tc>
        <w:tc>
          <w:tcPr>
            <w:tcW w:w="4521" w:type="dxa"/>
          </w:tcPr>
          <w:p w14:paraId="5F3276B6" w14:textId="7701E176" w:rsidR="002B1688" w:rsidRDefault="00DD2A3F" w:rsidP="00DD2A3F">
            <w:pPr>
              <w:adjustRightInd w:val="0"/>
              <w:ind w:firstLineChars="0" w:firstLine="0"/>
              <w:rPr>
                <w:rFonts w:ascii="仿宋_GB2312" w:eastAsia="仿宋_GB2312" w:cs="Times New Roman"/>
                <w:sz w:val="28"/>
                <w:szCs w:val="24"/>
              </w:rPr>
            </w:pPr>
            <w:proofErr w:type="gramStart"/>
            <w:r>
              <w:rPr>
                <w:rFonts w:ascii="仿宋_GB2312" w:eastAsia="仿宋_GB2312" w:cs="Times New Roman" w:hint="eastAsia"/>
                <w:sz w:val="28"/>
                <w:szCs w:val="24"/>
              </w:rPr>
              <w:t>谢帅</w:t>
            </w:r>
            <w:proofErr w:type="gramEnd"/>
          </w:p>
        </w:tc>
      </w:tr>
      <w:tr w:rsidR="002B1688" w14:paraId="5FECFBF9" w14:textId="77777777">
        <w:trPr>
          <w:cantSplit/>
          <w:trHeight w:val="540"/>
          <w:jc w:val="center"/>
        </w:trPr>
        <w:tc>
          <w:tcPr>
            <w:tcW w:w="1994" w:type="dxa"/>
            <w:tcMar>
              <w:left w:w="0" w:type="dxa"/>
              <w:right w:w="0" w:type="dxa"/>
            </w:tcMar>
          </w:tcPr>
          <w:p w14:paraId="7C2337BC" w14:textId="77777777" w:rsidR="002B1688" w:rsidRDefault="0037024E">
            <w:pPr>
              <w:adjustRightInd w:val="0"/>
              <w:ind w:firstLineChars="0" w:firstLine="0"/>
              <w:jc w:val="distribute"/>
              <w:rPr>
                <w:rFonts w:ascii="仿宋_GB2312" w:eastAsia="仿宋_GB2312" w:cs="Times New Roman"/>
                <w:b/>
                <w:sz w:val="28"/>
                <w:szCs w:val="24"/>
              </w:rPr>
            </w:pPr>
            <w:r>
              <w:rPr>
                <w:rFonts w:ascii="仿宋_GB2312" w:eastAsia="仿宋_GB2312" w:cs="Times New Roman" w:hint="eastAsia"/>
                <w:b/>
                <w:kern w:val="0"/>
                <w:sz w:val="28"/>
                <w:szCs w:val="24"/>
              </w:rPr>
              <w:t>学科专业</w:t>
            </w:r>
          </w:p>
        </w:tc>
        <w:tc>
          <w:tcPr>
            <w:tcW w:w="420" w:type="dxa"/>
          </w:tcPr>
          <w:p w14:paraId="6E1E2240" w14:textId="77777777" w:rsidR="002B1688" w:rsidRDefault="0037024E">
            <w:pPr>
              <w:adjustRightInd w:val="0"/>
              <w:ind w:firstLineChars="0" w:firstLine="0"/>
              <w:jc w:val="center"/>
              <w:rPr>
                <w:rFonts w:ascii="仿宋_GB2312" w:eastAsia="仿宋_GB2312" w:cs="Times New Roman"/>
                <w:sz w:val="28"/>
                <w:szCs w:val="24"/>
              </w:rPr>
            </w:pPr>
            <w:r>
              <w:rPr>
                <w:rFonts w:ascii="仿宋_GB2312" w:eastAsia="仿宋_GB2312" w:cs="Times New Roman" w:hint="eastAsia"/>
                <w:sz w:val="28"/>
                <w:szCs w:val="24"/>
              </w:rPr>
              <w:t>：</w:t>
            </w:r>
          </w:p>
        </w:tc>
        <w:tc>
          <w:tcPr>
            <w:tcW w:w="4521" w:type="dxa"/>
          </w:tcPr>
          <w:p w14:paraId="1514F44D" w14:textId="3313DF53" w:rsidR="002B1688" w:rsidRDefault="00DD2A3F">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计算机</w:t>
            </w:r>
            <w:r w:rsidR="0037024E">
              <w:rPr>
                <w:rFonts w:ascii="仿宋_GB2312" w:eastAsia="仿宋_GB2312" w:cs="Times New Roman" w:hint="eastAsia"/>
                <w:sz w:val="28"/>
                <w:szCs w:val="24"/>
              </w:rPr>
              <w:t>技术</w:t>
            </w:r>
          </w:p>
        </w:tc>
      </w:tr>
      <w:tr w:rsidR="002B1688" w14:paraId="19B7735D" w14:textId="77777777">
        <w:trPr>
          <w:cantSplit/>
          <w:trHeight w:val="540"/>
          <w:jc w:val="center"/>
        </w:trPr>
        <w:tc>
          <w:tcPr>
            <w:tcW w:w="1994" w:type="dxa"/>
            <w:tcMar>
              <w:left w:w="0" w:type="dxa"/>
              <w:right w:w="0" w:type="dxa"/>
            </w:tcMar>
          </w:tcPr>
          <w:p w14:paraId="218B5CAC" w14:textId="77777777" w:rsidR="002B1688" w:rsidRDefault="0037024E">
            <w:pPr>
              <w:adjustRightInd w:val="0"/>
              <w:ind w:firstLineChars="0" w:firstLine="0"/>
              <w:jc w:val="distribute"/>
              <w:rPr>
                <w:rFonts w:ascii="仿宋_GB2312" w:eastAsia="仿宋_GB2312" w:cs="Times New Roman"/>
                <w:b/>
                <w:kern w:val="0"/>
                <w:sz w:val="28"/>
                <w:szCs w:val="24"/>
              </w:rPr>
            </w:pPr>
            <w:r>
              <w:rPr>
                <w:rFonts w:ascii="仿宋_GB2312" w:eastAsia="仿宋_GB2312" w:cs="Times New Roman" w:hint="eastAsia"/>
                <w:b/>
                <w:kern w:val="0"/>
                <w:sz w:val="28"/>
                <w:szCs w:val="24"/>
              </w:rPr>
              <w:t>研究方向</w:t>
            </w:r>
          </w:p>
        </w:tc>
        <w:tc>
          <w:tcPr>
            <w:tcW w:w="420" w:type="dxa"/>
          </w:tcPr>
          <w:p w14:paraId="7A6EE475" w14:textId="77777777" w:rsidR="002B1688" w:rsidRDefault="0037024E">
            <w:pPr>
              <w:adjustRightInd w:val="0"/>
              <w:ind w:firstLineChars="0" w:firstLine="0"/>
              <w:jc w:val="center"/>
              <w:rPr>
                <w:rFonts w:ascii="仿宋_GB2312" w:eastAsia="仿宋_GB2312" w:cs="Times New Roman"/>
                <w:sz w:val="28"/>
                <w:szCs w:val="24"/>
              </w:rPr>
            </w:pPr>
            <w:r>
              <w:rPr>
                <w:rFonts w:ascii="仿宋_GB2312" w:eastAsia="仿宋_GB2312" w:cs="Times New Roman" w:hint="eastAsia"/>
                <w:sz w:val="28"/>
                <w:szCs w:val="24"/>
              </w:rPr>
              <w:t>：</w:t>
            </w:r>
          </w:p>
        </w:tc>
        <w:tc>
          <w:tcPr>
            <w:tcW w:w="4521" w:type="dxa"/>
          </w:tcPr>
          <w:p w14:paraId="0B3F62A1" w14:textId="09BBE30D" w:rsidR="002B1688" w:rsidRDefault="000045F8">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计算机视觉</w:t>
            </w:r>
          </w:p>
        </w:tc>
      </w:tr>
      <w:tr w:rsidR="002B1688" w14:paraId="2BF008EB" w14:textId="77777777">
        <w:trPr>
          <w:cantSplit/>
          <w:trHeight w:val="540"/>
          <w:jc w:val="center"/>
        </w:trPr>
        <w:tc>
          <w:tcPr>
            <w:tcW w:w="1994" w:type="dxa"/>
            <w:tcMar>
              <w:left w:w="0" w:type="dxa"/>
              <w:right w:w="0" w:type="dxa"/>
            </w:tcMar>
          </w:tcPr>
          <w:p w14:paraId="2DD16518" w14:textId="77777777" w:rsidR="002B1688" w:rsidRDefault="0037024E">
            <w:pPr>
              <w:adjustRightInd w:val="0"/>
              <w:ind w:firstLineChars="0" w:firstLine="0"/>
              <w:jc w:val="distribute"/>
              <w:rPr>
                <w:rFonts w:ascii="仿宋_GB2312" w:eastAsia="仿宋_GB2312" w:cs="Times New Roman"/>
                <w:b/>
                <w:sz w:val="28"/>
                <w:szCs w:val="24"/>
              </w:rPr>
            </w:pPr>
            <w:r>
              <w:rPr>
                <w:rFonts w:ascii="仿宋_GB2312" w:eastAsia="仿宋_GB2312" w:cs="Times New Roman" w:hint="eastAsia"/>
                <w:b/>
                <w:sz w:val="28"/>
                <w:szCs w:val="24"/>
              </w:rPr>
              <w:t>申请学位</w:t>
            </w:r>
          </w:p>
        </w:tc>
        <w:tc>
          <w:tcPr>
            <w:tcW w:w="420" w:type="dxa"/>
          </w:tcPr>
          <w:p w14:paraId="552006EF" w14:textId="77777777" w:rsidR="002B1688" w:rsidRDefault="0037024E">
            <w:pPr>
              <w:adjustRightInd w:val="0"/>
              <w:ind w:firstLineChars="0" w:firstLine="0"/>
              <w:jc w:val="center"/>
              <w:rPr>
                <w:rFonts w:ascii="仿宋_GB2312" w:eastAsia="仿宋_GB2312" w:cs="Times New Roman"/>
                <w:sz w:val="28"/>
                <w:szCs w:val="24"/>
              </w:rPr>
            </w:pPr>
            <w:r>
              <w:rPr>
                <w:rFonts w:ascii="仿宋_GB2312" w:eastAsia="仿宋_GB2312" w:cs="Times New Roman" w:hint="eastAsia"/>
                <w:sz w:val="28"/>
                <w:szCs w:val="24"/>
              </w:rPr>
              <w:t>：</w:t>
            </w:r>
          </w:p>
        </w:tc>
        <w:tc>
          <w:tcPr>
            <w:tcW w:w="4521" w:type="dxa"/>
          </w:tcPr>
          <w:p w14:paraId="48B6E806" w14:textId="77777777" w:rsidR="002B1688" w:rsidRDefault="0037024E">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工学硕士</w:t>
            </w:r>
          </w:p>
        </w:tc>
      </w:tr>
      <w:tr w:rsidR="002B1688" w14:paraId="5D2EF635" w14:textId="77777777">
        <w:trPr>
          <w:cantSplit/>
          <w:trHeight w:val="540"/>
          <w:jc w:val="center"/>
        </w:trPr>
        <w:tc>
          <w:tcPr>
            <w:tcW w:w="1994" w:type="dxa"/>
            <w:tcMar>
              <w:left w:w="0" w:type="dxa"/>
              <w:right w:w="0" w:type="dxa"/>
            </w:tcMar>
          </w:tcPr>
          <w:p w14:paraId="3292F7F0" w14:textId="77777777" w:rsidR="002B1688" w:rsidRDefault="0037024E">
            <w:pPr>
              <w:adjustRightInd w:val="0"/>
              <w:ind w:firstLineChars="0" w:firstLine="0"/>
              <w:jc w:val="distribute"/>
              <w:rPr>
                <w:rFonts w:ascii="仿宋_GB2312" w:eastAsia="仿宋_GB2312" w:cs="Times New Roman"/>
                <w:b/>
                <w:sz w:val="28"/>
                <w:szCs w:val="24"/>
              </w:rPr>
            </w:pPr>
            <w:r>
              <w:rPr>
                <w:rFonts w:ascii="仿宋_GB2312" w:eastAsia="仿宋_GB2312" w:cs="Times New Roman" w:hint="eastAsia"/>
                <w:b/>
                <w:sz w:val="28"/>
                <w:szCs w:val="24"/>
              </w:rPr>
              <w:t>指导教师</w:t>
            </w:r>
          </w:p>
        </w:tc>
        <w:tc>
          <w:tcPr>
            <w:tcW w:w="420" w:type="dxa"/>
          </w:tcPr>
          <w:p w14:paraId="4B3E807D" w14:textId="77777777" w:rsidR="002B1688" w:rsidRDefault="0037024E">
            <w:pPr>
              <w:adjustRightInd w:val="0"/>
              <w:ind w:firstLineChars="0" w:firstLine="0"/>
              <w:jc w:val="center"/>
              <w:rPr>
                <w:rFonts w:ascii="仿宋_GB2312" w:eastAsia="仿宋_GB2312" w:cs="Times New Roman"/>
                <w:sz w:val="28"/>
                <w:szCs w:val="24"/>
              </w:rPr>
            </w:pPr>
            <w:r>
              <w:rPr>
                <w:rFonts w:ascii="仿宋_GB2312" w:eastAsia="仿宋_GB2312" w:cs="Times New Roman" w:hint="eastAsia"/>
                <w:sz w:val="28"/>
                <w:szCs w:val="24"/>
              </w:rPr>
              <w:t>：</w:t>
            </w:r>
          </w:p>
        </w:tc>
        <w:tc>
          <w:tcPr>
            <w:tcW w:w="4521" w:type="dxa"/>
          </w:tcPr>
          <w:p w14:paraId="37D40E22" w14:textId="39E446F5" w:rsidR="002B1688" w:rsidRPr="00EB55F5" w:rsidRDefault="00DD2A3F" w:rsidP="00EB55F5">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马伟 副教授</w:t>
            </w:r>
          </w:p>
        </w:tc>
      </w:tr>
      <w:tr w:rsidR="002B1688" w14:paraId="1FDEAD04" w14:textId="77777777">
        <w:trPr>
          <w:cantSplit/>
          <w:trHeight w:val="540"/>
          <w:jc w:val="center"/>
        </w:trPr>
        <w:tc>
          <w:tcPr>
            <w:tcW w:w="1994" w:type="dxa"/>
            <w:tcMar>
              <w:left w:w="0" w:type="dxa"/>
              <w:right w:w="0" w:type="dxa"/>
            </w:tcMar>
          </w:tcPr>
          <w:p w14:paraId="6DA83082" w14:textId="77777777" w:rsidR="002B1688" w:rsidRDefault="0037024E">
            <w:pPr>
              <w:adjustRightInd w:val="0"/>
              <w:ind w:firstLineChars="0" w:firstLine="0"/>
              <w:jc w:val="distribute"/>
              <w:rPr>
                <w:rFonts w:ascii="仿宋_GB2312" w:eastAsia="仿宋_GB2312" w:cs="Times New Roman"/>
                <w:b/>
                <w:sz w:val="28"/>
                <w:szCs w:val="24"/>
              </w:rPr>
            </w:pPr>
            <w:r>
              <w:rPr>
                <w:rFonts w:ascii="仿宋_GB2312" w:eastAsia="仿宋_GB2312" w:cs="Times New Roman" w:hint="eastAsia"/>
                <w:b/>
                <w:kern w:val="0"/>
                <w:sz w:val="28"/>
                <w:szCs w:val="24"/>
              </w:rPr>
              <w:t>所在单位</w:t>
            </w:r>
          </w:p>
        </w:tc>
        <w:tc>
          <w:tcPr>
            <w:tcW w:w="420" w:type="dxa"/>
          </w:tcPr>
          <w:p w14:paraId="6859E296" w14:textId="77777777" w:rsidR="002B1688" w:rsidRDefault="0037024E">
            <w:pPr>
              <w:adjustRightInd w:val="0"/>
              <w:ind w:firstLineChars="0" w:firstLine="0"/>
              <w:jc w:val="center"/>
              <w:rPr>
                <w:rFonts w:ascii="仿宋_GB2312" w:eastAsia="仿宋_GB2312" w:cs="Times New Roman"/>
                <w:sz w:val="28"/>
                <w:szCs w:val="24"/>
              </w:rPr>
            </w:pPr>
            <w:r>
              <w:rPr>
                <w:rFonts w:ascii="仿宋_GB2312" w:eastAsia="仿宋_GB2312" w:cs="Times New Roman" w:hint="eastAsia"/>
                <w:sz w:val="28"/>
                <w:szCs w:val="24"/>
              </w:rPr>
              <w:t>：</w:t>
            </w:r>
          </w:p>
        </w:tc>
        <w:tc>
          <w:tcPr>
            <w:tcW w:w="4521" w:type="dxa"/>
          </w:tcPr>
          <w:p w14:paraId="5B567BF8" w14:textId="7453FE3E" w:rsidR="002B1688" w:rsidRDefault="0037024E">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信息学部</w:t>
            </w:r>
            <w:r w:rsidR="00DD2A3F">
              <w:rPr>
                <w:rFonts w:ascii="仿宋_GB2312" w:eastAsia="仿宋_GB2312" w:cs="Times New Roman" w:hint="eastAsia"/>
                <w:sz w:val="28"/>
                <w:szCs w:val="24"/>
              </w:rPr>
              <w:t>计算机</w:t>
            </w:r>
            <w:r w:rsidR="00DD2A3F">
              <w:rPr>
                <w:rFonts w:ascii="仿宋_GB2312" w:eastAsia="仿宋_GB2312" w:cs="Times New Roman"/>
                <w:sz w:val="28"/>
                <w:szCs w:val="24"/>
              </w:rPr>
              <w:t>学院</w:t>
            </w:r>
          </w:p>
        </w:tc>
      </w:tr>
      <w:tr w:rsidR="002B1688" w14:paraId="70E016AA" w14:textId="77777777">
        <w:trPr>
          <w:cantSplit/>
          <w:trHeight w:val="540"/>
          <w:jc w:val="center"/>
        </w:trPr>
        <w:tc>
          <w:tcPr>
            <w:tcW w:w="1994" w:type="dxa"/>
            <w:tcMar>
              <w:left w:w="0" w:type="dxa"/>
              <w:right w:w="0" w:type="dxa"/>
            </w:tcMar>
          </w:tcPr>
          <w:p w14:paraId="3CA036B7" w14:textId="77777777" w:rsidR="002B1688" w:rsidRDefault="0037024E">
            <w:pPr>
              <w:adjustRightInd w:val="0"/>
              <w:ind w:firstLineChars="0" w:firstLine="0"/>
              <w:jc w:val="distribute"/>
              <w:rPr>
                <w:rFonts w:ascii="仿宋_GB2312" w:eastAsia="仿宋_GB2312" w:cs="Times New Roman"/>
                <w:b/>
                <w:sz w:val="28"/>
                <w:szCs w:val="24"/>
              </w:rPr>
            </w:pPr>
            <w:r>
              <w:rPr>
                <w:rFonts w:ascii="仿宋_GB2312" w:eastAsia="仿宋_GB2312" w:cs="Times New Roman" w:hint="eastAsia"/>
                <w:b/>
                <w:kern w:val="0"/>
                <w:sz w:val="28"/>
                <w:szCs w:val="24"/>
              </w:rPr>
              <w:t>答辩日期</w:t>
            </w:r>
          </w:p>
        </w:tc>
        <w:tc>
          <w:tcPr>
            <w:tcW w:w="420" w:type="dxa"/>
          </w:tcPr>
          <w:p w14:paraId="695FD029" w14:textId="77777777" w:rsidR="002B1688" w:rsidRDefault="0037024E">
            <w:pPr>
              <w:adjustRightInd w:val="0"/>
              <w:ind w:firstLineChars="0" w:firstLine="0"/>
              <w:jc w:val="center"/>
              <w:rPr>
                <w:rFonts w:ascii="仿宋_GB2312" w:eastAsia="仿宋_GB2312" w:cs="Times New Roman"/>
                <w:sz w:val="28"/>
                <w:szCs w:val="24"/>
              </w:rPr>
            </w:pPr>
            <w:r>
              <w:rPr>
                <w:rFonts w:ascii="仿宋_GB2312" w:eastAsia="仿宋_GB2312" w:cs="Times New Roman" w:hint="eastAsia"/>
                <w:sz w:val="28"/>
                <w:szCs w:val="24"/>
              </w:rPr>
              <w:t>：</w:t>
            </w:r>
          </w:p>
        </w:tc>
        <w:tc>
          <w:tcPr>
            <w:tcW w:w="4521" w:type="dxa"/>
          </w:tcPr>
          <w:p w14:paraId="1BC1B241" w14:textId="0582F568" w:rsidR="002B1688" w:rsidRDefault="0037024E">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20</w:t>
            </w:r>
            <w:r w:rsidR="000045F8">
              <w:rPr>
                <w:rFonts w:ascii="仿宋_GB2312" w:eastAsia="仿宋_GB2312" w:cs="Times New Roman" w:hint="eastAsia"/>
                <w:sz w:val="28"/>
                <w:szCs w:val="24"/>
              </w:rPr>
              <w:t>20</w:t>
            </w:r>
            <w:r>
              <w:rPr>
                <w:rFonts w:ascii="仿宋_GB2312" w:eastAsia="仿宋_GB2312" w:cs="Times New Roman" w:hint="eastAsia"/>
                <w:sz w:val="28"/>
                <w:szCs w:val="24"/>
              </w:rPr>
              <w:t>年</w:t>
            </w:r>
            <w:r w:rsidR="00EB55F5">
              <w:rPr>
                <w:rFonts w:ascii="仿宋_GB2312" w:eastAsia="仿宋_GB2312" w:cs="Times New Roman"/>
                <w:sz w:val="28"/>
                <w:szCs w:val="24"/>
              </w:rPr>
              <w:t xml:space="preserve"> </w:t>
            </w:r>
            <w:r w:rsidR="00DD2A3F">
              <w:rPr>
                <w:rFonts w:ascii="仿宋_GB2312" w:eastAsia="仿宋_GB2312" w:cs="Times New Roman"/>
                <w:sz w:val="28"/>
                <w:szCs w:val="24"/>
              </w:rPr>
              <w:t>5</w:t>
            </w:r>
            <w:r>
              <w:rPr>
                <w:rFonts w:ascii="仿宋_GB2312" w:eastAsia="仿宋_GB2312" w:cs="Times New Roman" w:hint="eastAsia"/>
                <w:sz w:val="28"/>
                <w:szCs w:val="24"/>
              </w:rPr>
              <w:t>月</w:t>
            </w:r>
          </w:p>
        </w:tc>
      </w:tr>
      <w:tr w:rsidR="002B1688" w14:paraId="6FC57498" w14:textId="77777777">
        <w:trPr>
          <w:cantSplit/>
          <w:trHeight w:val="540"/>
          <w:jc w:val="center"/>
        </w:trPr>
        <w:tc>
          <w:tcPr>
            <w:tcW w:w="1994" w:type="dxa"/>
            <w:tcMar>
              <w:left w:w="0" w:type="dxa"/>
              <w:right w:w="0" w:type="dxa"/>
            </w:tcMar>
          </w:tcPr>
          <w:p w14:paraId="5FD27AA8" w14:textId="77777777" w:rsidR="002B1688" w:rsidRDefault="0037024E">
            <w:pPr>
              <w:adjustRightInd w:val="0"/>
              <w:ind w:firstLineChars="0" w:firstLine="0"/>
              <w:jc w:val="distribute"/>
              <w:rPr>
                <w:rFonts w:ascii="仿宋_GB2312" w:eastAsia="仿宋_GB2312" w:cs="Times New Roman"/>
                <w:b/>
                <w:sz w:val="28"/>
                <w:szCs w:val="24"/>
              </w:rPr>
            </w:pPr>
            <w:r>
              <w:rPr>
                <w:rFonts w:ascii="仿宋_GB2312" w:eastAsia="仿宋_GB2312" w:cs="Times New Roman" w:hint="eastAsia"/>
                <w:b/>
                <w:sz w:val="28"/>
                <w:szCs w:val="24"/>
              </w:rPr>
              <w:t>授予学位单位</w:t>
            </w:r>
          </w:p>
        </w:tc>
        <w:tc>
          <w:tcPr>
            <w:tcW w:w="420" w:type="dxa"/>
          </w:tcPr>
          <w:p w14:paraId="28B86576" w14:textId="77777777" w:rsidR="002B1688" w:rsidRDefault="0037024E">
            <w:pPr>
              <w:adjustRightInd w:val="0"/>
              <w:ind w:firstLineChars="0" w:firstLine="0"/>
              <w:jc w:val="center"/>
              <w:rPr>
                <w:rFonts w:ascii="仿宋_GB2312" w:eastAsia="仿宋_GB2312" w:cs="Times New Roman"/>
                <w:sz w:val="28"/>
                <w:szCs w:val="24"/>
              </w:rPr>
            </w:pPr>
            <w:r>
              <w:rPr>
                <w:rFonts w:ascii="仿宋_GB2312" w:eastAsia="仿宋_GB2312" w:cs="Times New Roman" w:hint="eastAsia"/>
                <w:sz w:val="28"/>
                <w:szCs w:val="24"/>
              </w:rPr>
              <w:t>：</w:t>
            </w:r>
          </w:p>
        </w:tc>
        <w:tc>
          <w:tcPr>
            <w:tcW w:w="4521" w:type="dxa"/>
          </w:tcPr>
          <w:p w14:paraId="45191EF5" w14:textId="77777777" w:rsidR="002B1688" w:rsidRDefault="0037024E">
            <w:pPr>
              <w:adjustRightInd w:val="0"/>
              <w:ind w:firstLineChars="0" w:firstLine="0"/>
              <w:rPr>
                <w:rFonts w:ascii="仿宋_GB2312" w:eastAsia="仿宋_GB2312" w:cs="Times New Roman"/>
                <w:sz w:val="28"/>
                <w:szCs w:val="24"/>
              </w:rPr>
            </w:pPr>
            <w:r>
              <w:rPr>
                <w:rFonts w:ascii="仿宋_GB2312" w:eastAsia="仿宋_GB2312" w:cs="Times New Roman" w:hint="eastAsia"/>
                <w:sz w:val="28"/>
                <w:szCs w:val="24"/>
              </w:rPr>
              <w:t>北京工业大学</w:t>
            </w:r>
          </w:p>
        </w:tc>
      </w:tr>
    </w:tbl>
    <w:p w14:paraId="0516D206" w14:textId="77777777" w:rsidR="002B1688" w:rsidRDefault="0037024E">
      <w:pPr>
        <w:widowControl/>
        <w:spacing w:line="240" w:lineRule="auto"/>
        <w:ind w:firstLineChars="0" w:firstLine="0"/>
        <w:rPr>
          <w:rFonts w:cs="Times New Roman"/>
          <w:sz w:val="21"/>
          <w:szCs w:val="20"/>
        </w:rPr>
      </w:pPr>
      <w:r>
        <w:rPr>
          <w:rFonts w:cs="Times New Roman"/>
          <w:sz w:val="21"/>
          <w:szCs w:val="20"/>
        </w:rPr>
        <w:br w:type="page"/>
      </w:r>
      <w:r>
        <w:rPr>
          <w:rFonts w:cs="Times New Roman"/>
          <w:sz w:val="21"/>
          <w:szCs w:val="20"/>
        </w:rPr>
        <w:lastRenderedPageBreak/>
        <w:br w:type="page"/>
      </w:r>
    </w:p>
    <w:p w14:paraId="5783EBBF" w14:textId="77777777" w:rsidR="002B1688" w:rsidRDefault="002B1688">
      <w:pPr>
        <w:widowControl/>
        <w:spacing w:line="240" w:lineRule="auto"/>
        <w:ind w:firstLineChars="0" w:firstLine="0"/>
        <w:rPr>
          <w:rFonts w:cs="Times New Roman"/>
          <w:sz w:val="21"/>
          <w:szCs w:val="20"/>
        </w:rPr>
      </w:pPr>
    </w:p>
    <w:p w14:paraId="7AF7E7BC" w14:textId="77777777" w:rsidR="002B1688" w:rsidRDefault="002B1688">
      <w:pPr>
        <w:widowControl/>
        <w:spacing w:line="240" w:lineRule="auto"/>
        <w:ind w:firstLineChars="0" w:firstLine="0"/>
        <w:rPr>
          <w:rFonts w:cs="Times New Roman"/>
          <w:sz w:val="21"/>
          <w:szCs w:val="20"/>
        </w:rPr>
      </w:pPr>
    </w:p>
    <w:p w14:paraId="1381FFFA" w14:textId="77777777" w:rsidR="002B1688" w:rsidRDefault="0037024E">
      <w:pPr>
        <w:spacing w:afterLines="200" w:after="624" w:line="240" w:lineRule="auto"/>
        <w:ind w:firstLineChars="0" w:firstLine="0"/>
        <w:jc w:val="center"/>
        <w:rPr>
          <w:rFonts w:cs="Times New Roman"/>
          <w:b/>
          <w:bCs/>
          <w:sz w:val="32"/>
          <w:szCs w:val="24"/>
        </w:rPr>
      </w:pPr>
      <w:r>
        <w:rPr>
          <w:rFonts w:cs="Times New Roman" w:hint="eastAsia"/>
          <w:b/>
          <w:bCs/>
          <w:sz w:val="32"/>
          <w:szCs w:val="24"/>
        </w:rPr>
        <w:t>独</w:t>
      </w:r>
      <w:r>
        <w:rPr>
          <w:rFonts w:cs="Times New Roman" w:hint="eastAsia"/>
          <w:b/>
          <w:bCs/>
          <w:sz w:val="32"/>
          <w:szCs w:val="24"/>
        </w:rPr>
        <w:t xml:space="preserve"> </w:t>
      </w:r>
      <w:r>
        <w:rPr>
          <w:rFonts w:cs="Times New Roman" w:hint="eastAsia"/>
          <w:b/>
          <w:bCs/>
          <w:sz w:val="32"/>
          <w:szCs w:val="24"/>
        </w:rPr>
        <w:t>创</w:t>
      </w:r>
      <w:r>
        <w:rPr>
          <w:rFonts w:cs="Times New Roman" w:hint="eastAsia"/>
          <w:b/>
          <w:bCs/>
          <w:sz w:val="32"/>
          <w:szCs w:val="24"/>
        </w:rPr>
        <w:t xml:space="preserve"> </w:t>
      </w:r>
      <w:r>
        <w:rPr>
          <w:rFonts w:cs="Times New Roman" w:hint="eastAsia"/>
          <w:b/>
          <w:bCs/>
          <w:sz w:val="32"/>
          <w:szCs w:val="24"/>
        </w:rPr>
        <w:t>性</w:t>
      </w:r>
      <w:r>
        <w:rPr>
          <w:rFonts w:cs="Times New Roman" w:hint="eastAsia"/>
          <w:b/>
          <w:bCs/>
          <w:sz w:val="32"/>
          <w:szCs w:val="24"/>
        </w:rPr>
        <w:t xml:space="preserve"> </w:t>
      </w:r>
      <w:r>
        <w:rPr>
          <w:rFonts w:cs="Times New Roman" w:hint="eastAsia"/>
          <w:b/>
          <w:bCs/>
          <w:sz w:val="32"/>
          <w:szCs w:val="24"/>
        </w:rPr>
        <w:t>声</w:t>
      </w:r>
      <w:r>
        <w:rPr>
          <w:rFonts w:cs="Times New Roman" w:hint="eastAsia"/>
          <w:b/>
          <w:bCs/>
          <w:sz w:val="32"/>
          <w:szCs w:val="24"/>
        </w:rPr>
        <w:t xml:space="preserve"> </w:t>
      </w:r>
      <w:r>
        <w:rPr>
          <w:rFonts w:cs="Times New Roman" w:hint="eastAsia"/>
          <w:b/>
          <w:bCs/>
          <w:sz w:val="32"/>
          <w:szCs w:val="24"/>
        </w:rPr>
        <w:t>明</w:t>
      </w:r>
    </w:p>
    <w:p w14:paraId="7D45C3DA" w14:textId="77777777" w:rsidR="002B1688" w:rsidRDefault="0037024E">
      <w:pPr>
        <w:spacing w:line="360" w:lineRule="auto"/>
        <w:ind w:firstLineChars="0" w:firstLine="482"/>
        <w:rPr>
          <w:rFonts w:cs="Times New Roman"/>
          <w:szCs w:val="24"/>
        </w:rPr>
      </w:pPr>
      <w:r>
        <w:rPr>
          <w:rFonts w:cs="Times New Roman" w:hint="eastAsia"/>
          <w:szCs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78777E93" w14:textId="77777777" w:rsidR="002B1688" w:rsidRDefault="002B1688">
      <w:pPr>
        <w:spacing w:line="240" w:lineRule="auto"/>
        <w:ind w:firstLineChars="0" w:firstLine="480"/>
        <w:rPr>
          <w:rFonts w:cs="Times New Roman"/>
          <w:sz w:val="21"/>
          <w:szCs w:val="24"/>
        </w:rPr>
      </w:pPr>
    </w:p>
    <w:p w14:paraId="1B3FBB53" w14:textId="3192CBFC" w:rsidR="002B1688" w:rsidRDefault="0037024E">
      <w:pPr>
        <w:spacing w:line="408" w:lineRule="auto"/>
        <w:ind w:left="5041" w:firstLineChars="0" w:firstLine="57"/>
        <w:rPr>
          <w:rFonts w:cs="Times New Roman"/>
          <w:szCs w:val="24"/>
        </w:rPr>
      </w:pPr>
      <w:r>
        <w:rPr>
          <w:rFonts w:cs="Times New Roman" w:hint="eastAsia"/>
          <w:szCs w:val="24"/>
        </w:rPr>
        <w:t>签</w:t>
      </w:r>
      <w:r>
        <w:rPr>
          <w:rFonts w:cs="Times New Roman" w:hint="eastAsia"/>
          <w:szCs w:val="24"/>
        </w:rPr>
        <w:t xml:space="preserve">  </w:t>
      </w:r>
      <w:r>
        <w:rPr>
          <w:rFonts w:cs="Times New Roman" w:hint="eastAsia"/>
          <w:szCs w:val="24"/>
        </w:rPr>
        <w:t>名：</w:t>
      </w:r>
      <w:r>
        <w:rPr>
          <w:rFonts w:cs="Times New Roman" w:hint="eastAsia"/>
          <w:szCs w:val="24"/>
          <w:u w:val="single"/>
        </w:rPr>
        <w:t xml:space="preserve">      </w:t>
      </w:r>
      <w:r w:rsidR="000045F8">
        <w:rPr>
          <w:rFonts w:cs="Times New Roman" w:hint="eastAsia"/>
          <w:szCs w:val="24"/>
          <w:u w:val="single"/>
        </w:rPr>
        <w:t xml:space="preserve"> </w:t>
      </w:r>
      <w:r w:rsidR="000045F8">
        <w:rPr>
          <w:rFonts w:cs="Times New Roman"/>
          <w:szCs w:val="24"/>
          <w:u w:val="single"/>
        </w:rPr>
        <w:t xml:space="preserve">  </w:t>
      </w:r>
      <w:r>
        <w:rPr>
          <w:rFonts w:cs="Times New Roman" w:hint="eastAsia"/>
          <w:szCs w:val="24"/>
          <w:u w:val="single"/>
        </w:rPr>
        <w:t xml:space="preserve">             </w:t>
      </w:r>
    </w:p>
    <w:p w14:paraId="7702249C" w14:textId="05566930" w:rsidR="002B1688" w:rsidRDefault="0037024E">
      <w:pPr>
        <w:spacing w:line="240" w:lineRule="auto"/>
        <w:ind w:left="4620" w:firstLine="480"/>
        <w:rPr>
          <w:rFonts w:cs="Times New Roman"/>
          <w:szCs w:val="24"/>
        </w:rPr>
      </w:pPr>
      <w:r>
        <w:rPr>
          <w:rFonts w:cs="Times New Roman" w:hint="eastAsia"/>
          <w:szCs w:val="24"/>
        </w:rPr>
        <w:t>日</w:t>
      </w:r>
      <w:r>
        <w:rPr>
          <w:rFonts w:cs="Times New Roman" w:hint="eastAsia"/>
          <w:szCs w:val="24"/>
        </w:rPr>
        <w:t xml:space="preserve">  </w:t>
      </w:r>
      <w:r>
        <w:rPr>
          <w:rFonts w:cs="Times New Roman" w:hint="eastAsia"/>
          <w:szCs w:val="24"/>
        </w:rPr>
        <w:t>期：</w:t>
      </w:r>
      <w:r w:rsidR="00EB55F5">
        <w:rPr>
          <w:rFonts w:cs="Times New Roman"/>
          <w:szCs w:val="24"/>
        </w:rPr>
        <w:t xml:space="preserve">    </w:t>
      </w:r>
      <w:r w:rsidR="006C57DB">
        <w:rPr>
          <w:rFonts w:cs="Times New Roman" w:hint="eastAsia"/>
          <w:szCs w:val="24"/>
        </w:rPr>
        <w:t>年</w:t>
      </w:r>
      <w:r w:rsidR="000045F8">
        <w:rPr>
          <w:rFonts w:cs="Times New Roman"/>
          <w:szCs w:val="24"/>
        </w:rPr>
        <w:t xml:space="preserve"> </w:t>
      </w:r>
      <w:r w:rsidR="006C57DB">
        <w:rPr>
          <w:rFonts w:cs="Times New Roman" w:hint="eastAsia"/>
          <w:szCs w:val="24"/>
        </w:rPr>
        <w:t xml:space="preserve"> </w:t>
      </w:r>
      <w:r w:rsidR="006C57DB">
        <w:rPr>
          <w:rFonts w:cs="Times New Roman" w:hint="eastAsia"/>
          <w:szCs w:val="24"/>
        </w:rPr>
        <w:t>月</w:t>
      </w:r>
      <w:r w:rsidR="006C57DB">
        <w:rPr>
          <w:rFonts w:cs="Times New Roman" w:hint="eastAsia"/>
          <w:szCs w:val="24"/>
        </w:rPr>
        <w:t xml:space="preserve"> </w:t>
      </w:r>
      <w:r w:rsidR="000045F8">
        <w:rPr>
          <w:rFonts w:cs="Times New Roman"/>
          <w:szCs w:val="24"/>
        </w:rPr>
        <w:t xml:space="preserve">  </w:t>
      </w:r>
      <w:r w:rsidR="006C57DB">
        <w:rPr>
          <w:rFonts w:cs="Times New Roman"/>
          <w:szCs w:val="24"/>
        </w:rPr>
        <w:t xml:space="preserve"> </w:t>
      </w:r>
      <w:r w:rsidR="006C57DB">
        <w:rPr>
          <w:rFonts w:cs="Times New Roman" w:hint="eastAsia"/>
          <w:szCs w:val="24"/>
        </w:rPr>
        <w:t>日</w:t>
      </w:r>
    </w:p>
    <w:p w14:paraId="28435D20" w14:textId="77777777" w:rsidR="002B1688" w:rsidRDefault="002B1688">
      <w:pPr>
        <w:spacing w:line="240" w:lineRule="auto"/>
        <w:ind w:firstLineChars="0" w:firstLine="0"/>
        <w:rPr>
          <w:rFonts w:cs="Times New Roman"/>
          <w:sz w:val="21"/>
          <w:szCs w:val="24"/>
        </w:rPr>
      </w:pPr>
    </w:p>
    <w:p w14:paraId="3B585032" w14:textId="77777777" w:rsidR="002B1688" w:rsidRDefault="002B1688">
      <w:pPr>
        <w:spacing w:line="240" w:lineRule="auto"/>
        <w:ind w:firstLineChars="0" w:firstLine="0"/>
        <w:rPr>
          <w:rFonts w:cs="Times New Roman"/>
          <w:sz w:val="21"/>
          <w:szCs w:val="24"/>
        </w:rPr>
      </w:pPr>
    </w:p>
    <w:p w14:paraId="46095126" w14:textId="77777777" w:rsidR="002B1688" w:rsidRDefault="002B1688">
      <w:pPr>
        <w:spacing w:line="240" w:lineRule="auto"/>
        <w:ind w:firstLineChars="0" w:firstLine="0"/>
        <w:rPr>
          <w:rFonts w:cs="Times New Roman"/>
          <w:sz w:val="21"/>
          <w:szCs w:val="24"/>
        </w:rPr>
      </w:pPr>
    </w:p>
    <w:p w14:paraId="6E7B077A" w14:textId="77777777" w:rsidR="002B1688" w:rsidRDefault="002B1688">
      <w:pPr>
        <w:spacing w:line="240" w:lineRule="auto"/>
        <w:ind w:firstLineChars="0" w:firstLine="0"/>
        <w:rPr>
          <w:rFonts w:cs="Times New Roman"/>
          <w:sz w:val="21"/>
          <w:szCs w:val="24"/>
        </w:rPr>
      </w:pPr>
    </w:p>
    <w:p w14:paraId="00DACA03" w14:textId="77777777" w:rsidR="002B1688" w:rsidRDefault="002B1688">
      <w:pPr>
        <w:spacing w:line="240" w:lineRule="auto"/>
        <w:ind w:firstLineChars="0" w:firstLine="0"/>
        <w:rPr>
          <w:rFonts w:cs="Times New Roman"/>
          <w:sz w:val="21"/>
          <w:szCs w:val="24"/>
        </w:rPr>
      </w:pPr>
    </w:p>
    <w:p w14:paraId="64847DC6" w14:textId="77777777" w:rsidR="002B1688" w:rsidRDefault="0037024E">
      <w:pPr>
        <w:spacing w:line="240" w:lineRule="auto"/>
        <w:ind w:firstLineChars="0" w:firstLine="0"/>
        <w:jc w:val="center"/>
        <w:rPr>
          <w:rFonts w:cs="Times New Roman"/>
          <w:b/>
          <w:bCs/>
          <w:sz w:val="32"/>
          <w:szCs w:val="24"/>
        </w:rPr>
      </w:pPr>
      <w:r>
        <w:rPr>
          <w:rFonts w:cs="Times New Roman" w:hint="eastAsia"/>
          <w:b/>
          <w:bCs/>
          <w:sz w:val="32"/>
          <w:szCs w:val="24"/>
        </w:rPr>
        <w:t>关于论文使用授权的说明</w:t>
      </w:r>
    </w:p>
    <w:p w14:paraId="49DA06F9" w14:textId="77777777" w:rsidR="002B1688" w:rsidRDefault="002B1688">
      <w:pPr>
        <w:spacing w:line="240" w:lineRule="auto"/>
        <w:ind w:firstLineChars="0" w:firstLine="0"/>
        <w:rPr>
          <w:rFonts w:cs="Times New Roman"/>
          <w:b/>
          <w:bCs/>
          <w:sz w:val="32"/>
          <w:szCs w:val="24"/>
        </w:rPr>
      </w:pPr>
    </w:p>
    <w:p w14:paraId="4C4A4EEE" w14:textId="77777777" w:rsidR="002B1688" w:rsidRDefault="0037024E">
      <w:pPr>
        <w:spacing w:line="360" w:lineRule="auto"/>
        <w:ind w:firstLineChars="0" w:firstLine="482"/>
        <w:rPr>
          <w:rFonts w:cs="Times New Roman"/>
          <w:szCs w:val="24"/>
        </w:rPr>
      </w:pPr>
      <w:r>
        <w:rPr>
          <w:rFonts w:cs="Times New Roman"/>
          <w:szCs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59C2DD72" w14:textId="77777777" w:rsidR="002B1688" w:rsidRDefault="0037024E">
      <w:pPr>
        <w:spacing w:line="360" w:lineRule="auto"/>
        <w:ind w:rightChars="42" w:right="101" w:firstLineChars="0" w:firstLine="482"/>
        <w:rPr>
          <w:rFonts w:cs="Times New Roman"/>
          <w:szCs w:val="24"/>
        </w:rPr>
      </w:pPr>
      <w:r>
        <w:rPr>
          <w:rFonts w:cs="Times New Roman"/>
          <w:szCs w:val="24"/>
        </w:rPr>
        <w:t>（保密的论文在解密后应遵守此规定）</w:t>
      </w:r>
    </w:p>
    <w:p w14:paraId="23B64837" w14:textId="77777777" w:rsidR="002B1688" w:rsidRDefault="002B1688">
      <w:pPr>
        <w:ind w:firstLineChars="0" w:firstLine="482"/>
        <w:rPr>
          <w:rFonts w:cs="Times New Roman"/>
          <w:szCs w:val="24"/>
        </w:rPr>
      </w:pPr>
    </w:p>
    <w:p w14:paraId="22FD2BBE" w14:textId="77777777" w:rsidR="002B1688" w:rsidRDefault="002B1688">
      <w:pPr>
        <w:ind w:firstLineChars="0" w:firstLine="482"/>
        <w:rPr>
          <w:rFonts w:cs="Times New Roman"/>
          <w:szCs w:val="24"/>
        </w:rPr>
      </w:pPr>
    </w:p>
    <w:p w14:paraId="6583CF9E" w14:textId="7FD9C165" w:rsidR="002B1688" w:rsidRDefault="0037024E">
      <w:pPr>
        <w:spacing w:line="408" w:lineRule="auto"/>
        <w:ind w:firstLine="480"/>
        <w:rPr>
          <w:rFonts w:cs="Times New Roman"/>
          <w:szCs w:val="24"/>
        </w:rPr>
      </w:pPr>
      <w:r>
        <w:rPr>
          <w:rFonts w:cs="Times New Roman" w:hint="eastAsia"/>
          <w:szCs w:val="24"/>
        </w:rPr>
        <w:t>签</w:t>
      </w:r>
      <w:r>
        <w:rPr>
          <w:rFonts w:cs="Times New Roman" w:hint="eastAsia"/>
          <w:szCs w:val="24"/>
        </w:rPr>
        <w:t xml:space="preserve">    </w:t>
      </w:r>
      <w:r>
        <w:rPr>
          <w:rFonts w:cs="Times New Roman" w:hint="eastAsia"/>
          <w:szCs w:val="24"/>
        </w:rPr>
        <w:t>名：</w:t>
      </w:r>
      <w:r>
        <w:rPr>
          <w:rFonts w:cs="Times New Roman" w:hint="eastAsia"/>
          <w:szCs w:val="24"/>
          <w:u w:val="single"/>
        </w:rPr>
        <w:t xml:space="preserve">    </w:t>
      </w:r>
      <w:r w:rsidR="000045F8">
        <w:rPr>
          <w:rFonts w:cs="Times New Roman" w:hint="eastAsia"/>
          <w:szCs w:val="24"/>
          <w:u w:val="single"/>
        </w:rPr>
        <w:t xml:space="preserve"> </w:t>
      </w:r>
      <w:r w:rsidR="000045F8">
        <w:rPr>
          <w:rFonts w:cs="Times New Roman"/>
          <w:szCs w:val="24"/>
          <w:u w:val="single"/>
        </w:rPr>
        <w:t xml:space="preserve">  </w:t>
      </w:r>
      <w:r w:rsidR="006C57DB">
        <w:rPr>
          <w:rFonts w:cs="Times New Roman" w:hint="eastAsia"/>
          <w:szCs w:val="24"/>
          <w:u w:val="single"/>
        </w:rPr>
        <w:t xml:space="preserve">      </w:t>
      </w:r>
      <w:r>
        <w:rPr>
          <w:rFonts w:cs="Times New Roman" w:hint="eastAsia"/>
          <w:szCs w:val="24"/>
          <w:u w:val="single"/>
        </w:rPr>
        <w:t xml:space="preserve">    </w:t>
      </w:r>
      <w:r>
        <w:rPr>
          <w:rFonts w:cs="Times New Roman" w:hint="eastAsia"/>
          <w:szCs w:val="24"/>
        </w:rPr>
        <w:t xml:space="preserve">       </w:t>
      </w:r>
      <w:r>
        <w:rPr>
          <w:rFonts w:cs="Times New Roman" w:hint="eastAsia"/>
          <w:szCs w:val="24"/>
        </w:rPr>
        <w:t>日</w:t>
      </w:r>
      <w:r>
        <w:rPr>
          <w:rFonts w:cs="Times New Roman" w:hint="eastAsia"/>
          <w:szCs w:val="24"/>
        </w:rPr>
        <w:t xml:space="preserve">    </w:t>
      </w:r>
      <w:r>
        <w:rPr>
          <w:rFonts w:cs="Times New Roman" w:hint="eastAsia"/>
          <w:szCs w:val="24"/>
        </w:rPr>
        <w:t>期：</w:t>
      </w:r>
      <w:r w:rsidR="006C57DB">
        <w:rPr>
          <w:rFonts w:cs="Times New Roman" w:hint="eastAsia"/>
          <w:szCs w:val="24"/>
        </w:rPr>
        <w:t>20</w:t>
      </w:r>
      <w:r w:rsidR="000045F8">
        <w:rPr>
          <w:rFonts w:cs="Times New Roman" w:hint="eastAsia"/>
          <w:szCs w:val="24"/>
        </w:rPr>
        <w:t>20</w:t>
      </w:r>
      <w:r>
        <w:rPr>
          <w:rFonts w:cs="Times New Roman" w:hint="eastAsia"/>
          <w:szCs w:val="24"/>
        </w:rPr>
        <w:t>年</w:t>
      </w:r>
      <w:r w:rsidR="000045F8">
        <w:rPr>
          <w:rFonts w:cs="Times New Roman"/>
          <w:szCs w:val="24"/>
        </w:rPr>
        <w:t xml:space="preserve"> </w:t>
      </w:r>
      <w:r>
        <w:rPr>
          <w:rFonts w:cs="Times New Roman" w:hint="eastAsia"/>
          <w:szCs w:val="24"/>
        </w:rPr>
        <w:t xml:space="preserve"> </w:t>
      </w:r>
      <w:r>
        <w:rPr>
          <w:rFonts w:cs="Times New Roman" w:hint="eastAsia"/>
          <w:szCs w:val="24"/>
        </w:rPr>
        <w:t>月</w:t>
      </w:r>
      <w:r w:rsidR="006C57DB">
        <w:rPr>
          <w:rFonts w:cs="Times New Roman" w:hint="eastAsia"/>
          <w:szCs w:val="24"/>
        </w:rPr>
        <w:t xml:space="preserve"> </w:t>
      </w:r>
      <w:r w:rsidR="000045F8">
        <w:rPr>
          <w:rFonts w:cs="Times New Roman"/>
          <w:szCs w:val="24"/>
        </w:rPr>
        <w:t xml:space="preserve"> </w:t>
      </w:r>
      <w:r w:rsidR="006C57DB">
        <w:rPr>
          <w:rFonts w:cs="Times New Roman"/>
          <w:szCs w:val="24"/>
        </w:rPr>
        <w:t xml:space="preserve"> </w:t>
      </w:r>
      <w:r>
        <w:rPr>
          <w:rFonts w:cs="Times New Roman" w:hint="eastAsia"/>
          <w:szCs w:val="24"/>
        </w:rPr>
        <w:t>日</w:t>
      </w:r>
    </w:p>
    <w:p w14:paraId="0CC0D810" w14:textId="77777777" w:rsidR="002B1688" w:rsidRDefault="0037024E">
      <w:pPr>
        <w:spacing w:line="408" w:lineRule="auto"/>
        <w:ind w:firstLineChars="0" w:firstLine="0"/>
        <w:rPr>
          <w:rFonts w:cs="Times New Roman"/>
          <w:szCs w:val="24"/>
        </w:rPr>
      </w:pPr>
      <w:r>
        <w:rPr>
          <w:rFonts w:cs="Times New Roman" w:hint="eastAsia"/>
          <w:szCs w:val="24"/>
        </w:rPr>
        <w:t xml:space="preserve"> </w:t>
      </w:r>
    </w:p>
    <w:p w14:paraId="5D2D945C" w14:textId="4CE0A441" w:rsidR="000158C5" w:rsidRDefault="0037024E" w:rsidP="006C57DB">
      <w:pPr>
        <w:spacing w:line="408" w:lineRule="auto"/>
        <w:ind w:firstLineChars="150" w:firstLine="360"/>
        <w:rPr>
          <w:rFonts w:cs="Times New Roman"/>
          <w:szCs w:val="24"/>
        </w:rPr>
      </w:pPr>
      <w:r>
        <w:rPr>
          <w:rFonts w:cs="Times New Roman" w:hint="eastAsia"/>
          <w:szCs w:val="24"/>
        </w:rPr>
        <w:t xml:space="preserve"> </w:t>
      </w:r>
      <w:r>
        <w:rPr>
          <w:rFonts w:cs="Times New Roman" w:hint="eastAsia"/>
          <w:szCs w:val="24"/>
        </w:rPr>
        <w:t>导师签名：</w:t>
      </w:r>
      <w:r>
        <w:rPr>
          <w:rFonts w:cs="Times New Roman" w:hint="eastAsia"/>
          <w:szCs w:val="24"/>
          <w:u w:val="single"/>
        </w:rPr>
        <w:t xml:space="preserve">    </w:t>
      </w:r>
      <w:r w:rsidR="000045F8">
        <w:rPr>
          <w:rFonts w:cs="Times New Roman" w:hint="eastAsia"/>
          <w:szCs w:val="24"/>
          <w:u w:val="single"/>
        </w:rPr>
        <w:t xml:space="preserve"> </w:t>
      </w:r>
      <w:r w:rsidR="000045F8">
        <w:rPr>
          <w:rFonts w:cs="Times New Roman"/>
          <w:szCs w:val="24"/>
          <w:u w:val="single"/>
        </w:rPr>
        <w:t xml:space="preserve">  </w:t>
      </w:r>
      <w:r w:rsidR="006C57DB">
        <w:rPr>
          <w:rFonts w:cs="Times New Roman" w:hint="eastAsia"/>
          <w:szCs w:val="24"/>
          <w:u w:val="single"/>
        </w:rPr>
        <w:t xml:space="preserve">          </w:t>
      </w:r>
      <w:r>
        <w:rPr>
          <w:rFonts w:cs="Times New Roman" w:hint="eastAsia"/>
          <w:szCs w:val="24"/>
        </w:rPr>
        <w:t xml:space="preserve">       </w:t>
      </w:r>
      <w:r>
        <w:rPr>
          <w:rFonts w:cs="Times New Roman" w:hint="eastAsia"/>
          <w:szCs w:val="24"/>
        </w:rPr>
        <w:t>日</w:t>
      </w:r>
      <w:r>
        <w:rPr>
          <w:rFonts w:cs="Times New Roman" w:hint="eastAsia"/>
          <w:szCs w:val="24"/>
        </w:rPr>
        <w:t xml:space="preserve">    </w:t>
      </w:r>
      <w:r>
        <w:rPr>
          <w:rFonts w:cs="Times New Roman" w:hint="eastAsia"/>
          <w:szCs w:val="24"/>
        </w:rPr>
        <w:t>期：</w:t>
      </w:r>
      <w:r w:rsidR="006C57DB">
        <w:rPr>
          <w:rFonts w:cs="Times New Roman" w:hint="eastAsia"/>
          <w:szCs w:val="24"/>
        </w:rPr>
        <w:t>20</w:t>
      </w:r>
      <w:r w:rsidR="000045F8">
        <w:rPr>
          <w:rFonts w:cs="Times New Roman" w:hint="eastAsia"/>
          <w:szCs w:val="24"/>
        </w:rPr>
        <w:t>20</w:t>
      </w:r>
      <w:r w:rsidR="006C57DB">
        <w:rPr>
          <w:rFonts w:cs="Times New Roman" w:hint="eastAsia"/>
          <w:szCs w:val="24"/>
        </w:rPr>
        <w:t>年</w:t>
      </w:r>
      <w:r w:rsidR="000045F8">
        <w:rPr>
          <w:rFonts w:cs="Times New Roman"/>
          <w:szCs w:val="24"/>
        </w:rPr>
        <w:t xml:space="preserve"> </w:t>
      </w:r>
      <w:r w:rsidR="006C57DB">
        <w:rPr>
          <w:rFonts w:cs="Times New Roman" w:hint="eastAsia"/>
          <w:szCs w:val="24"/>
        </w:rPr>
        <w:t xml:space="preserve"> </w:t>
      </w:r>
      <w:r w:rsidR="006C57DB">
        <w:rPr>
          <w:rFonts w:cs="Times New Roman" w:hint="eastAsia"/>
          <w:szCs w:val="24"/>
        </w:rPr>
        <w:t>月</w:t>
      </w:r>
      <w:r w:rsidR="006C57DB">
        <w:rPr>
          <w:rFonts w:cs="Times New Roman" w:hint="eastAsia"/>
          <w:szCs w:val="24"/>
        </w:rPr>
        <w:t xml:space="preserve"> </w:t>
      </w:r>
      <w:r w:rsidR="000045F8">
        <w:rPr>
          <w:rFonts w:cs="Times New Roman"/>
          <w:szCs w:val="24"/>
        </w:rPr>
        <w:t xml:space="preserve"> </w:t>
      </w:r>
      <w:r w:rsidR="006C57DB">
        <w:rPr>
          <w:rFonts w:cs="Times New Roman"/>
          <w:szCs w:val="24"/>
        </w:rPr>
        <w:t xml:space="preserve"> </w:t>
      </w:r>
      <w:r w:rsidR="006C57DB">
        <w:rPr>
          <w:rFonts w:cs="Times New Roman" w:hint="eastAsia"/>
          <w:szCs w:val="24"/>
        </w:rPr>
        <w:t>日</w:t>
      </w:r>
      <w:r w:rsidR="000158C5">
        <w:rPr>
          <w:rFonts w:cs="Times New Roman"/>
          <w:szCs w:val="24"/>
        </w:rPr>
        <w:br w:type="page"/>
      </w:r>
    </w:p>
    <w:p w14:paraId="38A17041" w14:textId="77777777" w:rsidR="000158C5" w:rsidRDefault="000158C5">
      <w:pPr>
        <w:spacing w:line="408" w:lineRule="auto"/>
        <w:ind w:firstLineChars="150" w:firstLine="360"/>
        <w:rPr>
          <w:rFonts w:cs="Times New Roman"/>
          <w:szCs w:val="24"/>
        </w:rPr>
      </w:pPr>
    </w:p>
    <w:p w14:paraId="245C377F" w14:textId="77777777" w:rsidR="000158C5" w:rsidRDefault="000158C5">
      <w:pPr>
        <w:widowControl/>
        <w:spacing w:line="240" w:lineRule="auto"/>
        <w:ind w:firstLineChars="0" w:firstLine="0"/>
        <w:jc w:val="left"/>
        <w:rPr>
          <w:rFonts w:cs="Times New Roman"/>
          <w:szCs w:val="24"/>
        </w:rPr>
      </w:pPr>
      <w:r>
        <w:rPr>
          <w:rFonts w:cs="Times New Roman"/>
          <w:szCs w:val="24"/>
        </w:rPr>
        <w:br w:type="page"/>
      </w:r>
    </w:p>
    <w:p w14:paraId="00C9BA5D" w14:textId="77777777" w:rsidR="002B1688" w:rsidRDefault="002B1688">
      <w:pPr>
        <w:spacing w:line="408" w:lineRule="auto"/>
        <w:ind w:firstLineChars="150" w:firstLine="360"/>
        <w:rPr>
          <w:rFonts w:cs="Times New Roman"/>
          <w:szCs w:val="24"/>
        </w:rPr>
        <w:sectPr w:rsidR="002B1688">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40" w:right="1797" w:bottom="1440" w:left="1797" w:header="851" w:footer="992" w:gutter="0"/>
          <w:pgNumType w:fmt="upperRoman" w:start="1"/>
          <w:cols w:space="425"/>
          <w:docGrid w:type="lines" w:linePitch="312"/>
        </w:sectPr>
      </w:pPr>
    </w:p>
    <w:p w14:paraId="55FF303D" w14:textId="77777777" w:rsidR="002B1688" w:rsidRDefault="0037024E">
      <w:pPr>
        <w:pStyle w:val="11"/>
        <w:numPr>
          <w:ilvl w:val="0"/>
          <w:numId w:val="0"/>
        </w:numPr>
        <w:ind w:firstLine="360"/>
        <w:rPr>
          <w:rFonts w:ascii="黑体" w:hAnsi="黑体"/>
        </w:rPr>
      </w:pPr>
      <w:bookmarkStart w:id="14" w:name="_Toc37418040"/>
      <w:r>
        <w:rPr>
          <w:rFonts w:ascii="黑体" w:hAnsi="黑体" w:hint="eastAsia"/>
        </w:rPr>
        <w:lastRenderedPageBreak/>
        <w:t>摘  要</w:t>
      </w:r>
      <w:bookmarkEnd w:id="1"/>
      <w:bookmarkEnd w:id="2"/>
      <w:bookmarkEnd w:id="3"/>
      <w:bookmarkEnd w:id="4"/>
      <w:bookmarkEnd w:id="5"/>
      <w:bookmarkEnd w:id="6"/>
      <w:bookmarkEnd w:id="14"/>
    </w:p>
    <w:p w14:paraId="2205EA44" w14:textId="77777777" w:rsidR="001140A0" w:rsidRDefault="001140A0" w:rsidP="001140A0">
      <w:pPr>
        <w:ind w:firstLine="480"/>
        <w:rPr>
          <w:rFonts w:cs="Times New Roman"/>
          <w:szCs w:val="24"/>
        </w:rPr>
      </w:pPr>
      <w:r w:rsidRPr="001140A0">
        <w:rPr>
          <w:rFonts w:cs="Times New Roman" w:hint="eastAsia"/>
          <w:szCs w:val="24"/>
        </w:rPr>
        <w:t>同步定位与地图构建（</w:t>
      </w:r>
      <w:r w:rsidRPr="001140A0">
        <w:rPr>
          <w:rFonts w:cs="Times New Roman" w:hint="eastAsia"/>
          <w:szCs w:val="24"/>
        </w:rPr>
        <w:t>Simultaneous Localization And Mapping</w:t>
      </w:r>
      <w:r w:rsidRPr="001140A0">
        <w:rPr>
          <w:rFonts w:cs="Times New Roman" w:hint="eastAsia"/>
          <w:szCs w:val="24"/>
        </w:rPr>
        <w:t>，</w:t>
      </w:r>
      <w:r w:rsidRPr="001140A0">
        <w:rPr>
          <w:rFonts w:cs="Times New Roman" w:hint="eastAsia"/>
          <w:szCs w:val="24"/>
        </w:rPr>
        <w:t>SLAM</w:t>
      </w:r>
      <w:r w:rsidRPr="001140A0">
        <w:rPr>
          <w:rFonts w:cs="Times New Roman" w:hint="eastAsia"/>
          <w:szCs w:val="24"/>
        </w:rPr>
        <w:t>）是人工智能领域的热门研究话题。</w:t>
      </w:r>
      <w:r w:rsidRPr="001140A0">
        <w:rPr>
          <w:rFonts w:cs="Times New Roman" w:hint="eastAsia"/>
          <w:szCs w:val="24"/>
        </w:rPr>
        <w:t>SLAM</w:t>
      </w:r>
      <w:r w:rsidRPr="001140A0">
        <w:rPr>
          <w:rFonts w:cs="Times New Roman" w:hint="eastAsia"/>
          <w:szCs w:val="24"/>
        </w:rPr>
        <w:t>即智能体借助自身传感器所测量的环境信息，确定自身位置和姿态，以及周围环境的三维地图的过程。</w:t>
      </w:r>
      <w:r w:rsidRPr="001140A0">
        <w:rPr>
          <w:rFonts w:cs="Times New Roman" w:hint="eastAsia"/>
          <w:szCs w:val="24"/>
        </w:rPr>
        <w:t>SLAM</w:t>
      </w:r>
      <w:r w:rsidRPr="001140A0">
        <w:rPr>
          <w:rFonts w:cs="Times New Roman" w:hint="eastAsia"/>
          <w:szCs w:val="24"/>
        </w:rPr>
        <w:t>技术广泛应用在自动驾驶、自主移动机器人、虚拟现实、增强现实等领域。例如，智能车通过测量周围场景信息，基于</w:t>
      </w:r>
      <w:r w:rsidRPr="001140A0">
        <w:rPr>
          <w:rFonts w:cs="Times New Roman" w:hint="eastAsia"/>
          <w:szCs w:val="24"/>
        </w:rPr>
        <w:t>SLAM</w:t>
      </w:r>
      <w:r w:rsidRPr="001140A0">
        <w:rPr>
          <w:rFonts w:cs="Times New Roman" w:hint="eastAsia"/>
          <w:szCs w:val="24"/>
        </w:rPr>
        <w:t>进行自身定位以及对场景的建模分析，从而及时、准确避障和规划行驶路径。家庭服务机器人借助</w:t>
      </w:r>
      <w:r w:rsidRPr="001140A0">
        <w:rPr>
          <w:rFonts w:cs="Times New Roman" w:hint="eastAsia"/>
          <w:szCs w:val="24"/>
        </w:rPr>
        <w:t>SLAM</w:t>
      </w:r>
      <w:r w:rsidRPr="001140A0">
        <w:rPr>
          <w:rFonts w:cs="Times New Roman" w:hint="eastAsia"/>
          <w:szCs w:val="24"/>
        </w:rPr>
        <w:t>技术确定自身位置并构建三维环境地图，以规划路径并与环境进行交互。视觉</w:t>
      </w:r>
      <w:r w:rsidRPr="001140A0">
        <w:rPr>
          <w:rFonts w:cs="Times New Roman" w:hint="eastAsia"/>
          <w:szCs w:val="24"/>
        </w:rPr>
        <w:t>SLAM</w:t>
      </w:r>
      <w:r w:rsidRPr="001140A0">
        <w:rPr>
          <w:rFonts w:cs="Times New Roman" w:hint="eastAsia"/>
          <w:szCs w:val="24"/>
        </w:rPr>
        <w:t>是</w:t>
      </w:r>
      <w:r w:rsidRPr="001140A0">
        <w:rPr>
          <w:rFonts w:cs="Times New Roman" w:hint="eastAsia"/>
          <w:szCs w:val="24"/>
        </w:rPr>
        <w:t>SLAM</w:t>
      </w:r>
      <w:r w:rsidRPr="001140A0">
        <w:rPr>
          <w:rFonts w:cs="Times New Roman" w:hint="eastAsia"/>
          <w:szCs w:val="24"/>
        </w:rPr>
        <w:t>的分支，其输入为连续的场景序列图像，输出为相机位姿和环境的三维地图。</w:t>
      </w:r>
    </w:p>
    <w:p w14:paraId="19FAB688" w14:textId="77777777" w:rsidR="001140A0" w:rsidRDefault="001140A0" w:rsidP="001140A0">
      <w:pPr>
        <w:ind w:firstLine="480"/>
      </w:pPr>
      <w:r>
        <w:rPr>
          <w:rFonts w:hint="eastAsia"/>
        </w:rPr>
        <w:t>目前，视觉</w:t>
      </w:r>
      <w:r>
        <w:rPr>
          <w:rFonts w:hint="eastAsia"/>
        </w:rPr>
        <w:t xml:space="preserve">SLAM </w:t>
      </w:r>
      <w:r>
        <w:rPr>
          <w:rFonts w:hint="eastAsia"/>
        </w:rPr>
        <w:t>算法已取得较大进展，但仍存在诸多不足，具体问题包括：</w:t>
      </w:r>
    </w:p>
    <w:p w14:paraId="42393B93" w14:textId="77777777" w:rsidR="001140A0" w:rsidRDefault="001140A0" w:rsidP="001140A0">
      <w:pPr>
        <w:ind w:firstLine="480"/>
      </w:pPr>
      <w:r>
        <w:rPr>
          <w:rFonts w:hint="eastAsia"/>
        </w:rPr>
        <w:t xml:space="preserve">1. </w:t>
      </w:r>
      <w:r>
        <w:rPr>
          <w:rFonts w:hint="eastAsia"/>
        </w:rPr>
        <w:t>现有</w:t>
      </w:r>
      <w:r>
        <w:rPr>
          <w:rFonts w:hint="eastAsia"/>
        </w:rPr>
        <w:t xml:space="preserve">SLAM </w:t>
      </w:r>
      <w:r>
        <w:rPr>
          <w:rFonts w:hint="eastAsia"/>
        </w:rPr>
        <w:t>算法在进行捆绑优化时，对从图像</w:t>
      </w:r>
      <w:proofErr w:type="gramStart"/>
      <w:r>
        <w:rPr>
          <w:rFonts w:hint="eastAsia"/>
        </w:rPr>
        <w:t>序列帧中检测</w:t>
      </w:r>
      <w:proofErr w:type="gramEnd"/>
      <w:r>
        <w:rPr>
          <w:rFonts w:hint="eastAsia"/>
        </w:rPr>
        <w:t>到的所有特征数据，包括特征点和特征线等，不加区分地统一处理。然而，所检测特征往往包含众多噪声，干扰</w:t>
      </w:r>
      <w:r>
        <w:rPr>
          <w:rFonts w:hint="eastAsia"/>
        </w:rPr>
        <w:t>SLAM</w:t>
      </w:r>
      <w:r>
        <w:rPr>
          <w:rFonts w:hint="eastAsia"/>
        </w:rPr>
        <w:t>计算过程，导致定位精度下降。</w:t>
      </w:r>
    </w:p>
    <w:p w14:paraId="28AF4AC6" w14:textId="77777777" w:rsidR="001140A0" w:rsidRDefault="001140A0" w:rsidP="001140A0">
      <w:pPr>
        <w:ind w:firstLine="480"/>
      </w:pPr>
      <w:r>
        <w:rPr>
          <w:rFonts w:hint="eastAsia"/>
        </w:rPr>
        <w:t xml:space="preserve">2. </w:t>
      </w:r>
      <w:r>
        <w:rPr>
          <w:rFonts w:hint="eastAsia"/>
        </w:rPr>
        <w:t>现有</w:t>
      </w:r>
      <w:r>
        <w:rPr>
          <w:rFonts w:hint="eastAsia"/>
        </w:rPr>
        <w:t xml:space="preserve">SLAM </w:t>
      </w:r>
      <w:r>
        <w:rPr>
          <w:rFonts w:hint="eastAsia"/>
        </w:rPr>
        <w:t>算法多以定位为主，在地图构建方面的表现差强人意。比如基于直线的</w:t>
      </w:r>
      <w:r>
        <w:rPr>
          <w:rFonts w:hint="eastAsia"/>
        </w:rPr>
        <w:t xml:space="preserve">SLAM </w:t>
      </w:r>
      <w:r>
        <w:rPr>
          <w:rFonts w:hint="eastAsia"/>
        </w:rPr>
        <w:t>算法，所重建地图质量普遍较低，存在线条不完整、杂乱等情况。</w:t>
      </w:r>
    </w:p>
    <w:p w14:paraId="5DE76AEB" w14:textId="57E62189" w:rsidR="00244EE5" w:rsidRDefault="001140A0" w:rsidP="001140A0">
      <w:pPr>
        <w:ind w:firstLine="480"/>
        <w:rPr>
          <w:rFonts w:ascii="宋体" w:eastAsia="PMingLiU" w:hAnsi="宋体" w:cs="宋体"/>
          <w:color w:val="000000"/>
          <w:szCs w:val="24"/>
          <w:u w:color="000000"/>
          <w:lang w:val="zh-TW" w:eastAsia="zh-TW"/>
        </w:rPr>
      </w:pPr>
      <w:r>
        <w:rPr>
          <w:rFonts w:hint="eastAsia"/>
        </w:rPr>
        <w:t xml:space="preserve">3. </w:t>
      </w:r>
      <w:r>
        <w:rPr>
          <w:rFonts w:hint="eastAsia"/>
        </w:rPr>
        <w:t>不少学者将点、线等多种特征融入</w:t>
      </w:r>
      <w:r>
        <w:rPr>
          <w:rFonts w:hint="eastAsia"/>
        </w:rPr>
        <w:t xml:space="preserve">SLAM </w:t>
      </w:r>
      <w:r>
        <w:rPr>
          <w:rFonts w:hint="eastAsia"/>
        </w:rPr>
        <w:t>框架中，以应对挑战性场景，然而这些方法在定位和</w:t>
      </w:r>
      <w:proofErr w:type="gramStart"/>
      <w:r>
        <w:rPr>
          <w:rFonts w:hint="eastAsia"/>
        </w:rPr>
        <w:t>建图过程</w:t>
      </w:r>
      <w:proofErr w:type="gramEnd"/>
      <w:r>
        <w:rPr>
          <w:rFonts w:hint="eastAsia"/>
        </w:rPr>
        <w:t>中，依然将每类特征作为独立的个体，忽略了特征之间的关联，地图重建质量受限。</w:t>
      </w:r>
    </w:p>
    <w:p w14:paraId="22EBFD8C" w14:textId="77777777" w:rsidR="001140A0" w:rsidRPr="001140A0" w:rsidRDefault="001140A0" w:rsidP="001140A0">
      <w:pPr>
        <w:ind w:firstLine="480"/>
        <w:rPr>
          <w:rFonts w:asciiTheme="minorEastAsia" w:eastAsiaTheme="minorEastAsia" w:hAnsiTheme="minorEastAsia" w:cs="宋体"/>
          <w:color w:val="000000"/>
          <w:szCs w:val="24"/>
          <w:u w:color="000000"/>
          <w:lang w:eastAsia="zh-TW"/>
        </w:rPr>
      </w:pPr>
      <w:r w:rsidRPr="001140A0">
        <w:rPr>
          <w:rFonts w:asciiTheme="minorEastAsia" w:eastAsiaTheme="minorEastAsia" w:hAnsiTheme="minorEastAsia" w:cs="宋体" w:hint="eastAsia"/>
          <w:color w:val="000000"/>
          <w:szCs w:val="24"/>
          <w:u w:color="000000"/>
          <w:lang w:eastAsia="zh-TW"/>
        </w:rPr>
        <w:t>在综合分析前述问题的基础上，本文构建了一种基于多视角互补的SLAM技术框架。相比传统SLAM 框架，所提出框架充分利用了二维观测之间的时序关联和几何对应关系，从而有效解决前述问题。基于此框架，所开展的具体工作如下：</w:t>
      </w:r>
    </w:p>
    <w:p w14:paraId="526AB096" w14:textId="77777777" w:rsidR="001140A0" w:rsidRPr="001140A0" w:rsidRDefault="001140A0" w:rsidP="001140A0">
      <w:pPr>
        <w:ind w:firstLine="480"/>
        <w:rPr>
          <w:rFonts w:asciiTheme="minorEastAsia" w:eastAsiaTheme="minorEastAsia" w:hAnsiTheme="minorEastAsia" w:cs="宋体"/>
          <w:color w:val="000000"/>
          <w:szCs w:val="24"/>
          <w:u w:color="000000"/>
          <w:lang w:eastAsia="zh-TW"/>
        </w:rPr>
      </w:pPr>
      <w:r w:rsidRPr="001140A0">
        <w:rPr>
          <w:rFonts w:asciiTheme="minorEastAsia" w:eastAsiaTheme="minorEastAsia" w:hAnsiTheme="minorEastAsia" w:cs="宋体" w:hint="eastAsia"/>
          <w:color w:val="000000"/>
          <w:szCs w:val="24"/>
          <w:u w:color="000000"/>
          <w:lang w:eastAsia="zh-TW"/>
        </w:rPr>
        <w:t>1. 针对现有SLAM 算法无法有效抑制不可靠特征的问题，提出利用多视角信息对三维特征进行可信度量，从而抑制不可靠数据带来的误差影响。通过实验验证了所提出的基于可信度度量的SLAM算法能够有效提升定位准确度。</w:t>
      </w:r>
    </w:p>
    <w:p w14:paraId="62054454" w14:textId="77777777" w:rsidR="001140A0" w:rsidRPr="001140A0" w:rsidRDefault="001140A0" w:rsidP="001140A0">
      <w:pPr>
        <w:ind w:firstLine="480"/>
        <w:rPr>
          <w:rFonts w:asciiTheme="minorEastAsia" w:eastAsiaTheme="minorEastAsia" w:hAnsiTheme="minorEastAsia" w:cs="宋体"/>
          <w:color w:val="000000"/>
          <w:szCs w:val="24"/>
          <w:u w:color="000000"/>
          <w:lang w:eastAsia="zh-TW"/>
        </w:rPr>
      </w:pPr>
      <w:r w:rsidRPr="001140A0">
        <w:rPr>
          <w:rFonts w:asciiTheme="minorEastAsia" w:eastAsiaTheme="minorEastAsia" w:hAnsiTheme="minorEastAsia" w:cs="宋体" w:hint="eastAsia"/>
          <w:color w:val="000000"/>
          <w:szCs w:val="24"/>
          <w:u w:color="000000"/>
          <w:lang w:eastAsia="zh-TW"/>
        </w:rPr>
        <w:t>2. 针对现有SLAM 算法的三维地图重建效果不佳的问题，提出构建线条序列，在位姿优化后，对序列进行端点优化，以提升端点准确度，从而提升重建地图中三维线条的完整度。通过在多个场景上的重建实验验证了所提出的融合线条序列优化模块的SLAM算法在提升建图效果方面的有效性。</w:t>
      </w:r>
    </w:p>
    <w:p w14:paraId="41F9AB19" w14:textId="53D4F49C" w:rsidR="00E3468A" w:rsidRPr="00C0367A" w:rsidRDefault="001140A0" w:rsidP="001140A0">
      <w:pPr>
        <w:ind w:firstLine="480"/>
        <w:rPr>
          <w:rFonts w:ascii="宋体" w:eastAsia="PMingLiU" w:hAnsi="宋体" w:cs="宋体"/>
          <w:color w:val="000000"/>
          <w:szCs w:val="24"/>
          <w:u w:color="000000"/>
          <w:lang w:eastAsia="zh-TW"/>
        </w:rPr>
      </w:pPr>
      <w:r w:rsidRPr="001140A0">
        <w:rPr>
          <w:rFonts w:asciiTheme="minorEastAsia" w:eastAsiaTheme="minorEastAsia" w:hAnsiTheme="minorEastAsia" w:cs="宋体" w:hint="eastAsia"/>
          <w:color w:val="000000"/>
          <w:szCs w:val="24"/>
          <w:u w:color="000000"/>
          <w:lang w:eastAsia="zh-TW"/>
        </w:rPr>
        <w:t>3. 针对现有SLAM 算法忽略不同类型特征之间关联的问题，提出在多视角互补框架下，根据特征之间的结构关系建立复合特征。在捆绑优化时，利用复合</w:t>
      </w:r>
      <w:r w:rsidRPr="001140A0">
        <w:rPr>
          <w:rFonts w:asciiTheme="minorEastAsia" w:eastAsiaTheme="minorEastAsia" w:hAnsiTheme="minorEastAsia" w:cs="宋体" w:hint="eastAsia"/>
          <w:color w:val="000000"/>
          <w:szCs w:val="24"/>
          <w:u w:color="000000"/>
          <w:lang w:eastAsia="zh-TW"/>
        </w:rPr>
        <w:lastRenderedPageBreak/>
        <w:t>特征优化三维地图。实验证明：所提出的融合复合特征优化模块的SLAM算法能够进一步提升地图重建质量。</w:t>
      </w:r>
    </w:p>
    <w:p w14:paraId="2225A411" w14:textId="35C17959" w:rsidR="002B1688" w:rsidRDefault="00E3468A" w:rsidP="00581652">
      <w:pPr>
        <w:ind w:left="991" w:hangingChars="413" w:hanging="991"/>
      </w:pPr>
      <w:r w:rsidRPr="000904CC">
        <w:rPr>
          <w:rFonts w:ascii="黑体" w:eastAsia="黑体" w:hAnsi="黑体" w:hint="eastAsia"/>
        </w:rPr>
        <w:t>关键字：</w:t>
      </w:r>
      <w:r w:rsidR="001140A0">
        <w:rPr>
          <w:rFonts w:hint="eastAsia"/>
        </w:rPr>
        <w:t>同步定位与地图构建；多视角互补；捆绑优化；线条优化；复合特征优化</w:t>
      </w:r>
      <w:r w:rsidR="0037024E">
        <w:t xml:space="preserve"> </w:t>
      </w:r>
      <w:bookmarkStart w:id="15" w:name="_Toc227252006"/>
      <w:bookmarkStart w:id="16" w:name="_Toc227323383"/>
      <w:bookmarkStart w:id="17" w:name="_Toc227324811"/>
      <w:bookmarkStart w:id="18" w:name="_Toc227324898"/>
      <w:bookmarkStart w:id="19" w:name="_Toc231634662"/>
    </w:p>
    <w:p w14:paraId="595D5970" w14:textId="23026067" w:rsidR="00060801" w:rsidRDefault="00060801" w:rsidP="00E3468A">
      <w:pPr>
        <w:ind w:firstLineChars="0" w:firstLine="0"/>
      </w:pPr>
    </w:p>
    <w:p w14:paraId="1913ECAE" w14:textId="77777777" w:rsidR="002B1688" w:rsidRPr="006D1872" w:rsidRDefault="002B1688">
      <w:pPr>
        <w:widowControl/>
        <w:spacing w:line="240" w:lineRule="auto"/>
        <w:ind w:firstLineChars="0" w:firstLine="0"/>
      </w:pPr>
    </w:p>
    <w:p w14:paraId="2C6B9426" w14:textId="77777777" w:rsidR="002B1688" w:rsidRDefault="0037024E">
      <w:pPr>
        <w:widowControl/>
        <w:spacing w:line="240" w:lineRule="auto"/>
        <w:ind w:firstLineChars="0" w:firstLine="0"/>
        <w:jc w:val="left"/>
        <w:sectPr w:rsidR="002B1688">
          <w:headerReference w:type="even" r:id="rId16"/>
          <w:headerReference w:type="default" r:id="rId17"/>
          <w:footerReference w:type="even" r:id="rId18"/>
          <w:footerReference w:type="default" r:id="rId19"/>
          <w:endnotePr>
            <w:numFmt w:val="decimal"/>
          </w:endnotePr>
          <w:pgSz w:w="11906" w:h="16838"/>
          <w:pgMar w:top="1440" w:right="1800" w:bottom="1440" w:left="1800" w:header="851" w:footer="992" w:gutter="0"/>
          <w:pgNumType w:fmt="upperRoman" w:start="1"/>
          <w:cols w:space="425"/>
          <w:docGrid w:type="lines" w:linePitch="312"/>
        </w:sectPr>
      </w:pPr>
      <w:r>
        <w:br w:type="page"/>
      </w:r>
    </w:p>
    <w:p w14:paraId="361F2D7A" w14:textId="77777777" w:rsidR="002B1688" w:rsidRDefault="0037024E">
      <w:pPr>
        <w:pStyle w:val="11"/>
        <w:numPr>
          <w:ilvl w:val="0"/>
          <w:numId w:val="0"/>
        </w:numPr>
        <w:ind w:left="1"/>
        <w:rPr>
          <w:rFonts w:eastAsia="宋体"/>
          <w:b/>
        </w:rPr>
      </w:pPr>
      <w:bookmarkStart w:id="20" w:name="_Toc292838235"/>
      <w:bookmarkStart w:id="21" w:name="_Toc37418041"/>
      <w:r>
        <w:rPr>
          <w:rFonts w:eastAsia="宋体"/>
          <w:b/>
        </w:rPr>
        <w:lastRenderedPageBreak/>
        <w:t>Abstract</w:t>
      </w:r>
      <w:bookmarkEnd w:id="15"/>
      <w:bookmarkEnd w:id="16"/>
      <w:bookmarkEnd w:id="17"/>
      <w:bookmarkEnd w:id="18"/>
      <w:bookmarkEnd w:id="19"/>
      <w:bookmarkEnd w:id="20"/>
      <w:bookmarkEnd w:id="21"/>
    </w:p>
    <w:p w14:paraId="65207995" w14:textId="0CE163CE" w:rsidR="0056346A" w:rsidRDefault="001140A0" w:rsidP="0056346A">
      <w:pPr>
        <w:ind w:firstLine="480"/>
      </w:pPr>
      <w:r w:rsidRPr="001140A0">
        <w:t xml:space="preserve">Simultaneous Localization </w:t>
      </w:r>
      <w:proofErr w:type="gramStart"/>
      <w:r w:rsidRPr="001140A0">
        <w:t>And</w:t>
      </w:r>
      <w:proofErr w:type="gramEnd"/>
      <w:r w:rsidRPr="001140A0">
        <w:t xml:space="preserve"> Mapping (SLAM) has become a hot topic in the field of Artificial Intelligence. SLAM is the process that intelligent agents compute their own poses and the 3D maps of surrounding environments, based on the data acquired through the sensors mounted on the agents. SLAM is widely used in automatic driving, autonomous mobile robots, virtual reality, augmented reality and other fields. For example, autonomous driving cars can locate and construct the surrounding scenes based on SLAM, to avoid obstacles and plan routes. Domestic service robots need to localize themselves and reconstruct scene maps, in order to plan the path and interact with the environments. As a branch of SLAM, Visual SLAM takes sequential images of scenes as input and outputs the camera pose at each frame and the 3D map of the sensed environment.</w:t>
      </w:r>
    </w:p>
    <w:p w14:paraId="51B7141C" w14:textId="77777777" w:rsidR="001140A0" w:rsidRDefault="001140A0" w:rsidP="001140A0">
      <w:pPr>
        <w:ind w:firstLine="480"/>
      </w:pPr>
      <w:r>
        <w:t>At present, visual SLAM technologies have been widely studied. However, there are still some shortcomings as follows:</w:t>
      </w:r>
    </w:p>
    <w:p w14:paraId="778B442B" w14:textId="77777777" w:rsidR="001140A0" w:rsidRDefault="001140A0" w:rsidP="001140A0">
      <w:pPr>
        <w:ind w:firstLine="480"/>
      </w:pPr>
      <w:r>
        <w:t>1. Existing SLAM algorithms directly utilized features extracted from sequential images in bundle adjustment. However, the detections often contain noises, which will interfere with the optimization and deduce the accuracy in localization.</w:t>
      </w:r>
    </w:p>
    <w:p w14:paraId="34C32932" w14:textId="77777777" w:rsidR="001140A0" w:rsidRDefault="001140A0" w:rsidP="001140A0">
      <w:pPr>
        <w:ind w:firstLine="480"/>
      </w:pPr>
      <w:r>
        <w:t>2. Most SLAM algorithms paid more attention to the localization accuracy, but their performance in mapping is limited. For example, the line-based SLAM algorithms generally reconstruct 3D maps with incomplete and unstructured lines.</w:t>
      </w:r>
    </w:p>
    <w:p w14:paraId="29E54849" w14:textId="0FC7A3A0" w:rsidR="0056346A" w:rsidRDefault="001140A0" w:rsidP="001140A0">
      <w:pPr>
        <w:ind w:firstLine="480"/>
      </w:pPr>
      <w:r>
        <w:t>3. Many scholars integrated different features, e.g. line and points, into SLAM systems, to deal with challenging scenes. However, these systems still treat each type of features separately, while neglecting the relation between them.</w:t>
      </w:r>
    </w:p>
    <w:p w14:paraId="6682F35C" w14:textId="77777777" w:rsidR="001140A0" w:rsidRDefault="001140A0" w:rsidP="001140A0">
      <w:pPr>
        <w:ind w:firstLine="480"/>
      </w:pPr>
      <w:r>
        <w:t>After comprehensive analyses on the above issues, we develop a SLAM framework supporting multi-view complementarity. Compared with the traditional SLAM framework, this framework makes full use of the temporal information and geometric relationship between 2D observations. Based on this framework, we carry out works as follows:</w:t>
      </w:r>
    </w:p>
    <w:p w14:paraId="48BF0E14" w14:textId="77777777" w:rsidR="001140A0" w:rsidRDefault="001140A0" w:rsidP="001140A0">
      <w:pPr>
        <w:ind w:firstLine="480"/>
      </w:pPr>
      <w:r>
        <w:t xml:space="preserve">1. Aiming at solving the problem that existing SLAM algorithms cannot effectively suppress unreliable features, we propose to use multi-view information to measure the credibility of 3D features and suppress the negative impact from unreliable data. Experimental results show that the credibility-based SLAM obtains higher </w:t>
      </w:r>
      <w:r>
        <w:lastRenderedPageBreak/>
        <w:t>accuracy than the state-of-the-arts.</w:t>
      </w:r>
    </w:p>
    <w:p w14:paraId="648BE031" w14:textId="77777777" w:rsidR="001140A0" w:rsidRDefault="001140A0" w:rsidP="001140A0">
      <w:pPr>
        <w:ind w:firstLine="480"/>
      </w:pPr>
      <w:r>
        <w:t>2. Aiming at solving the problem of low quality of 3D line maps, we propose to construct the matched line features into a sequence, and optimize the end points of the sequence after pose optimization. This helps improve the accuracy of the end points, and thereby improving the integrity of the 3D maps. Through the reconstruction results of multiple scenes, we demonstrate the proposed SLAM algorithm with sequential line optimization is effective in improving mapping quality.</w:t>
      </w:r>
    </w:p>
    <w:p w14:paraId="59901724" w14:textId="4AA2E7D5" w:rsidR="0056346A" w:rsidRPr="0056346A" w:rsidRDefault="001140A0" w:rsidP="001140A0">
      <w:pPr>
        <w:ind w:firstLine="480"/>
      </w:pPr>
      <w:r>
        <w:t>3. Aiming at solving the problem that the relation between hybrid features was ignored, upon our framework of multi-view complementarity, we establish the structural connection between hybrid features. In bundle adjustment, the hybrid features with structural connection are used to optimize the 3D maps. Experiments show that the quality of reconstructed maps has been further improved.</w:t>
      </w:r>
    </w:p>
    <w:p w14:paraId="4FF1A764" w14:textId="4CE4457D" w:rsidR="002B1688" w:rsidRDefault="0037024E" w:rsidP="00581652">
      <w:pPr>
        <w:ind w:left="1301" w:hangingChars="540" w:hanging="1301"/>
      </w:pPr>
      <w:bookmarkStart w:id="22" w:name="_Hlk36942071"/>
      <w:r>
        <w:rPr>
          <w:b/>
        </w:rPr>
        <w:t xml:space="preserve">Key </w:t>
      </w:r>
      <w:r>
        <w:rPr>
          <w:rFonts w:hint="eastAsia"/>
          <w:b/>
        </w:rPr>
        <w:t>W</w:t>
      </w:r>
      <w:r>
        <w:rPr>
          <w:b/>
        </w:rPr>
        <w:t>ords</w:t>
      </w:r>
      <w:r>
        <w:t xml:space="preserve">: </w:t>
      </w:r>
      <w:bookmarkEnd w:id="7"/>
      <w:bookmarkEnd w:id="8"/>
      <w:bookmarkEnd w:id="9"/>
      <w:bookmarkEnd w:id="10"/>
      <w:bookmarkEnd w:id="11"/>
      <w:bookmarkEnd w:id="12"/>
      <w:bookmarkEnd w:id="22"/>
      <w:r w:rsidR="00581652">
        <w:t>simultaneous localization and mapping; multi-view complementarity; bundle adjustment; line sequence optimization; complex feature optimization</w:t>
      </w:r>
    </w:p>
    <w:sectPr w:rsidR="002B1688" w:rsidSect="003C02CB">
      <w:headerReference w:type="default" r:id="rId20"/>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E0D38" w14:textId="77777777" w:rsidR="00BF0E27" w:rsidRDefault="00BF0E27">
      <w:pPr>
        <w:spacing w:line="240" w:lineRule="auto"/>
        <w:ind w:firstLine="480"/>
      </w:pPr>
      <w:r>
        <w:separator/>
      </w:r>
    </w:p>
  </w:endnote>
  <w:endnote w:type="continuationSeparator" w:id="0">
    <w:p w14:paraId="51AD373F" w14:textId="77777777" w:rsidR="00BF0E27" w:rsidRDefault="00BF0E2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方正书宋简体">
    <w:altName w:val="宋体"/>
    <w:charset w:val="86"/>
    <w:family w:val="auto"/>
    <w:pitch w:val="variable"/>
    <w:sig w:usb0="00000001" w:usb1="080E0000" w:usb2="00000010" w:usb3="00000000" w:csb0="00040000" w:csb1="00000000"/>
  </w:font>
  <w:font w:name="方正楷体简体">
    <w:altName w:val="宋体"/>
    <w:charset w:val="86"/>
    <w:family w:val="auto"/>
    <w:pitch w:val="default"/>
    <w:sig w:usb0="00000000" w:usb1="00000000" w:usb2="00000010" w:usb3="00000000" w:csb0="00040000"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8D013" w14:textId="77777777" w:rsidR="004468E7" w:rsidRDefault="004468E7">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2490" w14:textId="77777777" w:rsidR="004468E7" w:rsidRDefault="004468E7">
    <w:pPr>
      <w:pStyle w:val="ae"/>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143E7" w14:textId="77777777" w:rsidR="004468E7" w:rsidRDefault="004468E7">
    <w:pPr>
      <w:pStyle w:val="ae"/>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A469A" w14:textId="77777777" w:rsidR="004468E7" w:rsidRDefault="004468E7">
    <w:pPr>
      <w:pStyle w:val="ae"/>
      <w:ind w:firstLine="360"/>
      <w:jc w:val="center"/>
    </w:pPr>
    <w:r>
      <w:rPr>
        <w:rStyle w:val="af9"/>
        <w:rFonts w:hint="eastAsia"/>
      </w:rPr>
      <w:t xml:space="preserve">- </w:t>
    </w:r>
    <w:r>
      <w:rPr>
        <w:rStyle w:val="af9"/>
      </w:rPr>
      <w:fldChar w:fldCharType="begin"/>
    </w:r>
    <w:r>
      <w:rPr>
        <w:rStyle w:val="af9"/>
      </w:rPr>
      <w:instrText xml:space="preserve"> PAGE </w:instrText>
    </w:r>
    <w:r>
      <w:rPr>
        <w:rStyle w:val="af9"/>
      </w:rPr>
      <w:fldChar w:fldCharType="separate"/>
    </w:r>
    <w:r w:rsidR="00DC3705">
      <w:rPr>
        <w:rStyle w:val="af9"/>
        <w:noProof/>
      </w:rPr>
      <w:t>2</w:t>
    </w:r>
    <w:r>
      <w:rPr>
        <w:rStyle w:val="af9"/>
      </w:rPr>
      <w:fldChar w:fldCharType="end"/>
    </w:r>
    <w:r>
      <w:rPr>
        <w:rStyle w:val="af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8390" w14:textId="77777777" w:rsidR="004468E7" w:rsidRDefault="004468E7">
    <w:pPr>
      <w:pStyle w:val="ae"/>
      <w:ind w:firstLine="360"/>
      <w:jc w:val="center"/>
    </w:pPr>
    <w:r>
      <w:rPr>
        <w:rStyle w:val="af9"/>
        <w:rFonts w:hint="eastAsia"/>
      </w:rPr>
      <w:t xml:space="preserve">- </w:t>
    </w:r>
    <w:r>
      <w:rPr>
        <w:rStyle w:val="af9"/>
      </w:rPr>
      <w:fldChar w:fldCharType="begin"/>
    </w:r>
    <w:r>
      <w:rPr>
        <w:rStyle w:val="af9"/>
      </w:rPr>
      <w:instrText xml:space="preserve"> PAGE </w:instrText>
    </w:r>
    <w:r>
      <w:rPr>
        <w:rStyle w:val="af9"/>
      </w:rPr>
      <w:fldChar w:fldCharType="separate"/>
    </w:r>
    <w:r w:rsidR="00DC3705">
      <w:rPr>
        <w:rStyle w:val="af9"/>
        <w:noProof/>
      </w:rPr>
      <w:t>1</w:t>
    </w:r>
    <w:r>
      <w:rPr>
        <w:rStyle w:val="af9"/>
      </w:rPr>
      <w:fldChar w:fldCharType="end"/>
    </w:r>
    <w:r>
      <w:rPr>
        <w:rStyle w:val="af9"/>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990EF" w14:textId="77777777" w:rsidR="00BF0E27" w:rsidRDefault="00BF0E27">
      <w:pPr>
        <w:spacing w:line="240" w:lineRule="auto"/>
        <w:ind w:firstLine="480"/>
      </w:pPr>
      <w:r>
        <w:separator/>
      </w:r>
    </w:p>
  </w:footnote>
  <w:footnote w:type="continuationSeparator" w:id="0">
    <w:p w14:paraId="31551E69" w14:textId="77777777" w:rsidR="00BF0E27" w:rsidRDefault="00BF0E2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A57DF" w14:textId="77777777" w:rsidR="004468E7" w:rsidRDefault="004468E7">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EFB28" w14:textId="77777777" w:rsidR="004468E7" w:rsidRDefault="004468E7">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B2977" w14:textId="77777777" w:rsidR="004468E7" w:rsidRDefault="004468E7">
    <w:pPr>
      <w:pStyle w:val="af"/>
      <w:ind w:firstLine="380"/>
    </w:pPr>
    <w:r>
      <w:rPr>
        <w:rFonts w:eastAsia="楷体_GB2312"/>
        <w:sz w:val="19"/>
        <w:szCs w:val="19"/>
      </w:rPr>
      <w:t>第</w:t>
    </w:r>
    <w:r>
      <w:rPr>
        <w:rFonts w:eastAsia="楷体_GB2312"/>
        <w:sz w:val="19"/>
        <w:szCs w:val="19"/>
      </w:rPr>
      <w:t>2</w:t>
    </w:r>
    <w:r>
      <w:rPr>
        <w:rFonts w:eastAsia="楷体_GB2312"/>
        <w:sz w:val="19"/>
        <w:szCs w:val="19"/>
      </w:rPr>
      <w:t>章</w:t>
    </w:r>
    <w:r>
      <w:rPr>
        <w:rFonts w:eastAsia="楷体_GB2312"/>
        <w:sz w:val="19"/>
        <w:szCs w:val="19"/>
      </w:rPr>
      <w:t xml:space="preserve"> </w:t>
    </w:r>
    <w:r>
      <w:rPr>
        <w:rFonts w:eastAsia="楷体_GB2312" w:hint="eastAsia"/>
        <w:sz w:val="19"/>
        <w:szCs w:val="19"/>
      </w:rPr>
      <w:t xml:space="preserve"> </w:t>
    </w:r>
    <w:r>
      <w:rPr>
        <w:rFonts w:eastAsia="楷体_GB2312" w:hint="eastAsia"/>
        <w:sz w:val="19"/>
        <w:szCs w:val="19"/>
      </w:rPr>
      <w:t>超限学习机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41030" w14:textId="77777777" w:rsidR="004468E7" w:rsidRDefault="004468E7">
    <w:pPr>
      <w:pBdr>
        <w:bottom w:val="single" w:sz="4" w:space="1" w:color="auto"/>
      </w:pBdr>
      <w:ind w:firstLine="380"/>
      <w:jc w:val="center"/>
      <w:rPr>
        <w:rFonts w:ascii="楷体_GB2312" w:eastAsia="楷体_GB2312" w:hAnsi="华文楷体"/>
        <w:sz w:val="19"/>
        <w:szCs w:val="19"/>
      </w:rPr>
    </w:pPr>
    <w:r>
      <w:rPr>
        <w:rFonts w:ascii="楷体_GB2312" w:eastAsia="楷体_GB2312" w:hAnsi="华文楷体" w:hint="eastAsia"/>
        <w:sz w:val="19"/>
        <w:szCs w:val="19"/>
      </w:rPr>
      <w:t>北京工业大学工学硕士学位论文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3D4E1" w14:textId="77777777" w:rsidR="004468E7" w:rsidRDefault="004468E7">
    <w:pPr>
      <w:pBdr>
        <w:bottom w:val="single" w:sz="4" w:space="1" w:color="auto"/>
      </w:pBdr>
      <w:ind w:firstLineChars="0" w:firstLine="0"/>
      <w:jc w:val="center"/>
      <w:rPr>
        <w:rFonts w:ascii="楷体_GB2312" w:eastAsia="楷体_GB2312" w:hAnsi="华文楷体"/>
        <w:sz w:val="19"/>
        <w:szCs w:val="19"/>
      </w:rPr>
    </w:pPr>
    <w:r>
      <w:rPr>
        <w:rFonts w:ascii="楷体_GB2312" w:eastAsia="楷体_GB2312" w:hAnsi="华文楷体" w:hint="eastAsia"/>
        <w:sz w:val="19"/>
        <w:szCs w:val="19"/>
      </w:rPr>
      <w:t>摘  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84D51" w14:textId="384E1337" w:rsidR="004468E7" w:rsidRDefault="00DC3705">
    <w:pPr>
      <w:pBdr>
        <w:bottom w:val="single" w:sz="4" w:space="1" w:color="auto"/>
      </w:pBdr>
      <w:ind w:firstLineChars="0" w:firstLine="0"/>
      <w:jc w:val="center"/>
      <w:rPr>
        <w:rFonts w:ascii="楷体_GB2312" w:eastAsia="楷体_GB2312" w:hAnsi="华文楷体"/>
        <w:sz w:val="19"/>
        <w:szCs w:val="19"/>
      </w:rPr>
    </w:pPr>
    <w:r>
      <w:rPr>
        <w:rFonts w:ascii="楷体_GB2312" w:eastAsia="楷体_GB2312" w:hAnsi="华文楷体" w:hint="eastAsia"/>
        <w:sz w:val="19"/>
        <w:szCs w:val="19"/>
      </w:rPr>
      <w:t>摘</w:t>
    </w:r>
    <w:r w:rsidR="004468E7">
      <w:rPr>
        <w:rFonts w:ascii="楷体_GB2312" w:eastAsia="楷体_GB2312" w:hAnsi="华文楷体" w:hint="eastAsia"/>
        <w:sz w:val="19"/>
        <w:szCs w:val="19"/>
      </w:rPr>
      <w:t xml:space="preserve">  </w:t>
    </w:r>
    <w:r>
      <w:rPr>
        <w:rFonts w:ascii="楷体_GB2312" w:eastAsia="楷体_GB2312" w:hAnsi="华文楷体" w:hint="eastAsia"/>
        <w:sz w:val="19"/>
        <w:szCs w:val="19"/>
      </w:rPr>
      <w:t>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514DC"/>
    <w:multiLevelType w:val="multilevel"/>
    <w:tmpl w:val="155514DC"/>
    <w:lvl w:ilvl="0">
      <w:start w:val="1"/>
      <w:numFmt w:val="decimal"/>
      <w:lvlText w:val="[%1]"/>
      <w:lvlJc w:val="left"/>
      <w:pPr>
        <w:ind w:left="420" w:hanging="420"/>
      </w:pPr>
      <w:rPr>
        <w:rFonts w:hint="eastAsia"/>
        <w:sz w:val="21"/>
        <w:szCs w:val="21"/>
      </w:rPr>
    </w:lvl>
    <w:lvl w:ilvl="1">
      <w:start w:val="1"/>
      <w:numFmt w:val="upperLetter"/>
      <w:lvlText w:val="%2."/>
      <w:lvlJc w:val="left"/>
      <w:pPr>
        <w:ind w:left="780" w:hanging="360"/>
      </w:pPr>
      <w:rPr>
        <w:rFonts w:hint="default"/>
      </w:rPr>
    </w:lvl>
    <w:lvl w:ilvl="2">
      <w:start w:val="15"/>
      <w:numFmt w:val="bullet"/>
      <w:lvlText w:val="%3."/>
      <w:lvlJc w:val="left"/>
      <w:pPr>
        <w:ind w:left="1200" w:hanging="360"/>
      </w:pPr>
      <w:rPr>
        <w:rFonts w:ascii="Wingdings" w:eastAsia="宋体" w:hAnsi="Wingdings" w:cs="Times New Roman"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C8A1043"/>
    <w:multiLevelType w:val="hybridMultilevel"/>
    <w:tmpl w:val="E04455E8"/>
    <w:lvl w:ilvl="0" w:tplc="8B2A6854">
      <w:start w:val="1"/>
      <w:numFmt w:val="bullet"/>
      <w:lvlText w:val=""/>
      <w:lvlJc w:val="left"/>
      <w:pPr>
        <w:ind w:left="360" w:hanging="360"/>
      </w:pPr>
      <w:rPr>
        <w:rFonts w:ascii="Wingdings" w:eastAsia="仿宋_GB2312"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60293D"/>
    <w:multiLevelType w:val="multilevel"/>
    <w:tmpl w:val="2060293D"/>
    <w:lvl w:ilvl="0">
      <w:start w:val="1"/>
      <w:numFmt w:val="decimal"/>
      <w:pStyle w:val="1"/>
      <w:lvlText w:val="第%1章 "/>
      <w:lvlJc w:val="left"/>
      <w:pPr>
        <w:ind w:left="0" w:hanging="420"/>
      </w:pPr>
      <w:rPr>
        <w:rFonts w:hint="default"/>
      </w:rPr>
    </w:lvl>
    <w:lvl w:ilvl="1">
      <w:start w:val="1"/>
      <w:numFmt w:val="decimal"/>
      <w:lvlText w:val="（%2）"/>
      <w:lvlJc w:val="left"/>
      <w:pPr>
        <w:ind w:left="615" w:hanging="195"/>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EEE0C35"/>
    <w:multiLevelType w:val="hybridMultilevel"/>
    <w:tmpl w:val="83DC2494"/>
    <w:lvl w:ilvl="0" w:tplc="BC965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084FDB"/>
    <w:multiLevelType w:val="multilevel"/>
    <w:tmpl w:val="34084F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5680569"/>
    <w:multiLevelType w:val="hybridMultilevel"/>
    <w:tmpl w:val="A36E1CCA"/>
    <w:lvl w:ilvl="0" w:tplc="B5120E4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7E7977"/>
    <w:multiLevelType w:val="hybridMultilevel"/>
    <w:tmpl w:val="EADA4842"/>
    <w:lvl w:ilvl="0" w:tplc="6840D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4156B2"/>
    <w:multiLevelType w:val="hybridMultilevel"/>
    <w:tmpl w:val="8196E3FC"/>
    <w:lvl w:ilvl="0" w:tplc="91E803EA">
      <w:start w:val="1"/>
      <w:numFmt w:val="lowerLetter"/>
      <w:lvlText w:val="(%1)"/>
      <w:lvlJc w:val="left"/>
      <w:pPr>
        <w:ind w:left="2028" w:hanging="360"/>
      </w:pPr>
      <w:rPr>
        <w:rFonts w:cstheme="minorBidi" w:hint="default"/>
        <w:sz w:val="24"/>
      </w:rPr>
    </w:lvl>
    <w:lvl w:ilvl="1" w:tplc="04090019" w:tentative="1">
      <w:start w:val="1"/>
      <w:numFmt w:val="lowerLetter"/>
      <w:lvlText w:val="%2)"/>
      <w:lvlJc w:val="left"/>
      <w:pPr>
        <w:ind w:left="2508" w:hanging="420"/>
      </w:pPr>
    </w:lvl>
    <w:lvl w:ilvl="2" w:tplc="0409001B" w:tentative="1">
      <w:start w:val="1"/>
      <w:numFmt w:val="lowerRoman"/>
      <w:lvlText w:val="%3."/>
      <w:lvlJc w:val="right"/>
      <w:pPr>
        <w:ind w:left="2928" w:hanging="420"/>
      </w:pPr>
    </w:lvl>
    <w:lvl w:ilvl="3" w:tplc="0409000F" w:tentative="1">
      <w:start w:val="1"/>
      <w:numFmt w:val="decimal"/>
      <w:lvlText w:val="%4."/>
      <w:lvlJc w:val="left"/>
      <w:pPr>
        <w:ind w:left="3348" w:hanging="420"/>
      </w:pPr>
    </w:lvl>
    <w:lvl w:ilvl="4" w:tplc="04090019" w:tentative="1">
      <w:start w:val="1"/>
      <w:numFmt w:val="lowerLetter"/>
      <w:lvlText w:val="%5)"/>
      <w:lvlJc w:val="left"/>
      <w:pPr>
        <w:ind w:left="3768" w:hanging="420"/>
      </w:pPr>
    </w:lvl>
    <w:lvl w:ilvl="5" w:tplc="0409001B" w:tentative="1">
      <w:start w:val="1"/>
      <w:numFmt w:val="lowerRoman"/>
      <w:lvlText w:val="%6."/>
      <w:lvlJc w:val="right"/>
      <w:pPr>
        <w:ind w:left="4188" w:hanging="420"/>
      </w:pPr>
    </w:lvl>
    <w:lvl w:ilvl="6" w:tplc="0409000F" w:tentative="1">
      <w:start w:val="1"/>
      <w:numFmt w:val="decimal"/>
      <w:lvlText w:val="%7."/>
      <w:lvlJc w:val="left"/>
      <w:pPr>
        <w:ind w:left="4608" w:hanging="420"/>
      </w:pPr>
    </w:lvl>
    <w:lvl w:ilvl="7" w:tplc="04090019" w:tentative="1">
      <w:start w:val="1"/>
      <w:numFmt w:val="lowerLetter"/>
      <w:lvlText w:val="%8)"/>
      <w:lvlJc w:val="left"/>
      <w:pPr>
        <w:ind w:left="5028" w:hanging="420"/>
      </w:pPr>
    </w:lvl>
    <w:lvl w:ilvl="8" w:tplc="0409001B" w:tentative="1">
      <w:start w:val="1"/>
      <w:numFmt w:val="lowerRoman"/>
      <w:lvlText w:val="%9."/>
      <w:lvlJc w:val="right"/>
      <w:pPr>
        <w:ind w:left="5448" w:hanging="420"/>
      </w:pPr>
    </w:lvl>
  </w:abstractNum>
  <w:abstractNum w:abstractNumId="8">
    <w:nsid w:val="40EE311B"/>
    <w:multiLevelType w:val="hybridMultilevel"/>
    <w:tmpl w:val="4AA287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3067A03"/>
    <w:multiLevelType w:val="hybridMultilevel"/>
    <w:tmpl w:val="E670DCB8"/>
    <w:lvl w:ilvl="0" w:tplc="6840D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E56395"/>
    <w:multiLevelType w:val="multilevel"/>
    <w:tmpl w:val="43E56395"/>
    <w:lvl w:ilvl="0">
      <w:start w:val="1"/>
      <w:numFmt w:val="decimal"/>
      <w:pStyle w:val="10"/>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1">
    <w:nsid w:val="4769599E"/>
    <w:multiLevelType w:val="hybridMultilevel"/>
    <w:tmpl w:val="9A621110"/>
    <w:lvl w:ilvl="0" w:tplc="39E42FF0">
      <w:start w:val="1"/>
      <w:numFmt w:val="lowerLetter"/>
      <w:lvlText w:val="(%1)"/>
      <w:lvlJc w:val="left"/>
      <w:pPr>
        <w:ind w:left="2239" w:hanging="360"/>
      </w:pPr>
      <w:rPr>
        <w:rFonts w:cstheme="majorBidi" w:hint="default"/>
        <w:sz w:val="21"/>
      </w:rPr>
    </w:lvl>
    <w:lvl w:ilvl="1" w:tplc="04090019" w:tentative="1">
      <w:start w:val="1"/>
      <w:numFmt w:val="lowerLetter"/>
      <w:lvlText w:val="%2)"/>
      <w:lvlJc w:val="left"/>
      <w:pPr>
        <w:ind w:left="2719" w:hanging="420"/>
      </w:pPr>
    </w:lvl>
    <w:lvl w:ilvl="2" w:tplc="0409001B" w:tentative="1">
      <w:start w:val="1"/>
      <w:numFmt w:val="lowerRoman"/>
      <w:lvlText w:val="%3."/>
      <w:lvlJc w:val="right"/>
      <w:pPr>
        <w:ind w:left="3139" w:hanging="420"/>
      </w:pPr>
    </w:lvl>
    <w:lvl w:ilvl="3" w:tplc="0409000F" w:tentative="1">
      <w:start w:val="1"/>
      <w:numFmt w:val="decimal"/>
      <w:lvlText w:val="%4."/>
      <w:lvlJc w:val="left"/>
      <w:pPr>
        <w:ind w:left="3559" w:hanging="420"/>
      </w:pPr>
    </w:lvl>
    <w:lvl w:ilvl="4" w:tplc="04090019" w:tentative="1">
      <w:start w:val="1"/>
      <w:numFmt w:val="lowerLetter"/>
      <w:lvlText w:val="%5)"/>
      <w:lvlJc w:val="left"/>
      <w:pPr>
        <w:ind w:left="3979" w:hanging="420"/>
      </w:pPr>
    </w:lvl>
    <w:lvl w:ilvl="5" w:tplc="0409001B" w:tentative="1">
      <w:start w:val="1"/>
      <w:numFmt w:val="lowerRoman"/>
      <w:lvlText w:val="%6."/>
      <w:lvlJc w:val="right"/>
      <w:pPr>
        <w:ind w:left="4399" w:hanging="420"/>
      </w:pPr>
    </w:lvl>
    <w:lvl w:ilvl="6" w:tplc="0409000F" w:tentative="1">
      <w:start w:val="1"/>
      <w:numFmt w:val="decimal"/>
      <w:lvlText w:val="%7."/>
      <w:lvlJc w:val="left"/>
      <w:pPr>
        <w:ind w:left="4819" w:hanging="420"/>
      </w:pPr>
    </w:lvl>
    <w:lvl w:ilvl="7" w:tplc="04090019" w:tentative="1">
      <w:start w:val="1"/>
      <w:numFmt w:val="lowerLetter"/>
      <w:lvlText w:val="%8)"/>
      <w:lvlJc w:val="left"/>
      <w:pPr>
        <w:ind w:left="5239" w:hanging="420"/>
      </w:pPr>
    </w:lvl>
    <w:lvl w:ilvl="8" w:tplc="0409001B" w:tentative="1">
      <w:start w:val="1"/>
      <w:numFmt w:val="lowerRoman"/>
      <w:lvlText w:val="%9."/>
      <w:lvlJc w:val="right"/>
      <w:pPr>
        <w:ind w:left="5659" w:hanging="420"/>
      </w:pPr>
    </w:lvl>
  </w:abstractNum>
  <w:abstractNum w:abstractNumId="12">
    <w:nsid w:val="4DCC4DBA"/>
    <w:multiLevelType w:val="hybridMultilevel"/>
    <w:tmpl w:val="61F46C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F2317FE"/>
    <w:multiLevelType w:val="hybridMultilevel"/>
    <w:tmpl w:val="992A72A8"/>
    <w:lvl w:ilvl="0" w:tplc="F56250F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pStyle w:val="a"/>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nsid w:val="6DB577DD"/>
    <w:multiLevelType w:val="multilevel"/>
    <w:tmpl w:val="7382CC68"/>
    <w:lvl w:ilvl="0">
      <w:start w:val="1"/>
      <w:numFmt w:val="decimal"/>
      <w:pStyle w:val="11"/>
      <w:suff w:val="space"/>
      <w:lvlText w:val="第%1章 "/>
      <w:lvlJc w:val="left"/>
      <w:pPr>
        <w:ind w:left="5523" w:hanging="420"/>
      </w:pPr>
      <w:rPr>
        <w:rFonts w:hint="default"/>
        <w:b w:val="0"/>
        <w:color w:val="000000" w:themeColor="text1"/>
      </w:rPr>
    </w:lvl>
    <w:lvl w:ilvl="1">
      <w:start w:val="1"/>
      <w:numFmt w:val="decimal"/>
      <w:pStyle w:val="2"/>
      <w:suff w:val="space"/>
      <w:lvlText w:val="%1.%2"/>
      <w:lvlJc w:val="left"/>
      <w:pPr>
        <w:ind w:left="142" w:firstLine="0"/>
      </w:pPr>
      <w:rPr>
        <w:rFonts w:ascii="Times New Roman" w:hAnsi="Times New Roman" w:cs="Times New Roman" w:hint="default"/>
        <w:b w:val="0"/>
      </w:rPr>
    </w:lvl>
    <w:lvl w:ilvl="2">
      <w:start w:val="1"/>
      <w:numFmt w:val="decimal"/>
      <w:suff w:val="space"/>
      <w:lvlText w:val="%1.%2.%3"/>
      <w:lvlJc w:val="left"/>
      <w:pPr>
        <w:ind w:left="0" w:firstLine="0"/>
      </w:pPr>
      <w:rPr>
        <w:rFonts w:ascii="Times New Roman" w:hAnsi="Times New Roman" w:cs="Times New Roman" w:hint="default"/>
        <w:b w: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nsid w:val="73F7263C"/>
    <w:multiLevelType w:val="multilevel"/>
    <w:tmpl w:val="73F7263C"/>
    <w:lvl w:ilvl="0">
      <w:start w:val="1"/>
      <w:numFmt w:val="lowerLetter"/>
      <w:lvlText w:val="(%1)"/>
      <w:lvlJc w:val="left"/>
      <w:pPr>
        <w:ind w:left="2460" w:hanging="360"/>
      </w:pPr>
      <w:rPr>
        <w:rFonts w:hint="default"/>
        <w:sz w:val="21"/>
        <w:szCs w:val="21"/>
      </w:rPr>
    </w:lvl>
    <w:lvl w:ilvl="1">
      <w:start w:val="1"/>
      <w:numFmt w:val="lowerLetter"/>
      <w:lvlText w:val="%2)"/>
      <w:lvlJc w:val="left"/>
      <w:pPr>
        <w:ind w:left="2940" w:hanging="420"/>
      </w:pPr>
    </w:lvl>
    <w:lvl w:ilvl="2">
      <w:start w:val="1"/>
      <w:numFmt w:val="lowerRoman"/>
      <w:lvlText w:val="%3."/>
      <w:lvlJc w:val="right"/>
      <w:pPr>
        <w:ind w:left="3360" w:hanging="420"/>
      </w:pPr>
    </w:lvl>
    <w:lvl w:ilvl="3">
      <w:start w:val="1"/>
      <w:numFmt w:val="decimal"/>
      <w:lvlText w:val="%4."/>
      <w:lvlJc w:val="left"/>
      <w:pPr>
        <w:ind w:left="3780" w:hanging="420"/>
      </w:pPr>
    </w:lvl>
    <w:lvl w:ilvl="4">
      <w:start w:val="1"/>
      <w:numFmt w:val="lowerLetter"/>
      <w:lvlText w:val="%5)"/>
      <w:lvlJc w:val="left"/>
      <w:pPr>
        <w:ind w:left="4200" w:hanging="420"/>
      </w:pPr>
    </w:lvl>
    <w:lvl w:ilvl="5">
      <w:start w:val="1"/>
      <w:numFmt w:val="lowerRoman"/>
      <w:lvlText w:val="%6."/>
      <w:lvlJc w:val="right"/>
      <w:pPr>
        <w:ind w:left="4620" w:hanging="420"/>
      </w:pPr>
    </w:lvl>
    <w:lvl w:ilvl="6">
      <w:start w:val="1"/>
      <w:numFmt w:val="decimal"/>
      <w:lvlText w:val="%7."/>
      <w:lvlJc w:val="left"/>
      <w:pPr>
        <w:ind w:left="5040" w:hanging="420"/>
      </w:pPr>
    </w:lvl>
    <w:lvl w:ilvl="7">
      <w:start w:val="1"/>
      <w:numFmt w:val="lowerLetter"/>
      <w:lvlText w:val="%8)"/>
      <w:lvlJc w:val="left"/>
      <w:pPr>
        <w:ind w:left="5460" w:hanging="420"/>
      </w:pPr>
    </w:lvl>
    <w:lvl w:ilvl="8">
      <w:start w:val="1"/>
      <w:numFmt w:val="lowerRoman"/>
      <w:lvlText w:val="%9."/>
      <w:lvlJc w:val="right"/>
      <w:pPr>
        <w:ind w:left="5880" w:hanging="420"/>
      </w:pPr>
    </w:lvl>
  </w:abstractNum>
  <w:abstractNum w:abstractNumId="17">
    <w:nsid w:val="79E81DE6"/>
    <w:multiLevelType w:val="hybridMultilevel"/>
    <w:tmpl w:val="AC56D4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9521C8"/>
    <w:multiLevelType w:val="multilevel"/>
    <w:tmpl w:val="7D9521C8"/>
    <w:lvl w:ilvl="0">
      <w:start w:val="1"/>
      <w:numFmt w:val="decimal"/>
      <w:pStyle w:val="referenceitem"/>
      <w:lvlText w:val="%1."/>
      <w:lvlJc w:val="right"/>
      <w:pPr>
        <w:tabs>
          <w:tab w:val="left" w:pos="340"/>
        </w:tabs>
        <w:ind w:left="340" w:hanging="113"/>
      </w:pPr>
      <w:rPr>
        <w:rFonts w:hint="default"/>
      </w:rPr>
    </w:lvl>
    <w:lvl w:ilvl="1">
      <w:start w:val="1"/>
      <w:numFmt w:val="lowerLetter"/>
      <w:lvlText w:val="%2."/>
      <w:lvlJc w:val="left"/>
      <w:pPr>
        <w:tabs>
          <w:tab w:val="left" w:pos="2922"/>
        </w:tabs>
        <w:ind w:left="2922" w:hanging="360"/>
      </w:pPr>
      <w:rPr>
        <w:rFonts w:hint="default"/>
      </w:rPr>
    </w:lvl>
    <w:lvl w:ilvl="2">
      <w:start w:val="1"/>
      <w:numFmt w:val="lowerRoman"/>
      <w:lvlText w:val="%3."/>
      <w:lvlJc w:val="right"/>
      <w:pPr>
        <w:tabs>
          <w:tab w:val="left" w:pos="3642"/>
        </w:tabs>
        <w:ind w:left="3642" w:hanging="180"/>
      </w:pPr>
      <w:rPr>
        <w:rFonts w:hint="default"/>
      </w:rPr>
    </w:lvl>
    <w:lvl w:ilvl="3">
      <w:start w:val="1"/>
      <w:numFmt w:val="decimal"/>
      <w:lvlText w:val="%4."/>
      <w:lvlJc w:val="left"/>
      <w:pPr>
        <w:tabs>
          <w:tab w:val="left" w:pos="4362"/>
        </w:tabs>
        <w:ind w:left="4362" w:hanging="360"/>
      </w:pPr>
      <w:rPr>
        <w:rFonts w:hint="default"/>
      </w:rPr>
    </w:lvl>
    <w:lvl w:ilvl="4">
      <w:start w:val="1"/>
      <w:numFmt w:val="lowerLetter"/>
      <w:lvlText w:val="%5."/>
      <w:lvlJc w:val="left"/>
      <w:pPr>
        <w:tabs>
          <w:tab w:val="left" w:pos="5082"/>
        </w:tabs>
        <w:ind w:left="5082" w:hanging="360"/>
      </w:pPr>
      <w:rPr>
        <w:rFonts w:hint="default"/>
      </w:rPr>
    </w:lvl>
    <w:lvl w:ilvl="5">
      <w:start w:val="1"/>
      <w:numFmt w:val="lowerRoman"/>
      <w:lvlText w:val="%6."/>
      <w:lvlJc w:val="right"/>
      <w:pPr>
        <w:tabs>
          <w:tab w:val="left" w:pos="5802"/>
        </w:tabs>
        <w:ind w:left="5802" w:hanging="180"/>
      </w:pPr>
      <w:rPr>
        <w:rFonts w:hint="default"/>
      </w:rPr>
    </w:lvl>
    <w:lvl w:ilvl="6">
      <w:start w:val="1"/>
      <w:numFmt w:val="decimal"/>
      <w:lvlText w:val="%7."/>
      <w:lvlJc w:val="left"/>
      <w:pPr>
        <w:tabs>
          <w:tab w:val="left" w:pos="6522"/>
        </w:tabs>
        <w:ind w:left="6522" w:hanging="360"/>
      </w:pPr>
      <w:rPr>
        <w:rFonts w:hint="default"/>
      </w:rPr>
    </w:lvl>
    <w:lvl w:ilvl="7">
      <w:start w:val="1"/>
      <w:numFmt w:val="lowerLetter"/>
      <w:lvlText w:val="%8."/>
      <w:lvlJc w:val="left"/>
      <w:pPr>
        <w:tabs>
          <w:tab w:val="left" w:pos="7242"/>
        </w:tabs>
        <w:ind w:left="7242" w:hanging="360"/>
      </w:pPr>
      <w:rPr>
        <w:rFonts w:hint="default"/>
      </w:rPr>
    </w:lvl>
    <w:lvl w:ilvl="8">
      <w:start w:val="1"/>
      <w:numFmt w:val="lowerRoman"/>
      <w:lvlText w:val="%9."/>
      <w:lvlJc w:val="right"/>
      <w:pPr>
        <w:tabs>
          <w:tab w:val="left" w:pos="7962"/>
        </w:tabs>
        <w:ind w:left="7962" w:hanging="180"/>
      </w:pPr>
      <w:rPr>
        <w:rFonts w:hint="default"/>
      </w:rPr>
    </w:lvl>
  </w:abstractNum>
  <w:num w:numId="1">
    <w:abstractNumId w:val="15"/>
  </w:num>
  <w:num w:numId="2">
    <w:abstractNumId w:val="10"/>
  </w:num>
  <w:num w:numId="3">
    <w:abstractNumId w:val="2"/>
  </w:num>
  <w:num w:numId="4">
    <w:abstractNumId w:val="18"/>
  </w:num>
  <w:num w:numId="5">
    <w:abstractNumId w:val="14"/>
  </w:num>
  <w:num w:numId="6">
    <w:abstractNumId w:val="16"/>
  </w:num>
  <w:num w:numId="7">
    <w:abstractNumId w:val="15"/>
    <w:lvlOverride w:ilvl="0">
      <w:startOverride w:val="3"/>
    </w:lvlOverride>
    <w:lvlOverride w:ilvl="1">
      <w:startOverride w:val="5"/>
    </w:lvlOverride>
    <w:lvlOverride w:ilvl="2">
      <w:startOverride w:val="2"/>
    </w:lvlOverride>
  </w:num>
  <w:num w:numId="8">
    <w:abstractNumId w:val="4"/>
  </w:num>
  <w:num w:numId="9">
    <w:abstractNumId w:val="0"/>
  </w:num>
  <w:num w:numId="10">
    <w:abstractNumId w:val="3"/>
  </w:num>
  <w:num w:numId="11">
    <w:abstractNumId w:val="6"/>
  </w:num>
  <w:num w:numId="12">
    <w:abstractNumId w:val="9"/>
  </w:num>
  <w:num w:numId="13">
    <w:abstractNumId w:val="17"/>
  </w:num>
  <w:num w:numId="14">
    <w:abstractNumId w:val="13"/>
  </w:num>
  <w:num w:numId="15">
    <w:abstractNumId w:val="11"/>
  </w:num>
  <w:num w:numId="16">
    <w:abstractNumId w:val="5"/>
  </w:num>
  <w:num w:numId="17">
    <w:abstractNumId w:val="8"/>
  </w:num>
  <w:num w:numId="18">
    <w:abstractNumId w:val="12"/>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61"/>
    <w:rsid w:val="00000239"/>
    <w:rsid w:val="0000079F"/>
    <w:rsid w:val="000014D3"/>
    <w:rsid w:val="000018A2"/>
    <w:rsid w:val="00001E3F"/>
    <w:rsid w:val="00001F08"/>
    <w:rsid w:val="000026AE"/>
    <w:rsid w:val="000027D5"/>
    <w:rsid w:val="000030A7"/>
    <w:rsid w:val="00003549"/>
    <w:rsid w:val="00003A07"/>
    <w:rsid w:val="00003B22"/>
    <w:rsid w:val="00003BAD"/>
    <w:rsid w:val="00003E98"/>
    <w:rsid w:val="00003F13"/>
    <w:rsid w:val="000045F8"/>
    <w:rsid w:val="0000465E"/>
    <w:rsid w:val="0000487D"/>
    <w:rsid w:val="000049E1"/>
    <w:rsid w:val="00004CED"/>
    <w:rsid w:val="00004E80"/>
    <w:rsid w:val="00005726"/>
    <w:rsid w:val="00005849"/>
    <w:rsid w:val="00005C43"/>
    <w:rsid w:val="00005E16"/>
    <w:rsid w:val="00005EC8"/>
    <w:rsid w:val="00006434"/>
    <w:rsid w:val="00006756"/>
    <w:rsid w:val="00006D94"/>
    <w:rsid w:val="00006F92"/>
    <w:rsid w:val="000070BF"/>
    <w:rsid w:val="0000756A"/>
    <w:rsid w:val="000078AE"/>
    <w:rsid w:val="0000795A"/>
    <w:rsid w:val="00007CE7"/>
    <w:rsid w:val="00010067"/>
    <w:rsid w:val="00010108"/>
    <w:rsid w:val="00010252"/>
    <w:rsid w:val="00010387"/>
    <w:rsid w:val="00010424"/>
    <w:rsid w:val="00010B01"/>
    <w:rsid w:val="00010C9B"/>
    <w:rsid w:val="0001106E"/>
    <w:rsid w:val="00011BD5"/>
    <w:rsid w:val="00011EAD"/>
    <w:rsid w:val="00011F5A"/>
    <w:rsid w:val="0001209B"/>
    <w:rsid w:val="000121EB"/>
    <w:rsid w:val="000131A8"/>
    <w:rsid w:val="00013B89"/>
    <w:rsid w:val="000140D8"/>
    <w:rsid w:val="0001480C"/>
    <w:rsid w:val="00014887"/>
    <w:rsid w:val="00014A50"/>
    <w:rsid w:val="00014E31"/>
    <w:rsid w:val="00015116"/>
    <w:rsid w:val="0001513E"/>
    <w:rsid w:val="000151AD"/>
    <w:rsid w:val="000158C5"/>
    <w:rsid w:val="00015A67"/>
    <w:rsid w:val="00015DFB"/>
    <w:rsid w:val="00015F1F"/>
    <w:rsid w:val="000161DD"/>
    <w:rsid w:val="00016253"/>
    <w:rsid w:val="00016518"/>
    <w:rsid w:val="00016522"/>
    <w:rsid w:val="000167B6"/>
    <w:rsid w:val="000167E7"/>
    <w:rsid w:val="000167FB"/>
    <w:rsid w:val="00016870"/>
    <w:rsid w:val="00016FF6"/>
    <w:rsid w:val="000173EB"/>
    <w:rsid w:val="00017714"/>
    <w:rsid w:val="00017AB3"/>
    <w:rsid w:val="00017DE0"/>
    <w:rsid w:val="00017FEC"/>
    <w:rsid w:val="0002029C"/>
    <w:rsid w:val="0002077C"/>
    <w:rsid w:val="00020787"/>
    <w:rsid w:val="000211CE"/>
    <w:rsid w:val="00021251"/>
    <w:rsid w:val="0002125C"/>
    <w:rsid w:val="0002145D"/>
    <w:rsid w:val="000215DD"/>
    <w:rsid w:val="0002161C"/>
    <w:rsid w:val="00021FB5"/>
    <w:rsid w:val="000221FE"/>
    <w:rsid w:val="000224AA"/>
    <w:rsid w:val="00022F4B"/>
    <w:rsid w:val="00023966"/>
    <w:rsid w:val="00023ADC"/>
    <w:rsid w:val="00023E17"/>
    <w:rsid w:val="000241D0"/>
    <w:rsid w:val="00024268"/>
    <w:rsid w:val="0002460C"/>
    <w:rsid w:val="00024CDE"/>
    <w:rsid w:val="00024FFA"/>
    <w:rsid w:val="00025647"/>
    <w:rsid w:val="00025781"/>
    <w:rsid w:val="00025B85"/>
    <w:rsid w:val="00025C1A"/>
    <w:rsid w:val="00025C97"/>
    <w:rsid w:val="00025D3B"/>
    <w:rsid w:val="00025DD7"/>
    <w:rsid w:val="00025E4D"/>
    <w:rsid w:val="000262FF"/>
    <w:rsid w:val="0002673A"/>
    <w:rsid w:val="000267AD"/>
    <w:rsid w:val="00026F09"/>
    <w:rsid w:val="000273BD"/>
    <w:rsid w:val="000273F7"/>
    <w:rsid w:val="00027FBE"/>
    <w:rsid w:val="000302CF"/>
    <w:rsid w:val="00030501"/>
    <w:rsid w:val="0003057D"/>
    <w:rsid w:val="00030B99"/>
    <w:rsid w:val="00030D44"/>
    <w:rsid w:val="00030F4B"/>
    <w:rsid w:val="000310CF"/>
    <w:rsid w:val="00031140"/>
    <w:rsid w:val="00031309"/>
    <w:rsid w:val="0003131F"/>
    <w:rsid w:val="000316BD"/>
    <w:rsid w:val="00031CD1"/>
    <w:rsid w:val="00031EDB"/>
    <w:rsid w:val="00031FD7"/>
    <w:rsid w:val="00032684"/>
    <w:rsid w:val="000327E5"/>
    <w:rsid w:val="00032BDD"/>
    <w:rsid w:val="0003327B"/>
    <w:rsid w:val="00033828"/>
    <w:rsid w:val="0003394D"/>
    <w:rsid w:val="00033991"/>
    <w:rsid w:val="00033E5E"/>
    <w:rsid w:val="00033FFC"/>
    <w:rsid w:val="000342A9"/>
    <w:rsid w:val="000342C5"/>
    <w:rsid w:val="00034437"/>
    <w:rsid w:val="0003444A"/>
    <w:rsid w:val="00034B5C"/>
    <w:rsid w:val="00034E07"/>
    <w:rsid w:val="00034F96"/>
    <w:rsid w:val="000352D9"/>
    <w:rsid w:val="0003539E"/>
    <w:rsid w:val="00035BA0"/>
    <w:rsid w:val="000360F3"/>
    <w:rsid w:val="000363D4"/>
    <w:rsid w:val="00036410"/>
    <w:rsid w:val="000365C6"/>
    <w:rsid w:val="00036A1A"/>
    <w:rsid w:val="00036B10"/>
    <w:rsid w:val="00036B6B"/>
    <w:rsid w:val="00036C1E"/>
    <w:rsid w:val="00036E4C"/>
    <w:rsid w:val="00036EBF"/>
    <w:rsid w:val="00036EFA"/>
    <w:rsid w:val="00036F0E"/>
    <w:rsid w:val="0003726F"/>
    <w:rsid w:val="00037280"/>
    <w:rsid w:val="00040079"/>
    <w:rsid w:val="000400EE"/>
    <w:rsid w:val="00040749"/>
    <w:rsid w:val="000407F3"/>
    <w:rsid w:val="00040ABD"/>
    <w:rsid w:val="00040E9B"/>
    <w:rsid w:val="000411B5"/>
    <w:rsid w:val="00041973"/>
    <w:rsid w:val="00041AE7"/>
    <w:rsid w:val="00041D8C"/>
    <w:rsid w:val="00041F49"/>
    <w:rsid w:val="000424FF"/>
    <w:rsid w:val="00042773"/>
    <w:rsid w:val="00042AD7"/>
    <w:rsid w:val="00043167"/>
    <w:rsid w:val="00043287"/>
    <w:rsid w:val="00043C04"/>
    <w:rsid w:val="00043FDF"/>
    <w:rsid w:val="00044049"/>
    <w:rsid w:val="000444E1"/>
    <w:rsid w:val="00044641"/>
    <w:rsid w:val="0004477B"/>
    <w:rsid w:val="000447DD"/>
    <w:rsid w:val="00044AD0"/>
    <w:rsid w:val="00044B62"/>
    <w:rsid w:val="00045A6C"/>
    <w:rsid w:val="00045E13"/>
    <w:rsid w:val="00045E3E"/>
    <w:rsid w:val="0004622F"/>
    <w:rsid w:val="00046325"/>
    <w:rsid w:val="00046C26"/>
    <w:rsid w:val="00046C77"/>
    <w:rsid w:val="00046F73"/>
    <w:rsid w:val="00047282"/>
    <w:rsid w:val="00047318"/>
    <w:rsid w:val="0004758A"/>
    <w:rsid w:val="00050669"/>
    <w:rsid w:val="000508E9"/>
    <w:rsid w:val="000508F8"/>
    <w:rsid w:val="00050C0F"/>
    <w:rsid w:val="0005121F"/>
    <w:rsid w:val="00051495"/>
    <w:rsid w:val="00051690"/>
    <w:rsid w:val="00051C65"/>
    <w:rsid w:val="00051DAF"/>
    <w:rsid w:val="00051E54"/>
    <w:rsid w:val="00051F27"/>
    <w:rsid w:val="000521F3"/>
    <w:rsid w:val="00052712"/>
    <w:rsid w:val="00052BB2"/>
    <w:rsid w:val="00052C7E"/>
    <w:rsid w:val="00052EF0"/>
    <w:rsid w:val="000531AA"/>
    <w:rsid w:val="00053228"/>
    <w:rsid w:val="00053A49"/>
    <w:rsid w:val="0005415F"/>
    <w:rsid w:val="0005418A"/>
    <w:rsid w:val="0005493C"/>
    <w:rsid w:val="000549F5"/>
    <w:rsid w:val="00054CAB"/>
    <w:rsid w:val="000552FF"/>
    <w:rsid w:val="00055306"/>
    <w:rsid w:val="000557DF"/>
    <w:rsid w:val="00055FE3"/>
    <w:rsid w:val="00056006"/>
    <w:rsid w:val="00056071"/>
    <w:rsid w:val="000560B6"/>
    <w:rsid w:val="000566F8"/>
    <w:rsid w:val="00056AFA"/>
    <w:rsid w:val="00056C35"/>
    <w:rsid w:val="00056CEC"/>
    <w:rsid w:val="00056E5B"/>
    <w:rsid w:val="000571DB"/>
    <w:rsid w:val="000573B5"/>
    <w:rsid w:val="00057C19"/>
    <w:rsid w:val="00057E43"/>
    <w:rsid w:val="000602DD"/>
    <w:rsid w:val="00060801"/>
    <w:rsid w:val="0006168F"/>
    <w:rsid w:val="00061EA7"/>
    <w:rsid w:val="0006215E"/>
    <w:rsid w:val="000621ED"/>
    <w:rsid w:val="00062BF4"/>
    <w:rsid w:val="0006320C"/>
    <w:rsid w:val="00063337"/>
    <w:rsid w:val="00063475"/>
    <w:rsid w:val="00063782"/>
    <w:rsid w:val="00063B43"/>
    <w:rsid w:val="00063E60"/>
    <w:rsid w:val="00064913"/>
    <w:rsid w:val="00064B9E"/>
    <w:rsid w:val="00064BA4"/>
    <w:rsid w:val="00064D01"/>
    <w:rsid w:val="00065257"/>
    <w:rsid w:val="00065597"/>
    <w:rsid w:val="00065844"/>
    <w:rsid w:val="0006584D"/>
    <w:rsid w:val="000659C6"/>
    <w:rsid w:val="00065A27"/>
    <w:rsid w:val="00065D08"/>
    <w:rsid w:val="00065D59"/>
    <w:rsid w:val="00066251"/>
    <w:rsid w:val="000662DE"/>
    <w:rsid w:val="0006665C"/>
    <w:rsid w:val="000667E5"/>
    <w:rsid w:val="000668E6"/>
    <w:rsid w:val="00066B48"/>
    <w:rsid w:val="0006718B"/>
    <w:rsid w:val="00067296"/>
    <w:rsid w:val="00067304"/>
    <w:rsid w:val="000674B5"/>
    <w:rsid w:val="00067679"/>
    <w:rsid w:val="00067865"/>
    <w:rsid w:val="000678FB"/>
    <w:rsid w:val="00067AEA"/>
    <w:rsid w:val="00067EB6"/>
    <w:rsid w:val="00070007"/>
    <w:rsid w:val="0007016C"/>
    <w:rsid w:val="000701A8"/>
    <w:rsid w:val="000701E5"/>
    <w:rsid w:val="0007029A"/>
    <w:rsid w:val="00070AA0"/>
    <w:rsid w:val="00070B77"/>
    <w:rsid w:val="000710C8"/>
    <w:rsid w:val="00071565"/>
    <w:rsid w:val="000719F5"/>
    <w:rsid w:val="00071ACA"/>
    <w:rsid w:val="00071D12"/>
    <w:rsid w:val="00071E6A"/>
    <w:rsid w:val="000720DA"/>
    <w:rsid w:val="0007264F"/>
    <w:rsid w:val="000729DE"/>
    <w:rsid w:val="0007352E"/>
    <w:rsid w:val="00073810"/>
    <w:rsid w:val="00073880"/>
    <w:rsid w:val="00073A38"/>
    <w:rsid w:val="00073A5E"/>
    <w:rsid w:val="00073B2F"/>
    <w:rsid w:val="0007432B"/>
    <w:rsid w:val="00074811"/>
    <w:rsid w:val="00074A60"/>
    <w:rsid w:val="00074ECF"/>
    <w:rsid w:val="000758BA"/>
    <w:rsid w:val="000759CD"/>
    <w:rsid w:val="00075A4C"/>
    <w:rsid w:val="00075FB0"/>
    <w:rsid w:val="00076019"/>
    <w:rsid w:val="000761D2"/>
    <w:rsid w:val="00076236"/>
    <w:rsid w:val="0007646F"/>
    <w:rsid w:val="00076755"/>
    <w:rsid w:val="000767D1"/>
    <w:rsid w:val="00076E7C"/>
    <w:rsid w:val="00077A1D"/>
    <w:rsid w:val="0008006E"/>
    <w:rsid w:val="000802C2"/>
    <w:rsid w:val="0008053F"/>
    <w:rsid w:val="00080706"/>
    <w:rsid w:val="000808BB"/>
    <w:rsid w:val="00080A4E"/>
    <w:rsid w:val="00080ED7"/>
    <w:rsid w:val="000818A4"/>
    <w:rsid w:val="00081B52"/>
    <w:rsid w:val="0008260E"/>
    <w:rsid w:val="000827F3"/>
    <w:rsid w:val="000828E1"/>
    <w:rsid w:val="000829B2"/>
    <w:rsid w:val="00083082"/>
    <w:rsid w:val="000832A2"/>
    <w:rsid w:val="00083940"/>
    <w:rsid w:val="00083DCC"/>
    <w:rsid w:val="00083E83"/>
    <w:rsid w:val="00083F5D"/>
    <w:rsid w:val="00084470"/>
    <w:rsid w:val="0008463F"/>
    <w:rsid w:val="00084673"/>
    <w:rsid w:val="000846D1"/>
    <w:rsid w:val="00084D92"/>
    <w:rsid w:val="00084EF1"/>
    <w:rsid w:val="0008530B"/>
    <w:rsid w:val="000853EB"/>
    <w:rsid w:val="00085837"/>
    <w:rsid w:val="00085BCD"/>
    <w:rsid w:val="00085CF1"/>
    <w:rsid w:val="00085FA8"/>
    <w:rsid w:val="0008654A"/>
    <w:rsid w:val="000865F5"/>
    <w:rsid w:val="000867C2"/>
    <w:rsid w:val="000867E9"/>
    <w:rsid w:val="00086C19"/>
    <w:rsid w:val="00087651"/>
    <w:rsid w:val="00087AFD"/>
    <w:rsid w:val="00087EDA"/>
    <w:rsid w:val="00087F10"/>
    <w:rsid w:val="0009030C"/>
    <w:rsid w:val="00090314"/>
    <w:rsid w:val="000904CC"/>
    <w:rsid w:val="000906CC"/>
    <w:rsid w:val="00090A85"/>
    <w:rsid w:val="00090BDD"/>
    <w:rsid w:val="0009125A"/>
    <w:rsid w:val="0009129B"/>
    <w:rsid w:val="00091463"/>
    <w:rsid w:val="000914A7"/>
    <w:rsid w:val="0009161D"/>
    <w:rsid w:val="00091816"/>
    <w:rsid w:val="00091A1E"/>
    <w:rsid w:val="00091BB2"/>
    <w:rsid w:val="00091C57"/>
    <w:rsid w:val="00091FCE"/>
    <w:rsid w:val="00092184"/>
    <w:rsid w:val="000927BC"/>
    <w:rsid w:val="00092DEF"/>
    <w:rsid w:val="000932A4"/>
    <w:rsid w:val="00093654"/>
    <w:rsid w:val="000941B5"/>
    <w:rsid w:val="000941C2"/>
    <w:rsid w:val="000943E6"/>
    <w:rsid w:val="000947D5"/>
    <w:rsid w:val="000948C3"/>
    <w:rsid w:val="00094984"/>
    <w:rsid w:val="00094B05"/>
    <w:rsid w:val="00095342"/>
    <w:rsid w:val="000954C6"/>
    <w:rsid w:val="0009555E"/>
    <w:rsid w:val="00095795"/>
    <w:rsid w:val="000957FB"/>
    <w:rsid w:val="000960EA"/>
    <w:rsid w:val="000967CC"/>
    <w:rsid w:val="00096821"/>
    <w:rsid w:val="00096830"/>
    <w:rsid w:val="00097110"/>
    <w:rsid w:val="00097168"/>
    <w:rsid w:val="00097438"/>
    <w:rsid w:val="00097714"/>
    <w:rsid w:val="00097A07"/>
    <w:rsid w:val="00097B0C"/>
    <w:rsid w:val="00097B46"/>
    <w:rsid w:val="000A08DE"/>
    <w:rsid w:val="000A1553"/>
    <w:rsid w:val="000A1740"/>
    <w:rsid w:val="000A17A4"/>
    <w:rsid w:val="000A1A92"/>
    <w:rsid w:val="000A1C5A"/>
    <w:rsid w:val="000A1DAC"/>
    <w:rsid w:val="000A1E96"/>
    <w:rsid w:val="000A2868"/>
    <w:rsid w:val="000A3B37"/>
    <w:rsid w:val="000A3C80"/>
    <w:rsid w:val="000A406B"/>
    <w:rsid w:val="000A40FD"/>
    <w:rsid w:val="000A4208"/>
    <w:rsid w:val="000A45E5"/>
    <w:rsid w:val="000A4902"/>
    <w:rsid w:val="000A4B3A"/>
    <w:rsid w:val="000A4B65"/>
    <w:rsid w:val="000A4C07"/>
    <w:rsid w:val="000A4CAC"/>
    <w:rsid w:val="000A4D42"/>
    <w:rsid w:val="000A4EBA"/>
    <w:rsid w:val="000A52A3"/>
    <w:rsid w:val="000A5330"/>
    <w:rsid w:val="000A5B21"/>
    <w:rsid w:val="000A5EDB"/>
    <w:rsid w:val="000A5F5D"/>
    <w:rsid w:val="000A60C9"/>
    <w:rsid w:val="000A6358"/>
    <w:rsid w:val="000A6C16"/>
    <w:rsid w:val="000A74C0"/>
    <w:rsid w:val="000A76A1"/>
    <w:rsid w:val="000A7871"/>
    <w:rsid w:val="000A7B27"/>
    <w:rsid w:val="000A7DAB"/>
    <w:rsid w:val="000B087E"/>
    <w:rsid w:val="000B0C1D"/>
    <w:rsid w:val="000B13AC"/>
    <w:rsid w:val="000B1A3F"/>
    <w:rsid w:val="000B1F72"/>
    <w:rsid w:val="000B2173"/>
    <w:rsid w:val="000B2838"/>
    <w:rsid w:val="000B2C18"/>
    <w:rsid w:val="000B30D4"/>
    <w:rsid w:val="000B3977"/>
    <w:rsid w:val="000B3E89"/>
    <w:rsid w:val="000B3F42"/>
    <w:rsid w:val="000B4039"/>
    <w:rsid w:val="000B40B5"/>
    <w:rsid w:val="000B4300"/>
    <w:rsid w:val="000B4884"/>
    <w:rsid w:val="000B4938"/>
    <w:rsid w:val="000B4959"/>
    <w:rsid w:val="000B4A04"/>
    <w:rsid w:val="000B4BD9"/>
    <w:rsid w:val="000B4F8B"/>
    <w:rsid w:val="000B5AEA"/>
    <w:rsid w:val="000B5D7B"/>
    <w:rsid w:val="000B5D7E"/>
    <w:rsid w:val="000B60AF"/>
    <w:rsid w:val="000B61D7"/>
    <w:rsid w:val="000B6770"/>
    <w:rsid w:val="000B6776"/>
    <w:rsid w:val="000B6B08"/>
    <w:rsid w:val="000B6FD6"/>
    <w:rsid w:val="000B77C4"/>
    <w:rsid w:val="000C00A8"/>
    <w:rsid w:val="000C00B8"/>
    <w:rsid w:val="000C01A6"/>
    <w:rsid w:val="000C0589"/>
    <w:rsid w:val="000C1260"/>
    <w:rsid w:val="000C1ADC"/>
    <w:rsid w:val="000C1E9F"/>
    <w:rsid w:val="000C1FA2"/>
    <w:rsid w:val="000C229A"/>
    <w:rsid w:val="000C2348"/>
    <w:rsid w:val="000C25CF"/>
    <w:rsid w:val="000C2CBC"/>
    <w:rsid w:val="000C347E"/>
    <w:rsid w:val="000C3B25"/>
    <w:rsid w:val="000C3BB9"/>
    <w:rsid w:val="000C3C3D"/>
    <w:rsid w:val="000C4052"/>
    <w:rsid w:val="000C49C3"/>
    <w:rsid w:val="000C49DF"/>
    <w:rsid w:val="000C5013"/>
    <w:rsid w:val="000C5138"/>
    <w:rsid w:val="000C5772"/>
    <w:rsid w:val="000C5CB2"/>
    <w:rsid w:val="000C6159"/>
    <w:rsid w:val="000C64C6"/>
    <w:rsid w:val="000C6A0F"/>
    <w:rsid w:val="000C6E2B"/>
    <w:rsid w:val="000C70C5"/>
    <w:rsid w:val="000D0550"/>
    <w:rsid w:val="000D073D"/>
    <w:rsid w:val="000D088D"/>
    <w:rsid w:val="000D09DC"/>
    <w:rsid w:val="000D0A63"/>
    <w:rsid w:val="000D0E34"/>
    <w:rsid w:val="000D0E6B"/>
    <w:rsid w:val="000D13DF"/>
    <w:rsid w:val="000D14DB"/>
    <w:rsid w:val="000D15D4"/>
    <w:rsid w:val="000D1841"/>
    <w:rsid w:val="000D1901"/>
    <w:rsid w:val="000D1D28"/>
    <w:rsid w:val="000D1E33"/>
    <w:rsid w:val="000D21C3"/>
    <w:rsid w:val="000D2B08"/>
    <w:rsid w:val="000D2E8D"/>
    <w:rsid w:val="000D350B"/>
    <w:rsid w:val="000D3FD7"/>
    <w:rsid w:val="000D47BD"/>
    <w:rsid w:val="000D4843"/>
    <w:rsid w:val="000D49D8"/>
    <w:rsid w:val="000D4CE5"/>
    <w:rsid w:val="000D511C"/>
    <w:rsid w:val="000D5321"/>
    <w:rsid w:val="000D5722"/>
    <w:rsid w:val="000D5D49"/>
    <w:rsid w:val="000D5F97"/>
    <w:rsid w:val="000D61FD"/>
    <w:rsid w:val="000D6214"/>
    <w:rsid w:val="000D6628"/>
    <w:rsid w:val="000D67F5"/>
    <w:rsid w:val="000D6905"/>
    <w:rsid w:val="000D6C9A"/>
    <w:rsid w:val="000D6F28"/>
    <w:rsid w:val="000D770A"/>
    <w:rsid w:val="000D799E"/>
    <w:rsid w:val="000D7FC9"/>
    <w:rsid w:val="000E0289"/>
    <w:rsid w:val="000E02B1"/>
    <w:rsid w:val="000E043A"/>
    <w:rsid w:val="000E0C57"/>
    <w:rsid w:val="000E0FAA"/>
    <w:rsid w:val="000E12CC"/>
    <w:rsid w:val="000E16C3"/>
    <w:rsid w:val="000E16CD"/>
    <w:rsid w:val="000E1A2E"/>
    <w:rsid w:val="000E1A36"/>
    <w:rsid w:val="000E1CD9"/>
    <w:rsid w:val="000E210E"/>
    <w:rsid w:val="000E220D"/>
    <w:rsid w:val="000E2226"/>
    <w:rsid w:val="000E240D"/>
    <w:rsid w:val="000E270A"/>
    <w:rsid w:val="000E29BA"/>
    <w:rsid w:val="000E2AD8"/>
    <w:rsid w:val="000E346F"/>
    <w:rsid w:val="000E4013"/>
    <w:rsid w:val="000E43A0"/>
    <w:rsid w:val="000E45C3"/>
    <w:rsid w:val="000E4707"/>
    <w:rsid w:val="000E56A3"/>
    <w:rsid w:val="000E589A"/>
    <w:rsid w:val="000E5F3A"/>
    <w:rsid w:val="000E5FD4"/>
    <w:rsid w:val="000E60F1"/>
    <w:rsid w:val="000E65EF"/>
    <w:rsid w:val="000E688F"/>
    <w:rsid w:val="000E6BC9"/>
    <w:rsid w:val="000E7029"/>
    <w:rsid w:val="000E720F"/>
    <w:rsid w:val="000E73BD"/>
    <w:rsid w:val="000E7905"/>
    <w:rsid w:val="000E7A14"/>
    <w:rsid w:val="000E7A6E"/>
    <w:rsid w:val="000E7BA6"/>
    <w:rsid w:val="000E7C44"/>
    <w:rsid w:val="000E7DC3"/>
    <w:rsid w:val="000E7E0C"/>
    <w:rsid w:val="000E7E4E"/>
    <w:rsid w:val="000F02EF"/>
    <w:rsid w:val="000F0923"/>
    <w:rsid w:val="000F09B3"/>
    <w:rsid w:val="000F11A4"/>
    <w:rsid w:val="000F14C7"/>
    <w:rsid w:val="000F1C83"/>
    <w:rsid w:val="000F1D3C"/>
    <w:rsid w:val="000F240B"/>
    <w:rsid w:val="000F2621"/>
    <w:rsid w:val="000F30F9"/>
    <w:rsid w:val="000F3222"/>
    <w:rsid w:val="000F39E0"/>
    <w:rsid w:val="000F3A4C"/>
    <w:rsid w:val="000F3B0A"/>
    <w:rsid w:val="000F3D09"/>
    <w:rsid w:val="000F3DA7"/>
    <w:rsid w:val="000F3FCC"/>
    <w:rsid w:val="000F422E"/>
    <w:rsid w:val="000F4667"/>
    <w:rsid w:val="000F4BD2"/>
    <w:rsid w:val="000F5064"/>
    <w:rsid w:val="000F50E3"/>
    <w:rsid w:val="000F525A"/>
    <w:rsid w:val="000F528B"/>
    <w:rsid w:val="000F578C"/>
    <w:rsid w:val="000F5D1A"/>
    <w:rsid w:val="000F5D91"/>
    <w:rsid w:val="000F5EA3"/>
    <w:rsid w:val="000F5EF1"/>
    <w:rsid w:val="000F60AC"/>
    <w:rsid w:val="000F6201"/>
    <w:rsid w:val="000F630E"/>
    <w:rsid w:val="000F6965"/>
    <w:rsid w:val="000F6EF0"/>
    <w:rsid w:val="000F701D"/>
    <w:rsid w:val="000F7673"/>
    <w:rsid w:val="000F773D"/>
    <w:rsid w:val="000F7A70"/>
    <w:rsid w:val="000F7B86"/>
    <w:rsid w:val="000F7F2A"/>
    <w:rsid w:val="0010016E"/>
    <w:rsid w:val="00100284"/>
    <w:rsid w:val="001002C5"/>
    <w:rsid w:val="00100315"/>
    <w:rsid w:val="0010075D"/>
    <w:rsid w:val="00100B30"/>
    <w:rsid w:val="00100C62"/>
    <w:rsid w:val="00100FCE"/>
    <w:rsid w:val="0010107D"/>
    <w:rsid w:val="0010123F"/>
    <w:rsid w:val="001013D1"/>
    <w:rsid w:val="0010189C"/>
    <w:rsid w:val="00101B9B"/>
    <w:rsid w:val="00101D4B"/>
    <w:rsid w:val="00101EDF"/>
    <w:rsid w:val="00102112"/>
    <w:rsid w:val="00102158"/>
    <w:rsid w:val="00102234"/>
    <w:rsid w:val="00102260"/>
    <w:rsid w:val="00102455"/>
    <w:rsid w:val="001028B0"/>
    <w:rsid w:val="0010296F"/>
    <w:rsid w:val="00102988"/>
    <w:rsid w:val="00102D70"/>
    <w:rsid w:val="0010301A"/>
    <w:rsid w:val="00103B7D"/>
    <w:rsid w:val="001041BD"/>
    <w:rsid w:val="00104AA1"/>
    <w:rsid w:val="00104D14"/>
    <w:rsid w:val="00104F1E"/>
    <w:rsid w:val="00104F8C"/>
    <w:rsid w:val="00105253"/>
    <w:rsid w:val="001058B8"/>
    <w:rsid w:val="00105D6A"/>
    <w:rsid w:val="00105F0D"/>
    <w:rsid w:val="00106344"/>
    <w:rsid w:val="00106413"/>
    <w:rsid w:val="00106468"/>
    <w:rsid w:val="00106963"/>
    <w:rsid w:val="00106A0A"/>
    <w:rsid w:val="00106AD4"/>
    <w:rsid w:val="00106B3C"/>
    <w:rsid w:val="00107799"/>
    <w:rsid w:val="0010789B"/>
    <w:rsid w:val="001079D4"/>
    <w:rsid w:val="00107B9D"/>
    <w:rsid w:val="00107FC8"/>
    <w:rsid w:val="00110550"/>
    <w:rsid w:val="00110697"/>
    <w:rsid w:val="00110698"/>
    <w:rsid w:val="00110DB2"/>
    <w:rsid w:val="001118E5"/>
    <w:rsid w:val="00111BE2"/>
    <w:rsid w:val="00111EA9"/>
    <w:rsid w:val="00112316"/>
    <w:rsid w:val="001127C0"/>
    <w:rsid w:val="00112D32"/>
    <w:rsid w:val="00112FAF"/>
    <w:rsid w:val="00113596"/>
    <w:rsid w:val="001136EA"/>
    <w:rsid w:val="00113BA0"/>
    <w:rsid w:val="00113D3E"/>
    <w:rsid w:val="00113EF7"/>
    <w:rsid w:val="00114071"/>
    <w:rsid w:val="001140A0"/>
    <w:rsid w:val="0011453A"/>
    <w:rsid w:val="00114A7F"/>
    <w:rsid w:val="00114ABE"/>
    <w:rsid w:val="00115112"/>
    <w:rsid w:val="00115938"/>
    <w:rsid w:val="00115B61"/>
    <w:rsid w:val="00115D0C"/>
    <w:rsid w:val="00115F02"/>
    <w:rsid w:val="00116632"/>
    <w:rsid w:val="00116666"/>
    <w:rsid w:val="0011685D"/>
    <w:rsid w:val="00116CF1"/>
    <w:rsid w:val="00116F62"/>
    <w:rsid w:val="001172F3"/>
    <w:rsid w:val="0011733D"/>
    <w:rsid w:val="00117524"/>
    <w:rsid w:val="00117698"/>
    <w:rsid w:val="00117866"/>
    <w:rsid w:val="00117B4F"/>
    <w:rsid w:val="00117E71"/>
    <w:rsid w:val="00117F71"/>
    <w:rsid w:val="001206DA"/>
    <w:rsid w:val="00120B4B"/>
    <w:rsid w:val="00120BC7"/>
    <w:rsid w:val="00121184"/>
    <w:rsid w:val="00121392"/>
    <w:rsid w:val="001217C1"/>
    <w:rsid w:val="00121CE3"/>
    <w:rsid w:val="00121DB8"/>
    <w:rsid w:val="00121E7D"/>
    <w:rsid w:val="00121EA4"/>
    <w:rsid w:val="00122354"/>
    <w:rsid w:val="001225E7"/>
    <w:rsid w:val="00123018"/>
    <w:rsid w:val="00123FB5"/>
    <w:rsid w:val="00123FE2"/>
    <w:rsid w:val="001242A6"/>
    <w:rsid w:val="00124401"/>
    <w:rsid w:val="001249E3"/>
    <w:rsid w:val="00124A40"/>
    <w:rsid w:val="00124ABF"/>
    <w:rsid w:val="00124E68"/>
    <w:rsid w:val="00124FF8"/>
    <w:rsid w:val="00125C57"/>
    <w:rsid w:val="00125CB9"/>
    <w:rsid w:val="001262BC"/>
    <w:rsid w:val="001264D4"/>
    <w:rsid w:val="001265E9"/>
    <w:rsid w:val="00126635"/>
    <w:rsid w:val="00126A79"/>
    <w:rsid w:val="00126C0E"/>
    <w:rsid w:val="00126D6D"/>
    <w:rsid w:val="00127381"/>
    <w:rsid w:val="001277DE"/>
    <w:rsid w:val="00127856"/>
    <w:rsid w:val="00130043"/>
    <w:rsid w:val="00130070"/>
    <w:rsid w:val="001300DE"/>
    <w:rsid w:val="001305E0"/>
    <w:rsid w:val="00130975"/>
    <w:rsid w:val="00130B9B"/>
    <w:rsid w:val="00131521"/>
    <w:rsid w:val="001315CF"/>
    <w:rsid w:val="001319C0"/>
    <w:rsid w:val="00131EAE"/>
    <w:rsid w:val="00132060"/>
    <w:rsid w:val="00132418"/>
    <w:rsid w:val="00132E1A"/>
    <w:rsid w:val="001331D6"/>
    <w:rsid w:val="001332B4"/>
    <w:rsid w:val="0013363D"/>
    <w:rsid w:val="00133755"/>
    <w:rsid w:val="0013390A"/>
    <w:rsid w:val="00133BAF"/>
    <w:rsid w:val="001342AB"/>
    <w:rsid w:val="00134541"/>
    <w:rsid w:val="00134D2C"/>
    <w:rsid w:val="00134DF1"/>
    <w:rsid w:val="0013526B"/>
    <w:rsid w:val="0013549C"/>
    <w:rsid w:val="001356A6"/>
    <w:rsid w:val="001356F7"/>
    <w:rsid w:val="00135ED4"/>
    <w:rsid w:val="001364CA"/>
    <w:rsid w:val="001365E3"/>
    <w:rsid w:val="0013665F"/>
    <w:rsid w:val="00136676"/>
    <w:rsid w:val="00136986"/>
    <w:rsid w:val="00136D86"/>
    <w:rsid w:val="00136E87"/>
    <w:rsid w:val="00137209"/>
    <w:rsid w:val="00137593"/>
    <w:rsid w:val="001377A7"/>
    <w:rsid w:val="00137B83"/>
    <w:rsid w:val="00137F55"/>
    <w:rsid w:val="001401A0"/>
    <w:rsid w:val="00140978"/>
    <w:rsid w:val="00140ABE"/>
    <w:rsid w:val="00140B42"/>
    <w:rsid w:val="00140FBC"/>
    <w:rsid w:val="001410DF"/>
    <w:rsid w:val="0014114C"/>
    <w:rsid w:val="00141C1A"/>
    <w:rsid w:val="00141C94"/>
    <w:rsid w:val="00141CF3"/>
    <w:rsid w:val="00141DC0"/>
    <w:rsid w:val="0014234A"/>
    <w:rsid w:val="0014241E"/>
    <w:rsid w:val="00142447"/>
    <w:rsid w:val="00143799"/>
    <w:rsid w:val="001439EF"/>
    <w:rsid w:val="00143F16"/>
    <w:rsid w:val="00143F4B"/>
    <w:rsid w:val="0014431E"/>
    <w:rsid w:val="00144585"/>
    <w:rsid w:val="001445AC"/>
    <w:rsid w:val="00144703"/>
    <w:rsid w:val="001455CD"/>
    <w:rsid w:val="0014566C"/>
    <w:rsid w:val="00145713"/>
    <w:rsid w:val="00145930"/>
    <w:rsid w:val="00145A80"/>
    <w:rsid w:val="00145E7D"/>
    <w:rsid w:val="00145EAE"/>
    <w:rsid w:val="00145ECA"/>
    <w:rsid w:val="00146527"/>
    <w:rsid w:val="0014677E"/>
    <w:rsid w:val="001467A4"/>
    <w:rsid w:val="001468CC"/>
    <w:rsid w:val="00146C26"/>
    <w:rsid w:val="00146D41"/>
    <w:rsid w:val="0014732D"/>
    <w:rsid w:val="0014792D"/>
    <w:rsid w:val="00147C85"/>
    <w:rsid w:val="00150300"/>
    <w:rsid w:val="001505B8"/>
    <w:rsid w:val="001506F2"/>
    <w:rsid w:val="00150A0E"/>
    <w:rsid w:val="00150BA9"/>
    <w:rsid w:val="00150C05"/>
    <w:rsid w:val="00150CAB"/>
    <w:rsid w:val="00151289"/>
    <w:rsid w:val="0015155D"/>
    <w:rsid w:val="00151B2F"/>
    <w:rsid w:val="00152E1A"/>
    <w:rsid w:val="001539F0"/>
    <w:rsid w:val="001539F8"/>
    <w:rsid w:val="00153BAD"/>
    <w:rsid w:val="00153C25"/>
    <w:rsid w:val="00153DFE"/>
    <w:rsid w:val="00154085"/>
    <w:rsid w:val="00154309"/>
    <w:rsid w:val="00154C3A"/>
    <w:rsid w:val="00154CDE"/>
    <w:rsid w:val="00154D74"/>
    <w:rsid w:val="00154E29"/>
    <w:rsid w:val="0015512C"/>
    <w:rsid w:val="001551DF"/>
    <w:rsid w:val="0015565F"/>
    <w:rsid w:val="00155EAD"/>
    <w:rsid w:val="001560AE"/>
    <w:rsid w:val="001561C1"/>
    <w:rsid w:val="00156B90"/>
    <w:rsid w:val="0015708D"/>
    <w:rsid w:val="00157500"/>
    <w:rsid w:val="00157950"/>
    <w:rsid w:val="001606DB"/>
    <w:rsid w:val="00160911"/>
    <w:rsid w:val="00160BAC"/>
    <w:rsid w:val="00160D3C"/>
    <w:rsid w:val="00160FC1"/>
    <w:rsid w:val="00161126"/>
    <w:rsid w:val="00161149"/>
    <w:rsid w:val="001612BF"/>
    <w:rsid w:val="00161931"/>
    <w:rsid w:val="0016196D"/>
    <w:rsid w:val="00161A69"/>
    <w:rsid w:val="00161D64"/>
    <w:rsid w:val="00162024"/>
    <w:rsid w:val="00162279"/>
    <w:rsid w:val="00162980"/>
    <w:rsid w:val="001629A6"/>
    <w:rsid w:val="001629B8"/>
    <w:rsid w:val="00162F5A"/>
    <w:rsid w:val="00163312"/>
    <w:rsid w:val="00163862"/>
    <w:rsid w:val="001638F6"/>
    <w:rsid w:val="001647AB"/>
    <w:rsid w:val="00164D02"/>
    <w:rsid w:val="00164D8E"/>
    <w:rsid w:val="00165089"/>
    <w:rsid w:val="00165421"/>
    <w:rsid w:val="0016578E"/>
    <w:rsid w:val="001659E0"/>
    <w:rsid w:val="00166231"/>
    <w:rsid w:val="00166399"/>
    <w:rsid w:val="001668B4"/>
    <w:rsid w:val="00167D30"/>
    <w:rsid w:val="00167D4E"/>
    <w:rsid w:val="00167F70"/>
    <w:rsid w:val="00170B32"/>
    <w:rsid w:val="00170CE8"/>
    <w:rsid w:val="00171087"/>
    <w:rsid w:val="00171285"/>
    <w:rsid w:val="001713C5"/>
    <w:rsid w:val="00171FE3"/>
    <w:rsid w:val="001720BF"/>
    <w:rsid w:val="00172291"/>
    <w:rsid w:val="001722A9"/>
    <w:rsid w:val="00172533"/>
    <w:rsid w:val="00172892"/>
    <w:rsid w:val="00172AE0"/>
    <w:rsid w:val="00172BCF"/>
    <w:rsid w:val="00173202"/>
    <w:rsid w:val="001737EE"/>
    <w:rsid w:val="00173800"/>
    <w:rsid w:val="00173B9B"/>
    <w:rsid w:val="00173D94"/>
    <w:rsid w:val="00173DBD"/>
    <w:rsid w:val="0017404C"/>
    <w:rsid w:val="00174432"/>
    <w:rsid w:val="00174541"/>
    <w:rsid w:val="001745D3"/>
    <w:rsid w:val="001746A9"/>
    <w:rsid w:val="00174CF4"/>
    <w:rsid w:val="001752E6"/>
    <w:rsid w:val="001766ED"/>
    <w:rsid w:val="0017718B"/>
    <w:rsid w:val="0017754A"/>
    <w:rsid w:val="00177926"/>
    <w:rsid w:val="00177BEF"/>
    <w:rsid w:val="00177EC4"/>
    <w:rsid w:val="00177F50"/>
    <w:rsid w:val="00180238"/>
    <w:rsid w:val="00180433"/>
    <w:rsid w:val="001804D9"/>
    <w:rsid w:val="00180619"/>
    <w:rsid w:val="001808D5"/>
    <w:rsid w:val="00180A5D"/>
    <w:rsid w:val="00180AD3"/>
    <w:rsid w:val="00181639"/>
    <w:rsid w:val="0018168A"/>
    <w:rsid w:val="00181706"/>
    <w:rsid w:val="001818DB"/>
    <w:rsid w:val="00182533"/>
    <w:rsid w:val="00182693"/>
    <w:rsid w:val="001826D6"/>
    <w:rsid w:val="00182784"/>
    <w:rsid w:val="001829BC"/>
    <w:rsid w:val="00182B41"/>
    <w:rsid w:val="00182EF6"/>
    <w:rsid w:val="00183024"/>
    <w:rsid w:val="001830C9"/>
    <w:rsid w:val="00183327"/>
    <w:rsid w:val="001835D9"/>
    <w:rsid w:val="00183A1D"/>
    <w:rsid w:val="001842AB"/>
    <w:rsid w:val="00184457"/>
    <w:rsid w:val="001853DE"/>
    <w:rsid w:val="0018546B"/>
    <w:rsid w:val="001855DB"/>
    <w:rsid w:val="0018570C"/>
    <w:rsid w:val="00186979"/>
    <w:rsid w:val="00186ADA"/>
    <w:rsid w:val="00186BC3"/>
    <w:rsid w:val="00186BC5"/>
    <w:rsid w:val="00186D81"/>
    <w:rsid w:val="00186DCB"/>
    <w:rsid w:val="0018707F"/>
    <w:rsid w:val="00187A11"/>
    <w:rsid w:val="0019000B"/>
    <w:rsid w:val="00190073"/>
    <w:rsid w:val="001900A2"/>
    <w:rsid w:val="001900C2"/>
    <w:rsid w:val="00190114"/>
    <w:rsid w:val="00190308"/>
    <w:rsid w:val="001906D7"/>
    <w:rsid w:val="00191DBF"/>
    <w:rsid w:val="001924F8"/>
    <w:rsid w:val="00192928"/>
    <w:rsid w:val="00193049"/>
    <w:rsid w:val="0019327F"/>
    <w:rsid w:val="00193CC0"/>
    <w:rsid w:val="00193CDD"/>
    <w:rsid w:val="0019486E"/>
    <w:rsid w:val="00194B57"/>
    <w:rsid w:val="00194E01"/>
    <w:rsid w:val="00194EB4"/>
    <w:rsid w:val="0019567F"/>
    <w:rsid w:val="001956A8"/>
    <w:rsid w:val="00195CAB"/>
    <w:rsid w:val="00195F2C"/>
    <w:rsid w:val="00196184"/>
    <w:rsid w:val="00196556"/>
    <w:rsid w:val="0019655D"/>
    <w:rsid w:val="00196CE0"/>
    <w:rsid w:val="00196DA3"/>
    <w:rsid w:val="00196F78"/>
    <w:rsid w:val="00197871"/>
    <w:rsid w:val="001A0853"/>
    <w:rsid w:val="001A0AB0"/>
    <w:rsid w:val="001A0BED"/>
    <w:rsid w:val="001A1439"/>
    <w:rsid w:val="001A1641"/>
    <w:rsid w:val="001A167D"/>
    <w:rsid w:val="001A16AC"/>
    <w:rsid w:val="001A1A7F"/>
    <w:rsid w:val="001A1A87"/>
    <w:rsid w:val="001A1C14"/>
    <w:rsid w:val="001A222C"/>
    <w:rsid w:val="001A22D2"/>
    <w:rsid w:val="001A282B"/>
    <w:rsid w:val="001A2850"/>
    <w:rsid w:val="001A2B91"/>
    <w:rsid w:val="001A335E"/>
    <w:rsid w:val="001A3461"/>
    <w:rsid w:val="001A34BE"/>
    <w:rsid w:val="001A3F22"/>
    <w:rsid w:val="001A402A"/>
    <w:rsid w:val="001A44F0"/>
    <w:rsid w:val="001A463E"/>
    <w:rsid w:val="001A4666"/>
    <w:rsid w:val="001A4784"/>
    <w:rsid w:val="001A544C"/>
    <w:rsid w:val="001A5542"/>
    <w:rsid w:val="001A56D2"/>
    <w:rsid w:val="001A6317"/>
    <w:rsid w:val="001A6BF8"/>
    <w:rsid w:val="001A6E5D"/>
    <w:rsid w:val="001A7295"/>
    <w:rsid w:val="001A75CE"/>
    <w:rsid w:val="001A774C"/>
    <w:rsid w:val="001A7993"/>
    <w:rsid w:val="001A7D00"/>
    <w:rsid w:val="001A7FF7"/>
    <w:rsid w:val="001B0421"/>
    <w:rsid w:val="001B049D"/>
    <w:rsid w:val="001B0719"/>
    <w:rsid w:val="001B0773"/>
    <w:rsid w:val="001B0832"/>
    <w:rsid w:val="001B0A8C"/>
    <w:rsid w:val="001B166A"/>
    <w:rsid w:val="001B1AAD"/>
    <w:rsid w:val="001B1BCC"/>
    <w:rsid w:val="001B1E47"/>
    <w:rsid w:val="001B2054"/>
    <w:rsid w:val="001B24D0"/>
    <w:rsid w:val="001B2737"/>
    <w:rsid w:val="001B2896"/>
    <w:rsid w:val="001B291E"/>
    <w:rsid w:val="001B2A0F"/>
    <w:rsid w:val="001B2B05"/>
    <w:rsid w:val="001B2D6A"/>
    <w:rsid w:val="001B2DD1"/>
    <w:rsid w:val="001B338F"/>
    <w:rsid w:val="001B3BD3"/>
    <w:rsid w:val="001B3C1B"/>
    <w:rsid w:val="001B3C98"/>
    <w:rsid w:val="001B4727"/>
    <w:rsid w:val="001B4EDE"/>
    <w:rsid w:val="001B509B"/>
    <w:rsid w:val="001B5988"/>
    <w:rsid w:val="001B6206"/>
    <w:rsid w:val="001B62D1"/>
    <w:rsid w:val="001B6401"/>
    <w:rsid w:val="001B6643"/>
    <w:rsid w:val="001B6901"/>
    <w:rsid w:val="001B6B84"/>
    <w:rsid w:val="001B6DF8"/>
    <w:rsid w:val="001B7366"/>
    <w:rsid w:val="001B7C43"/>
    <w:rsid w:val="001B7E06"/>
    <w:rsid w:val="001B7E0B"/>
    <w:rsid w:val="001C00AC"/>
    <w:rsid w:val="001C00F8"/>
    <w:rsid w:val="001C00FE"/>
    <w:rsid w:val="001C0399"/>
    <w:rsid w:val="001C0832"/>
    <w:rsid w:val="001C0D5D"/>
    <w:rsid w:val="001C1282"/>
    <w:rsid w:val="001C15C4"/>
    <w:rsid w:val="001C1789"/>
    <w:rsid w:val="001C180C"/>
    <w:rsid w:val="001C1DC8"/>
    <w:rsid w:val="001C1F06"/>
    <w:rsid w:val="001C1FAE"/>
    <w:rsid w:val="001C204B"/>
    <w:rsid w:val="001C2262"/>
    <w:rsid w:val="001C245F"/>
    <w:rsid w:val="001C28B4"/>
    <w:rsid w:val="001C29C7"/>
    <w:rsid w:val="001C2A72"/>
    <w:rsid w:val="001C2AC7"/>
    <w:rsid w:val="001C2ACD"/>
    <w:rsid w:val="001C2B4C"/>
    <w:rsid w:val="001C3096"/>
    <w:rsid w:val="001C3171"/>
    <w:rsid w:val="001C3415"/>
    <w:rsid w:val="001C3902"/>
    <w:rsid w:val="001C3B4A"/>
    <w:rsid w:val="001C4928"/>
    <w:rsid w:val="001C4B29"/>
    <w:rsid w:val="001C4E66"/>
    <w:rsid w:val="001C5267"/>
    <w:rsid w:val="001C5272"/>
    <w:rsid w:val="001C5291"/>
    <w:rsid w:val="001C608A"/>
    <w:rsid w:val="001C6119"/>
    <w:rsid w:val="001C6398"/>
    <w:rsid w:val="001C6835"/>
    <w:rsid w:val="001C6C8E"/>
    <w:rsid w:val="001C6E8C"/>
    <w:rsid w:val="001C76E6"/>
    <w:rsid w:val="001C7D8F"/>
    <w:rsid w:val="001D03F4"/>
    <w:rsid w:val="001D08E3"/>
    <w:rsid w:val="001D0B4F"/>
    <w:rsid w:val="001D0EAC"/>
    <w:rsid w:val="001D0EFE"/>
    <w:rsid w:val="001D144E"/>
    <w:rsid w:val="001D1992"/>
    <w:rsid w:val="001D1AFB"/>
    <w:rsid w:val="001D1C45"/>
    <w:rsid w:val="001D1E65"/>
    <w:rsid w:val="001D2716"/>
    <w:rsid w:val="001D2C06"/>
    <w:rsid w:val="001D3129"/>
    <w:rsid w:val="001D3573"/>
    <w:rsid w:val="001D3634"/>
    <w:rsid w:val="001D373F"/>
    <w:rsid w:val="001D3BA5"/>
    <w:rsid w:val="001D429A"/>
    <w:rsid w:val="001D4366"/>
    <w:rsid w:val="001D4524"/>
    <w:rsid w:val="001D486F"/>
    <w:rsid w:val="001D4BE7"/>
    <w:rsid w:val="001D52ED"/>
    <w:rsid w:val="001D5744"/>
    <w:rsid w:val="001D584C"/>
    <w:rsid w:val="001D5AFE"/>
    <w:rsid w:val="001D61BE"/>
    <w:rsid w:val="001D63A4"/>
    <w:rsid w:val="001D6554"/>
    <w:rsid w:val="001D712F"/>
    <w:rsid w:val="001D7199"/>
    <w:rsid w:val="001D7468"/>
    <w:rsid w:val="001D76BA"/>
    <w:rsid w:val="001D7B53"/>
    <w:rsid w:val="001E002B"/>
    <w:rsid w:val="001E0139"/>
    <w:rsid w:val="001E0361"/>
    <w:rsid w:val="001E0363"/>
    <w:rsid w:val="001E11A1"/>
    <w:rsid w:val="001E13A9"/>
    <w:rsid w:val="001E13DE"/>
    <w:rsid w:val="001E1485"/>
    <w:rsid w:val="001E1870"/>
    <w:rsid w:val="001E1C36"/>
    <w:rsid w:val="001E1FFA"/>
    <w:rsid w:val="001E223B"/>
    <w:rsid w:val="001E236E"/>
    <w:rsid w:val="001E296E"/>
    <w:rsid w:val="001E2B08"/>
    <w:rsid w:val="001E2D93"/>
    <w:rsid w:val="001E2E9A"/>
    <w:rsid w:val="001E30A4"/>
    <w:rsid w:val="001E3178"/>
    <w:rsid w:val="001E42C7"/>
    <w:rsid w:val="001E4BB6"/>
    <w:rsid w:val="001E50A9"/>
    <w:rsid w:val="001E56B7"/>
    <w:rsid w:val="001E5783"/>
    <w:rsid w:val="001E57D0"/>
    <w:rsid w:val="001E5993"/>
    <w:rsid w:val="001E59B9"/>
    <w:rsid w:val="001E5B9E"/>
    <w:rsid w:val="001E5BB1"/>
    <w:rsid w:val="001E5EF9"/>
    <w:rsid w:val="001E5F24"/>
    <w:rsid w:val="001E6003"/>
    <w:rsid w:val="001E63BC"/>
    <w:rsid w:val="001E6593"/>
    <w:rsid w:val="001E665C"/>
    <w:rsid w:val="001E66B4"/>
    <w:rsid w:val="001E6B6B"/>
    <w:rsid w:val="001E7167"/>
    <w:rsid w:val="001E74A2"/>
    <w:rsid w:val="001E780D"/>
    <w:rsid w:val="001E7975"/>
    <w:rsid w:val="001F073A"/>
    <w:rsid w:val="001F0A84"/>
    <w:rsid w:val="001F0C4C"/>
    <w:rsid w:val="001F0F6B"/>
    <w:rsid w:val="001F11E0"/>
    <w:rsid w:val="001F11E4"/>
    <w:rsid w:val="001F12E7"/>
    <w:rsid w:val="001F1A1E"/>
    <w:rsid w:val="001F1BD1"/>
    <w:rsid w:val="001F26C5"/>
    <w:rsid w:val="001F2B92"/>
    <w:rsid w:val="001F2C92"/>
    <w:rsid w:val="001F2E47"/>
    <w:rsid w:val="001F2F4A"/>
    <w:rsid w:val="001F314C"/>
    <w:rsid w:val="001F35A4"/>
    <w:rsid w:val="001F3634"/>
    <w:rsid w:val="001F3A3E"/>
    <w:rsid w:val="001F3EAE"/>
    <w:rsid w:val="001F4141"/>
    <w:rsid w:val="001F47D6"/>
    <w:rsid w:val="001F4C35"/>
    <w:rsid w:val="001F4E66"/>
    <w:rsid w:val="001F4E67"/>
    <w:rsid w:val="001F4F5C"/>
    <w:rsid w:val="001F4F77"/>
    <w:rsid w:val="001F502F"/>
    <w:rsid w:val="001F53E3"/>
    <w:rsid w:val="001F5544"/>
    <w:rsid w:val="001F55CD"/>
    <w:rsid w:val="001F60C0"/>
    <w:rsid w:val="001F64AB"/>
    <w:rsid w:val="001F6916"/>
    <w:rsid w:val="001F69D4"/>
    <w:rsid w:val="001F70CE"/>
    <w:rsid w:val="002001CF"/>
    <w:rsid w:val="00200510"/>
    <w:rsid w:val="0020058C"/>
    <w:rsid w:val="00200A2D"/>
    <w:rsid w:val="0020105B"/>
    <w:rsid w:val="00201329"/>
    <w:rsid w:val="00201AC8"/>
    <w:rsid w:val="00202217"/>
    <w:rsid w:val="002025BD"/>
    <w:rsid w:val="00202929"/>
    <w:rsid w:val="002031D0"/>
    <w:rsid w:val="002031D4"/>
    <w:rsid w:val="002035C2"/>
    <w:rsid w:val="002036E2"/>
    <w:rsid w:val="00203B00"/>
    <w:rsid w:val="00203BCA"/>
    <w:rsid w:val="00204057"/>
    <w:rsid w:val="00204697"/>
    <w:rsid w:val="00204961"/>
    <w:rsid w:val="00204A1B"/>
    <w:rsid w:val="00204E82"/>
    <w:rsid w:val="00205235"/>
    <w:rsid w:val="002052B7"/>
    <w:rsid w:val="00205621"/>
    <w:rsid w:val="002061D0"/>
    <w:rsid w:val="00206901"/>
    <w:rsid w:val="00206F24"/>
    <w:rsid w:val="002074E8"/>
    <w:rsid w:val="0020754E"/>
    <w:rsid w:val="00207AB9"/>
    <w:rsid w:val="00207B64"/>
    <w:rsid w:val="00207C5D"/>
    <w:rsid w:val="00207DD5"/>
    <w:rsid w:val="00207E8D"/>
    <w:rsid w:val="0021060F"/>
    <w:rsid w:val="00210CBF"/>
    <w:rsid w:val="00210ED5"/>
    <w:rsid w:val="00211454"/>
    <w:rsid w:val="002117CC"/>
    <w:rsid w:val="00211BC8"/>
    <w:rsid w:val="00211C23"/>
    <w:rsid w:val="00211FF8"/>
    <w:rsid w:val="00212033"/>
    <w:rsid w:val="0021283A"/>
    <w:rsid w:val="00213777"/>
    <w:rsid w:val="0021378B"/>
    <w:rsid w:val="002139A7"/>
    <w:rsid w:val="00213B21"/>
    <w:rsid w:val="00213FB6"/>
    <w:rsid w:val="00214041"/>
    <w:rsid w:val="0021408B"/>
    <w:rsid w:val="002146C5"/>
    <w:rsid w:val="0021472A"/>
    <w:rsid w:val="00214A9D"/>
    <w:rsid w:val="00214E55"/>
    <w:rsid w:val="00214F00"/>
    <w:rsid w:val="00214F86"/>
    <w:rsid w:val="0021533B"/>
    <w:rsid w:val="002153F6"/>
    <w:rsid w:val="0021577B"/>
    <w:rsid w:val="0021591B"/>
    <w:rsid w:val="00215B6E"/>
    <w:rsid w:val="00215FE4"/>
    <w:rsid w:val="00216410"/>
    <w:rsid w:val="00216F0F"/>
    <w:rsid w:val="00217010"/>
    <w:rsid w:val="002170DF"/>
    <w:rsid w:val="002173D1"/>
    <w:rsid w:val="0021756C"/>
    <w:rsid w:val="00217CAB"/>
    <w:rsid w:val="00217EAA"/>
    <w:rsid w:val="00217F20"/>
    <w:rsid w:val="00217F43"/>
    <w:rsid w:val="002201A7"/>
    <w:rsid w:val="002205AF"/>
    <w:rsid w:val="00220CC8"/>
    <w:rsid w:val="00221111"/>
    <w:rsid w:val="0022121C"/>
    <w:rsid w:val="002216EF"/>
    <w:rsid w:val="002218ED"/>
    <w:rsid w:val="00221AC0"/>
    <w:rsid w:val="00221CD2"/>
    <w:rsid w:val="00221EA1"/>
    <w:rsid w:val="002221B8"/>
    <w:rsid w:val="002222C4"/>
    <w:rsid w:val="00223063"/>
    <w:rsid w:val="002234F8"/>
    <w:rsid w:val="00223DEA"/>
    <w:rsid w:val="0022410E"/>
    <w:rsid w:val="002245D3"/>
    <w:rsid w:val="00224948"/>
    <w:rsid w:val="00224ED5"/>
    <w:rsid w:val="00225034"/>
    <w:rsid w:val="002252CE"/>
    <w:rsid w:val="00225897"/>
    <w:rsid w:val="00225CA7"/>
    <w:rsid w:val="00225FEE"/>
    <w:rsid w:val="0022665F"/>
    <w:rsid w:val="0022669F"/>
    <w:rsid w:val="0022670C"/>
    <w:rsid w:val="00226A7E"/>
    <w:rsid w:val="00227E96"/>
    <w:rsid w:val="00230228"/>
    <w:rsid w:val="00230691"/>
    <w:rsid w:val="0023075E"/>
    <w:rsid w:val="00230FDE"/>
    <w:rsid w:val="00231073"/>
    <w:rsid w:val="0023130E"/>
    <w:rsid w:val="002313AE"/>
    <w:rsid w:val="00231647"/>
    <w:rsid w:val="00231AD7"/>
    <w:rsid w:val="00231D55"/>
    <w:rsid w:val="00231F69"/>
    <w:rsid w:val="002323CF"/>
    <w:rsid w:val="00232698"/>
    <w:rsid w:val="00232C3D"/>
    <w:rsid w:val="00232C48"/>
    <w:rsid w:val="00232E82"/>
    <w:rsid w:val="00232EB1"/>
    <w:rsid w:val="00232EB5"/>
    <w:rsid w:val="00233226"/>
    <w:rsid w:val="002332AB"/>
    <w:rsid w:val="002339D3"/>
    <w:rsid w:val="00233A3E"/>
    <w:rsid w:val="00234341"/>
    <w:rsid w:val="00234AAB"/>
    <w:rsid w:val="00234EF9"/>
    <w:rsid w:val="00235223"/>
    <w:rsid w:val="002352DD"/>
    <w:rsid w:val="00235F26"/>
    <w:rsid w:val="00235F6F"/>
    <w:rsid w:val="002364DC"/>
    <w:rsid w:val="0023676F"/>
    <w:rsid w:val="00236A6E"/>
    <w:rsid w:val="00236EC3"/>
    <w:rsid w:val="00237097"/>
    <w:rsid w:val="002372B5"/>
    <w:rsid w:val="0023751B"/>
    <w:rsid w:val="00237730"/>
    <w:rsid w:val="0023790F"/>
    <w:rsid w:val="00237C04"/>
    <w:rsid w:val="00237F4E"/>
    <w:rsid w:val="00237FF5"/>
    <w:rsid w:val="002413B3"/>
    <w:rsid w:val="00241573"/>
    <w:rsid w:val="00241654"/>
    <w:rsid w:val="00241909"/>
    <w:rsid w:val="00241925"/>
    <w:rsid w:val="00241B3E"/>
    <w:rsid w:val="00241C30"/>
    <w:rsid w:val="00241C83"/>
    <w:rsid w:val="00241E7C"/>
    <w:rsid w:val="00241F33"/>
    <w:rsid w:val="00242EA8"/>
    <w:rsid w:val="002432BD"/>
    <w:rsid w:val="0024369C"/>
    <w:rsid w:val="00243A13"/>
    <w:rsid w:val="00243CA3"/>
    <w:rsid w:val="00243DBE"/>
    <w:rsid w:val="00243DFD"/>
    <w:rsid w:val="00243E18"/>
    <w:rsid w:val="00244310"/>
    <w:rsid w:val="00244647"/>
    <w:rsid w:val="0024487B"/>
    <w:rsid w:val="00244C4A"/>
    <w:rsid w:val="00244E80"/>
    <w:rsid w:val="00244EE5"/>
    <w:rsid w:val="002451EC"/>
    <w:rsid w:val="00245460"/>
    <w:rsid w:val="00245678"/>
    <w:rsid w:val="002457A9"/>
    <w:rsid w:val="00245AAE"/>
    <w:rsid w:val="002461D0"/>
    <w:rsid w:val="00246205"/>
    <w:rsid w:val="002465C8"/>
    <w:rsid w:val="002465F5"/>
    <w:rsid w:val="002467EA"/>
    <w:rsid w:val="0024682F"/>
    <w:rsid w:val="00246C49"/>
    <w:rsid w:val="00246D8E"/>
    <w:rsid w:val="00246EF5"/>
    <w:rsid w:val="0025016D"/>
    <w:rsid w:val="00250E81"/>
    <w:rsid w:val="00250F05"/>
    <w:rsid w:val="002510F1"/>
    <w:rsid w:val="002512E6"/>
    <w:rsid w:val="00251702"/>
    <w:rsid w:val="00251A13"/>
    <w:rsid w:val="00252419"/>
    <w:rsid w:val="00252839"/>
    <w:rsid w:val="00253011"/>
    <w:rsid w:val="00253241"/>
    <w:rsid w:val="002533EB"/>
    <w:rsid w:val="00253436"/>
    <w:rsid w:val="0025357A"/>
    <w:rsid w:val="00253752"/>
    <w:rsid w:val="00253CA3"/>
    <w:rsid w:val="00253DE7"/>
    <w:rsid w:val="0025415A"/>
    <w:rsid w:val="0025486B"/>
    <w:rsid w:val="00254899"/>
    <w:rsid w:val="00254D28"/>
    <w:rsid w:val="00255469"/>
    <w:rsid w:val="002555EB"/>
    <w:rsid w:val="00255790"/>
    <w:rsid w:val="00255874"/>
    <w:rsid w:val="00255AF6"/>
    <w:rsid w:val="00255C11"/>
    <w:rsid w:val="00255D39"/>
    <w:rsid w:val="00255E54"/>
    <w:rsid w:val="0025615F"/>
    <w:rsid w:val="00256219"/>
    <w:rsid w:val="00256232"/>
    <w:rsid w:val="00256415"/>
    <w:rsid w:val="00256932"/>
    <w:rsid w:val="00256D6A"/>
    <w:rsid w:val="0025701E"/>
    <w:rsid w:val="00257D89"/>
    <w:rsid w:val="002600E4"/>
    <w:rsid w:val="00260235"/>
    <w:rsid w:val="0026039E"/>
    <w:rsid w:val="002606C9"/>
    <w:rsid w:val="002608F0"/>
    <w:rsid w:val="00261448"/>
    <w:rsid w:val="002616CA"/>
    <w:rsid w:val="002616CF"/>
    <w:rsid w:val="00262133"/>
    <w:rsid w:val="002624AD"/>
    <w:rsid w:val="002629C9"/>
    <w:rsid w:val="00262D00"/>
    <w:rsid w:val="00262DD7"/>
    <w:rsid w:val="0026378B"/>
    <w:rsid w:val="00263BC1"/>
    <w:rsid w:val="00263C92"/>
    <w:rsid w:val="00263D3A"/>
    <w:rsid w:val="00263F7C"/>
    <w:rsid w:val="00263FB0"/>
    <w:rsid w:val="0026413F"/>
    <w:rsid w:val="002641F6"/>
    <w:rsid w:val="00264326"/>
    <w:rsid w:val="002644B0"/>
    <w:rsid w:val="0026454F"/>
    <w:rsid w:val="0026464B"/>
    <w:rsid w:val="00264703"/>
    <w:rsid w:val="00264F8B"/>
    <w:rsid w:val="00265067"/>
    <w:rsid w:val="002655BF"/>
    <w:rsid w:val="00265E13"/>
    <w:rsid w:val="00265F98"/>
    <w:rsid w:val="00266599"/>
    <w:rsid w:val="0026672F"/>
    <w:rsid w:val="002667D2"/>
    <w:rsid w:val="00266D56"/>
    <w:rsid w:val="00266FF1"/>
    <w:rsid w:val="002673E4"/>
    <w:rsid w:val="00267C27"/>
    <w:rsid w:val="00267DA8"/>
    <w:rsid w:val="00267F10"/>
    <w:rsid w:val="0027061C"/>
    <w:rsid w:val="00270AD9"/>
    <w:rsid w:val="00270BDC"/>
    <w:rsid w:val="00270DF3"/>
    <w:rsid w:val="00271729"/>
    <w:rsid w:val="00271B50"/>
    <w:rsid w:val="00271E39"/>
    <w:rsid w:val="00271FE9"/>
    <w:rsid w:val="0027217D"/>
    <w:rsid w:val="0027274F"/>
    <w:rsid w:val="00272815"/>
    <w:rsid w:val="00272AEB"/>
    <w:rsid w:val="00272D43"/>
    <w:rsid w:val="002730AE"/>
    <w:rsid w:val="00273935"/>
    <w:rsid w:val="002743CF"/>
    <w:rsid w:val="002749F9"/>
    <w:rsid w:val="00274B0C"/>
    <w:rsid w:val="00274DFE"/>
    <w:rsid w:val="0027524F"/>
    <w:rsid w:val="002755E7"/>
    <w:rsid w:val="0027588C"/>
    <w:rsid w:val="002758B1"/>
    <w:rsid w:val="00275C61"/>
    <w:rsid w:val="00275D6E"/>
    <w:rsid w:val="00275E86"/>
    <w:rsid w:val="00275F5E"/>
    <w:rsid w:val="00276FEA"/>
    <w:rsid w:val="00277069"/>
    <w:rsid w:val="0027766F"/>
    <w:rsid w:val="0027772A"/>
    <w:rsid w:val="00277DAA"/>
    <w:rsid w:val="00277F68"/>
    <w:rsid w:val="00277FEC"/>
    <w:rsid w:val="00280BD1"/>
    <w:rsid w:val="00280BF7"/>
    <w:rsid w:val="00280CB2"/>
    <w:rsid w:val="002812EC"/>
    <w:rsid w:val="00281A1E"/>
    <w:rsid w:val="00281FE0"/>
    <w:rsid w:val="0028252C"/>
    <w:rsid w:val="00282C5C"/>
    <w:rsid w:val="00283311"/>
    <w:rsid w:val="002833B9"/>
    <w:rsid w:val="00283DE3"/>
    <w:rsid w:val="00284054"/>
    <w:rsid w:val="002842CE"/>
    <w:rsid w:val="00284493"/>
    <w:rsid w:val="002848F2"/>
    <w:rsid w:val="00284A91"/>
    <w:rsid w:val="00284CF4"/>
    <w:rsid w:val="00284D5E"/>
    <w:rsid w:val="0028509D"/>
    <w:rsid w:val="0028512C"/>
    <w:rsid w:val="00285283"/>
    <w:rsid w:val="00285378"/>
    <w:rsid w:val="0028572D"/>
    <w:rsid w:val="00285A19"/>
    <w:rsid w:val="00285F6B"/>
    <w:rsid w:val="0028632F"/>
    <w:rsid w:val="00286359"/>
    <w:rsid w:val="002863D7"/>
    <w:rsid w:val="00286857"/>
    <w:rsid w:val="002869AF"/>
    <w:rsid w:val="00286FF3"/>
    <w:rsid w:val="00287A5B"/>
    <w:rsid w:val="00287C11"/>
    <w:rsid w:val="00287E2C"/>
    <w:rsid w:val="00287F41"/>
    <w:rsid w:val="00290081"/>
    <w:rsid w:val="002901A6"/>
    <w:rsid w:val="00290362"/>
    <w:rsid w:val="002904D4"/>
    <w:rsid w:val="00290606"/>
    <w:rsid w:val="00290DF2"/>
    <w:rsid w:val="002910E4"/>
    <w:rsid w:val="002911A1"/>
    <w:rsid w:val="002917CA"/>
    <w:rsid w:val="002917EF"/>
    <w:rsid w:val="002926F6"/>
    <w:rsid w:val="0029278F"/>
    <w:rsid w:val="0029353A"/>
    <w:rsid w:val="0029359C"/>
    <w:rsid w:val="0029397E"/>
    <w:rsid w:val="002945CC"/>
    <w:rsid w:val="002946F3"/>
    <w:rsid w:val="002947A9"/>
    <w:rsid w:val="00294A21"/>
    <w:rsid w:val="00294F0C"/>
    <w:rsid w:val="0029500D"/>
    <w:rsid w:val="002953B7"/>
    <w:rsid w:val="002954B2"/>
    <w:rsid w:val="002955C2"/>
    <w:rsid w:val="00295D4D"/>
    <w:rsid w:val="00295D58"/>
    <w:rsid w:val="00296083"/>
    <w:rsid w:val="002960A0"/>
    <w:rsid w:val="002961C5"/>
    <w:rsid w:val="00296761"/>
    <w:rsid w:val="00296B16"/>
    <w:rsid w:val="00296C94"/>
    <w:rsid w:val="00296F7F"/>
    <w:rsid w:val="002977F8"/>
    <w:rsid w:val="002978EB"/>
    <w:rsid w:val="00297ADE"/>
    <w:rsid w:val="00297D13"/>
    <w:rsid w:val="00297DC8"/>
    <w:rsid w:val="00297F0E"/>
    <w:rsid w:val="002A0093"/>
    <w:rsid w:val="002A036E"/>
    <w:rsid w:val="002A04B4"/>
    <w:rsid w:val="002A068E"/>
    <w:rsid w:val="002A077B"/>
    <w:rsid w:val="002A092D"/>
    <w:rsid w:val="002A0C5C"/>
    <w:rsid w:val="002A0CAD"/>
    <w:rsid w:val="002A0F48"/>
    <w:rsid w:val="002A14B9"/>
    <w:rsid w:val="002A17E7"/>
    <w:rsid w:val="002A21E8"/>
    <w:rsid w:val="002A232A"/>
    <w:rsid w:val="002A2359"/>
    <w:rsid w:val="002A2472"/>
    <w:rsid w:val="002A26E3"/>
    <w:rsid w:val="002A2EEA"/>
    <w:rsid w:val="002A36A8"/>
    <w:rsid w:val="002A37CF"/>
    <w:rsid w:val="002A3A64"/>
    <w:rsid w:val="002A3ADB"/>
    <w:rsid w:val="002A3C91"/>
    <w:rsid w:val="002A43B0"/>
    <w:rsid w:val="002A43C8"/>
    <w:rsid w:val="002A44F0"/>
    <w:rsid w:val="002A4A8E"/>
    <w:rsid w:val="002A4DBD"/>
    <w:rsid w:val="002A5006"/>
    <w:rsid w:val="002A536C"/>
    <w:rsid w:val="002A53E5"/>
    <w:rsid w:val="002A54DE"/>
    <w:rsid w:val="002A55B2"/>
    <w:rsid w:val="002A574C"/>
    <w:rsid w:val="002A5760"/>
    <w:rsid w:val="002A57FE"/>
    <w:rsid w:val="002A602E"/>
    <w:rsid w:val="002A62A2"/>
    <w:rsid w:val="002A6539"/>
    <w:rsid w:val="002A69C2"/>
    <w:rsid w:val="002A6A80"/>
    <w:rsid w:val="002A6C50"/>
    <w:rsid w:val="002A73E5"/>
    <w:rsid w:val="002A7468"/>
    <w:rsid w:val="002A7837"/>
    <w:rsid w:val="002A7C8D"/>
    <w:rsid w:val="002B0381"/>
    <w:rsid w:val="002B094E"/>
    <w:rsid w:val="002B0C35"/>
    <w:rsid w:val="002B0E41"/>
    <w:rsid w:val="002B1014"/>
    <w:rsid w:val="002B1688"/>
    <w:rsid w:val="002B1744"/>
    <w:rsid w:val="002B2207"/>
    <w:rsid w:val="002B223C"/>
    <w:rsid w:val="002B24A2"/>
    <w:rsid w:val="002B2929"/>
    <w:rsid w:val="002B2CA1"/>
    <w:rsid w:val="002B3047"/>
    <w:rsid w:val="002B3118"/>
    <w:rsid w:val="002B331E"/>
    <w:rsid w:val="002B33FB"/>
    <w:rsid w:val="002B3549"/>
    <w:rsid w:val="002B35E1"/>
    <w:rsid w:val="002B394C"/>
    <w:rsid w:val="002B3A1D"/>
    <w:rsid w:val="002B443A"/>
    <w:rsid w:val="002B4B2F"/>
    <w:rsid w:val="002B4B3C"/>
    <w:rsid w:val="002B4CFE"/>
    <w:rsid w:val="002B534A"/>
    <w:rsid w:val="002B55B4"/>
    <w:rsid w:val="002B566A"/>
    <w:rsid w:val="002B572C"/>
    <w:rsid w:val="002B5901"/>
    <w:rsid w:val="002B5C2D"/>
    <w:rsid w:val="002B5CD5"/>
    <w:rsid w:val="002B60AE"/>
    <w:rsid w:val="002B6158"/>
    <w:rsid w:val="002B633C"/>
    <w:rsid w:val="002B634C"/>
    <w:rsid w:val="002B68BA"/>
    <w:rsid w:val="002B68D1"/>
    <w:rsid w:val="002B6941"/>
    <w:rsid w:val="002B6C8E"/>
    <w:rsid w:val="002B6FC1"/>
    <w:rsid w:val="002B7194"/>
    <w:rsid w:val="002B7400"/>
    <w:rsid w:val="002B7753"/>
    <w:rsid w:val="002B77D7"/>
    <w:rsid w:val="002B7A5C"/>
    <w:rsid w:val="002B7CE4"/>
    <w:rsid w:val="002C00C8"/>
    <w:rsid w:val="002C0284"/>
    <w:rsid w:val="002C0AA4"/>
    <w:rsid w:val="002C0AD4"/>
    <w:rsid w:val="002C0B5E"/>
    <w:rsid w:val="002C0EBF"/>
    <w:rsid w:val="002C125F"/>
    <w:rsid w:val="002C1420"/>
    <w:rsid w:val="002C1548"/>
    <w:rsid w:val="002C1597"/>
    <w:rsid w:val="002C1A17"/>
    <w:rsid w:val="002C1A51"/>
    <w:rsid w:val="002C1B91"/>
    <w:rsid w:val="002C1E6B"/>
    <w:rsid w:val="002C1F26"/>
    <w:rsid w:val="002C2034"/>
    <w:rsid w:val="002C20E1"/>
    <w:rsid w:val="002C2302"/>
    <w:rsid w:val="002C23DD"/>
    <w:rsid w:val="002C26B0"/>
    <w:rsid w:val="002C2A09"/>
    <w:rsid w:val="002C2B99"/>
    <w:rsid w:val="002C2F73"/>
    <w:rsid w:val="002C315C"/>
    <w:rsid w:val="002C315D"/>
    <w:rsid w:val="002C3652"/>
    <w:rsid w:val="002C4B53"/>
    <w:rsid w:val="002C504B"/>
    <w:rsid w:val="002C539F"/>
    <w:rsid w:val="002C5822"/>
    <w:rsid w:val="002C5C6C"/>
    <w:rsid w:val="002C6292"/>
    <w:rsid w:val="002C6439"/>
    <w:rsid w:val="002C647A"/>
    <w:rsid w:val="002C64A1"/>
    <w:rsid w:val="002C674F"/>
    <w:rsid w:val="002C6792"/>
    <w:rsid w:val="002C6BBF"/>
    <w:rsid w:val="002C6DC3"/>
    <w:rsid w:val="002C6F92"/>
    <w:rsid w:val="002C6FC1"/>
    <w:rsid w:val="002C74F3"/>
    <w:rsid w:val="002C77F4"/>
    <w:rsid w:val="002C7B67"/>
    <w:rsid w:val="002C7E94"/>
    <w:rsid w:val="002C7EE1"/>
    <w:rsid w:val="002D0116"/>
    <w:rsid w:val="002D013B"/>
    <w:rsid w:val="002D018F"/>
    <w:rsid w:val="002D0995"/>
    <w:rsid w:val="002D0AC7"/>
    <w:rsid w:val="002D13B0"/>
    <w:rsid w:val="002D143F"/>
    <w:rsid w:val="002D14F8"/>
    <w:rsid w:val="002D19BA"/>
    <w:rsid w:val="002D203C"/>
    <w:rsid w:val="002D21A8"/>
    <w:rsid w:val="002D2491"/>
    <w:rsid w:val="002D249D"/>
    <w:rsid w:val="002D25B7"/>
    <w:rsid w:val="002D26A7"/>
    <w:rsid w:val="002D2D2E"/>
    <w:rsid w:val="002D2EFD"/>
    <w:rsid w:val="002D320F"/>
    <w:rsid w:val="002D3288"/>
    <w:rsid w:val="002D32D2"/>
    <w:rsid w:val="002D3D2E"/>
    <w:rsid w:val="002D3E07"/>
    <w:rsid w:val="002D43E5"/>
    <w:rsid w:val="002D4D32"/>
    <w:rsid w:val="002D4F0E"/>
    <w:rsid w:val="002D4FB3"/>
    <w:rsid w:val="002D51D5"/>
    <w:rsid w:val="002D5887"/>
    <w:rsid w:val="002D6052"/>
    <w:rsid w:val="002D61B0"/>
    <w:rsid w:val="002D6AB0"/>
    <w:rsid w:val="002D6AC8"/>
    <w:rsid w:val="002D6C86"/>
    <w:rsid w:val="002D6E0A"/>
    <w:rsid w:val="002D6E27"/>
    <w:rsid w:val="002D708D"/>
    <w:rsid w:val="002D7167"/>
    <w:rsid w:val="002D720F"/>
    <w:rsid w:val="002D73E5"/>
    <w:rsid w:val="002D7825"/>
    <w:rsid w:val="002D79CE"/>
    <w:rsid w:val="002D7FE7"/>
    <w:rsid w:val="002E0819"/>
    <w:rsid w:val="002E0E02"/>
    <w:rsid w:val="002E13F1"/>
    <w:rsid w:val="002E1785"/>
    <w:rsid w:val="002E1A0E"/>
    <w:rsid w:val="002E1D4C"/>
    <w:rsid w:val="002E22BA"/>
    <w:rsid w:val="002E23DF"/>
    <w:rsid w:val="002E2A33"/>
    <w:rsid w:val="002E3C47"/>
    <w:rsid w:val="002E3DE4"/>
    <w:rsid w:val="002E43BF"/>
    <w:rsid w:val="002E45BC"/>
    <w:rsid w:val="002E4B23"/>
    <w:rsid w:val="002E4B3F"/>
    <w:rsid w:val="002E4D91"/>
    <w:rsid w:val="002E4EFD"/>
    <w:rsid w:val="002E515F"/>
    <w:rsid w:val="002E6244"/>
    <w:rsid w:val="002E656E"/>
    <w:rsid w:val="002E6683"/>
    <w:rsid w:val="002E68BD"/>
    <w:rsid w:val="002E699C"/>
    <w:rsid w:val="002E6B00"/>
    <w:rsid w:val="002E6FBE"/>
    <w:rsid w:val="002E7397"/>
    <w:rsid w:val="002E73FA"/>
    <w:rsid w:val="002E75A1"/>
    <w:rsid w:val="002F046A"/>
    <w:rsid w:val="002F054F"/>
    <w:rsid w:val="002F0651"/>
    <w:rsid w:val="002F0A95"/>
    <w:rsid w:val="002F103B"/>
    <w:rsid w:val="002F14F6"/>
    <w:rsid w:val="002F17D2"/>
    <w:rsid w:val="002F187D"/>
    <w:rsid w:val="002F1A96"/>
    <w:rsid w:val="002F1AB5"/>
    <w:rsid w:val="002F1ACB"/>
    <w:rsid w:val="002F1E98"/>
    <w:rsid w:val="002F228D"/>
    <w:rsid w:val="002F2417"/>
    <w:rsid w:val="002F35B0"/>
    <w:rsid w:val="002F35E1"/>
    <w:rsid w:val="002F36AF"/>
    <w:rsid w:val="002F3742"/>
    <w:rsid w:val="002F38D9"/>
    <w:rsid w:val="002F3C08"/>
    <w:rsid w:val="002F4343"/>
    <w:rsid w:val="002F47D8"/>
    <w:rsid w:val="002F4ABA"/>
    <w:rsid w:val="002F4B67"/>
    <w:rsid w:val="002F52C5"/>
    <w:rsid w:val="002F53BC"/>
    <w:rsid w:val="002F53E2"/>
    <w:rsid w:val="002F57A6"/>
    <w:rsid w:val="002F5831"/>
    <w:rsid w:val="002F5ECE"/>
    <w:rsid w:val="002F5F47"/>
    <w:rsid w:val="002F62AA"/>
    <w:rsid w:val="002F6C45"/>
    <w:rsid w:val="002F720A"/>
    <w:rsid w:val="002F7538"/>
    <w:rsid w:val="002F7AAC"/>
    <w:rsid w:val="002F7B62"/>
    <w:rsid w:val="002F7C58"/>
    <w:rsid w:val="002F7E3D"/>
    <w:rsid w:val="002F7E63"/>
    <w:rsid w:val="002F7FE9"/>
    <w:rsid w:val="003004BA"/>
    <w:rsid w:val="00300539"/>
    <w:rsid w:val="003005F4"/>
    <w:rsid w:val="00300625"/>
    <w:rsid w:val="00300A2C"/>
    <w:rsid w:val="00300CE3"/>
    <w:rsid w:val="00301202"/>
    <w:rsid w:val="00301648"/>
    <w:rsid w:val="00301955"/>
    <w:rsid w:val="00301BFC"/>
    <w:rsid w:val="003023FE"/>
    <w:rsid w:val="00302583"/>
    <w:rsid w:val="00302CCC"/>
    <w:rsid w:val="003031FF"/>
    <w:rsid w:val="0030352D"/>
    <w:rsid w:val="00303844"/>
    <w:rsid w:val="00303878"/>
    <w:rsid w:val="00303993"/>
    <w:rsid w:val="00303E31"/>
    <w:rsid w:val="00303EDD"/>
    <w:rsid w:val="00303EF6"/>
    <w:rsid w:val="0030435E"/>
    <w:rsid w:val="003043E8"/>
    <w:rsid w:val="0030499D"/>
    <w:rsid w:val="00304C0A"/>
    <w:rsid w:val="00304DF2"/>
    <w:rsid w:val="0030510A"/>
    <w:rsid w:val="003051CB"/>
    <w:rsid w:val="0030575A"/>
    <w:rsid w:val="00306201"/>
    <w:rsid w:val="00306373"/>
    <w:rsid w:val="00306583"/>
    <w:rsid w:val="00306685"/>
    <w:rsid w:val="00307207"/>
    <w:rsid w:val="00307468"/>
    <w:rsid w:val="00307A1B"/>
    <w:rsid w:val="00307BAB"/>
    <w:rsid w:val="00307EEE"/>
    <w:rsid w:val="003102DB"/>
    <w:rsid w:val="003106E6"/>
    <w:rsid w:val="00310A95"/>
    <w:rsid w:val="00310EE9"/>
    <w:rsid w:val="00311054"/>
    <w:rsid w:val="00311230"/>
    <w:rsid w:val="003115D3"/>
    <w:rsid w:val="003121F7"/>
    <w:rsid w:val="0031221D"/>
    <w:rsid w:val="00312317"/>
    <w:rsid w:val="0031291E"/>
    <w:rsid w:val="00312CB1"/>
    <w:rsid w:val="00312E14"/>
    <w:rsid w:val="00312ECB"/>
    <w:rsid w:val="00312FCE"/>
    <w:rsid w:val="003136B3"/>
    <w:rsid w:val="0031387E"/>
    <w:rsid w:val="00313882"/>
    <w:rsid w:val="003140C2"/>
    <w:rsid w:val="003141D5"/>
    <w:rsid w:val="003141E8"/>
    <w:rsid w:val="0031427E"/>
    <w:rsid w:val="0031467E"/>
    <w:rsid w:val="003146E9"/>
    <w:rsid w:val="00314954"/>
    <w:rsid w:val="00314E07"/>
    <w:rsid w:val="00315143"/>
    <w:rsid w:val="00315282"/>
    <w:rsid w:val="00315408"/>
    <w:rsid w:val="0031561C"/>
    <w:rsid w:val="00315823"/>
    <w:rsid w:val="003158AD"/>
    <w:rsid w:val="00315AA2"/>
    <w:rsid w:val="003163D3"/>
    <w:rsid w:val="0031655F"/>
    <w:rsid w:val="0031691A"/>
    <w:rsid w:val="00316DCF"/>
    <w:rsid w:val="00316FAF"/>
    <w:rsid w:val="00316FD6"/>
    <w:rsid w:val="0031776A"/>
    <w:rsid w:val="00317CF8"/>
    <w:rsid w:val="00317D98"/>
    <w:rsid w:val="003201F5"/>
    <w:rsid w:val="003203FD"/>
    <w:rsid w:val="0032068E"/>
    <w:rsid w:val="00320A38"/>
    <w:rsid w:val="00320D67"/>
    <w:rsid w:val="00320DC0"/>
    <w:rsid w:val="00321215"/>
    <w:rsid w:val="00321475"/>
    <w:rsid w:val="0032150C"/>
    <w:rsid w:val="003219AF"/>
    <w:rsid w:val="00321CA7"/>
    <w:rsid w:val="00321E3A"/>
    <w:rsid w:val="00322226"/>
    <w:rsid w:val="00322F6B"/>
    <w:rsid w:val="00322FC9"/>
    <w:rsid w:val="0032318C"/>
    <w:rsid w:val="003231D3"/>
    <w:rsid w:val="00323439"/>
    <w:rsid w:val="00323A4E"/>
    <w:rsid w:val="00323AE5"/>
    <w:rsid w:val="00323E72"/>
    <w:rsid w:val="003240C5"/>
    <w:rsid w:val="00324305"/>
    <w:rsid w:val="003244AE"/>
    <w:rsid w:val="00324693"/>
    <w:rsid w:val="00324737"/>
    <w:rsid w:val="00324897"/>
    <w:rsid w:val="00324F35"/>
    <w:rsid w:val="00325618"/>
    <w:rsid w:val="003257B9"/>
    <w:rsid w:val="00325EA6"/>
    <w:rsid w:val="00326112"/>
    <w:rsid w:val="00326376"/>
    <w:rsid w:val="003268C6"/>
    <w:rsid w:val="00326960"/>
    <w:rsid w:val="00326B30"/>
    <w:rsid w:val="00326DF6"/>
    <w:rsid w:val="00326E78"/>
    <w:rsid w:val="00326FA7"/>
    <w:rsid w:val="00327066"/>
    <w:rsid w:val="00327100"/>
    <w:rsid w:val="003272EF"/>
    <w:rsid w:val="00327550"/>
    <w:rsid w:val="00327AA3"/>
    <w:rsid w:val="00327C15"/>
    <w:rsid w:val="0033030A"/>
    <w:rsid w:val="00330BBE"/>
    <w:rsid w:val="00330BCF"/>
    <w:rsid w:val="003313C4"/>
    <w:rsid w:val="003315FE"/>
    <w:rsid w:val="00332154"/>
    <w:rsid w:val="00332578"/>
    <w:rsid w:val="00332586"/>
    <w:rsid w:val="00332CC0"/>
    <w:rsid w:val="00332EC6"/>
    <w:rsid w:val="00333202"/>
    <w:rsid w:val="0033337E"/>
    <w:rsid w:val="00333B7B"/>
    <w:rsid w:val="00333BB8"/>
    <w:rsid w:val="00333F90"/>
    <w:rsid w:val="00334059"/>
    <w:rsid w:val="003342C0"/>
    <w:rsid w:val="00334326"/>
    <w:rsid w:val="003348E9"/>
    <w:rsid w:val="00334E71"/>
    <w:rsid w:val="003350EF"/>
    <w:rsid w:val="00335137"/>
    <w:rsid w:val="003352EB"/>
    <w:rsid w:val="003354D7"/>
    <w:rsid w:val="00336145"/>
    <w:rsid w:val="00336A7F"/>
    <w:rsid w:val="00336AB7"/>
    <w:rsid w:val="0033723A"/>
    <w:rsid w:val="0033746B"/>
    <w:rsid w:val="003374D9"/>
    <w:rsid w:val="003376C8"/>
    <w:rsid w:val="003377A8"/>
    <w:rsid w:val="003377D2"/>
    <w:rsid w:val="00337914"/>
    <w:rsid w:val="0033798D"/>
    <w:rsid w:val="00337B40"/>
    <w:rsid w:val="00337C3D"/>
    <w:rsid w:val="00337E3B"/>
    <w:rsid w:val="00337F02"/>
    <w:rsid w:val="003401F6"/>
    <w:rsid w:val="0034087A"/>
    <w:rsid w:val="00340BDC"/>
    <w:rsid w:val="00340C60"/>
    <w:rsid w:val="00340E28"/>
    <w:rsid w:val="0034120B"/>
    <w:rsid w:val="00341216"/>
    <w:rsid w:val="0034142E"/>
    <w:rsid w:val="00341626"/>
    <w:rsid w:val="00341766"/>
    <w:rsid w:val="00341A54"/>
    <w:rsid w:val="00342205"/>
    <w:rsid w:val="00342212"/>
    <w:rsid w:val="0034227F"/>
    <w:rsid w:val="0034228F"/>
    <w:rsid w:val="00342577"/>
    <w:rsid w:val="003429C9"/>
    <w:rsid w:val="00343534"/>
    <w:rsid w:val="0034354F"/>
    <w:rsid w:val="0034441C"/>
    <w:rsid w:val="00344A2E"/>
    <w:rsid w:val="00344DCF"/>
    <w:rsid w:val="00344F8D"/>
    <w:rsid w:val="003450CA"/>
    <w:rsid w:val="0034554E"/>
    <w:rsid w:val="00345864"/>
    <w:rsid w:val="003459C0"/>
    <w:rsid w:val="00345C60"/>
    <w:rsid w:val="00346050"/>
    <w:rsid w:val="003466BD"/>
    <w:rsid w:val="003467F1"/>
    <w:rsid w:val="003468F5"/>
    <w:rsid w:val="0034698C"/>
    <w:rsid w:val="00346A5C"/>
    <w:rsid w:val="00346AAA"/>
    <w:rsid w:val="00346C55"/>
    <w:rsid w:val="00346DA8"/>
    <w:rsid w:val="00346E6A"/>
    <w:rsid w:val="00347774"/>
    <w:rsid w:val="00347786"/>
    <w:rsid w:val="00350255"/>
    <w:rsid w:val="0035078F"/>
    <w:rsid w:val="003508D8"/>
    <w:rsid w:val="003509D4"/>
    <w:rsid w:val="00350AD0"/>
    <w:rsid w:val="00350ED3"/>
    <w:rsid w:val="00350F47"/>
    <w:rsid w:val="003517A1"/>
    <w:rsid w:val="0035183E"/>
    <w:rsid w:val="00351B34"/>
    <w:rsid w:val="0035267A"/>
    <w:rsid w:val="00352781"/>
    <w:rsid w:val="00352AD8"/>
    <w:rsid w:val="003531B8"/>
    <w:rsid w:val="00353414"/>
    <w:rsid w:val="00353A5D"/>
    <w:rsid w:val="00353AFD"/>
    <w:rsid w:val="00353CEA"/>
    <w:rsid w:val="00354940"/>
    <w:rsid w:val="00354AD1"/>
    <w:rsid w:val="00354E2A"/>
    <w:rsid w:val="00355422"/>
    <w:rsid w:val="00355537"/>
    <w:rsid w:val="00355EE9"/>
    <w:rsid w:val="00355F9D"/>
    <w:rsid w:val="00356101"/>
    <w:rsid w:val="00356BDF"/>
    <w:rsid w:val="00356BEA"/>
    <w:rsid w:val="00356C2B"/>
    <w:rsid w:val="00356D0F"/>
    <w:rsid w:val="00356D80"/>
    <w:rsid w:val="00356D98"/>
    <w:rsid w:val="0035716F"/>
    <w:rsid w:val="003572F2"/>
    <w:rsid w:val="00357573"/>
    <w:rsid w:val="00357737"/>
    <w:rsid w:val="003578C9"/>
    <w:rsid w:val="00357AD5"/>
    <w:rsid w:val="00360BE5"/>
    <w:rsid w:val="00360EDD"/>
    <w:rsid w:val="00361004"/>
    <w:rsid w:val="003623A2"/>
    <w:rsid w:val="00362605"/>
    <w:rsid w:val="00362B16"/>
    <w:rsid w:val="00362C17"/>
    <w:rsid w:val="00362CC4"/>
    <w:rsid w:val="003635FA"/>
    <w:rsid w:val="00363ABA"/>
    <w:rsid w:val="00363B16"/>
    <w:rsid w:val="00363B87"/>
    <w:rsid w:val="00364278"/>
    <w:rsid w:val="003646B2"/>
    <w:rsid w:val="00364A7B"/>
    <w:rsid w:val="003656FA"/>
    <w:rsid w:val="00365A04"/>
    <w:rsid w:val="00365E44"/>
    <w:rsid w:val="00366113"/>
    <w:rsid w:val="00366243"/>
    <w:rsid w:val="00366B01"/>
    <w:rsid w:val="00366B42"/>
    <w:rsid w:val="003670E2"/>
    <w:rsid w:val="003673C2"/>
    <w:rsid w:val="00367696"/>
    <w:rsid w:val="00367ABF"/>
    <w:rsid w:val="00367AC2"/>
    <w:rsid w:val="00367B0C"/>
    <w:rsid w:val="00367C94"/>
    <w:rsid w:val="0037024E"/>
    <w:rsid w:val="00370323"/>
    <w:rsid w:val="00370424"/>
    <w:rsid w:val="003704AC"/>
    <w:rsid w:val="00370686"/>
    <w:rsid w:val="00371297"/>
    <w:rsid w:val="00371B2A"/>
    <w:rsid w:val="00371C7A"/>
    <w:rsid w:val="00372402"/>
    <w:rsid w:val="00372756"/>
    <w:rsid w:val="00372794"/>
    <w:rsid w:val="003727A7"/>
    <w:rsid w:val="003727F8"/>
    <w:rsid w:val="0037284B"/>
    <w:rsid w:val="00372C2A"/>
    <w:rsid w:val="00373560"/>
    <w:rsid w:val="0037358C"/>
    <w:rsid w:val="00373F45"/>
    <w:rsid w:val="00374666"/>
    <w:rsid w:val="00374A51"/>
    <w:rsid w:val="00374ADF"/>
    <w:rsid w:val="00374D5D"/>
    <w:rsid w:val="00374D65"/>
    <w:rsid w:val="0037517B"/>
    <w:rsid w:val="003753BD"/>
    <w:rsid w:val="00375975"/>
    <w:rsid w:val="00375EBC"/>
    <w:rsid w:val="00375FBF"/>
    <w:rsid w:val="003761BC"/>
    <w:rsid w:val="00376224"/>
    <w:rsid w:val="003767FD"/>
    <w:rsid w:val="00376885"/>
    <w:rsid w:val="00376A03"/>
    <w:rsid w:val="00376C31"/>
    <w:rsid w:val="00376DB9"/>
    <w:rsid w:val="003779BE"/>
    <w:rsid w:val="003804EF"/>
    <w:rsid w:val="00380992"/>
    <w:rsid w:val="00380BB4"/>
    <w:rsid w:val="003814E9"/>
    <w:rsid w:val="00381691"/>
    <w:rsid w:val="00381A73"/>
    <w:rsid w:val="00382104"/>
    <w:rsid w:val="00382131"/>
    <w:rsid w:val="0038272A"/>
    <w:rsid w:val="00382751"/>
    <w:rsid w:val="00382A52"/>
    <w:rsid w:val="00382AEA"/>
    <w:rsid w:val="00382E33"/>
    <w:rsid w:val="003833CF"/>
    <w:rsid w:val="003833F6"/>
    <w:rsid w:val="0038340B"/>
    <w:rsid w:val="00383A70"/>
    <w:rsid w:val="00383CE5"/>
    <w:rsid w:val="00383F67"/>
    <w:rsid w:val="00384151"/>
    <w:rsid w:val="003846FF"/>
    <w:rsid w:val="00384E0E"/>
    <w:rsid w:val="00384F2E"/>
    <w:rsid w:val="0038516D"/>
    <w:rsid w:val="00385E00"/>
    <w:rsid w:val="0038698E"/>
    <w:rsid w:val="003869EC"/>
    <w:rsid w:val="003870BD"/>
    <w:rsid w:val="003870DA"/>
    <w:rsid w:val="003872BD"/>
    <w:rsid w:val="003873D0"/>
    <w:rsid w:val="00387956"/>
    <w:rsid w:val="0039001F"/>
    <w:rsid w:val="0039044B"/>
    <w:rsid w:val="0039047A"/>
    <w:rsid w:val="00390726"/>
    <w:rsid w:val="003909DE"/>
    <w:rsid w:val="00390CE2"/>
    <w:rsid w:val="00391071"/>
    <w:rsid w:val="0039115F"/>
    <w:rsid w:val="00391685"/>
    <w:rsid w:val="00391D6B"/>
    <w:rsid w:val="00392138"/>
    <w:rsid w:val="003926B4"/>
    <w:rsid w:val="00392A72"/>
    <w:rsid w:val="003931BD"/>
    <w:rsid w:val="00393869"/>
    <w:rsid w:val="00393974"/>
    <w:rsid w:val="003939A8"/>
    <w:rsid w:val="00393F88"/>
    <w:rsid w:val="00394545"/>
    <w:rsid w:val="003946EF"/>
    <w:rsid w:val="003949CC"/>
    <w:rsid w:val="00396380"/>
    <w:rsid w:val="00396637"/>
    <w:rsid w:val="003966FD"/>
    <w:rsid w:val="003969EB"/>
    <w:rsid w:val="00396B84"/>
    <w:rsid w:val="00396C58"/>
    <w:rsid w:val="00396F56"/>
    <w:rsid w:val="0039716A"/>
    <w:rsid w:val="00397328"/>
    <w:rsid w:val="003974CB"/>
    <w:rsid w:val="003979C1"/>
    <w:rsid w:val="00397A7A"/>
    <w:rsid w:val="00397FC3"/>
    <w:rsid w:val="003A0785"/>
    <w:rsid w:val="003A0790"/>
    <w:rsid w:val="003A07AB"/>
    <w:rsid w:val="003A0A22"/>
    <w:rsid w:val="003A0ABD"/>
    <w:rsid w:val="003A0BF3"/>
    <w:rsid w:val="003A0DD4"/>
    <w:rsid w:val="003A14D4"/>
    <w:rsid w:val="003A15EF"/>
    <w:rsid w:val="003A1BBF"/>
    <w:rsid w:val="003A1C60"/>
    <w:rsid w:val="003A21B8"/>
    <w:rsid w:val="003A223F"/>
    <w:rsid w:val="003A2756"/>
    <w:rsid w:val="003A2A8F"/>
    <w:rsid w:val="003A3391"/>
    <w:rsid w:val="003A3734"/>
    <w:rsid w:val="003A38A3"/>
    <w:rsid w:val="003A413E"/>
    <w:rsid w:val="003A4317"/>
    <w:rsid w:val="003A446E"/>
    <w:rsid w:val="003A4472"/>
    <w:rsid w:val="003A4ED5"/>
    <w:rsid w:val="003A5A42"/>
    <w:rsid w:val="003A5C7C"/>
    <w:rsid w:val="003A5E30"/>
    <w:rsid w:val="003A6680"/>
    <w:rsid w:val="003A6807"/>
    <w:rsid w:val="003A68AB"/>
    <w:rsid w:val="003A695B"/>
    <w:rsid w:val="003A6A35"/>
    <w:rsid w:val="003A6C70"/>
    <w:rsid w:val="003A6E8C"/>
    <w:rsid w:val="003A70FC"/>
    <w:rsid w:val="003A782A"/>
    <w:rsid w:val="003B0480"/>
    <w:rsid w:val="003B0496"/>
    <w:rsid w:val="003B05A2"/>
    <w:rsid w:val="003B06AB"/>
    <w:rsid w:val="003B08D9"/>
    <w:rsid w:val="003B09E2"/>
    <w:rsid w:val="003B09E7"/>
    <w:rsid w:val="003B0A33"/>
    <w:rsid w:val="003B0BC0"/>
    <w:rsid w:val="003B0C1C"/>
    <w:rsid w:val="003B0CCB"/>
    <w:rsid w:val="003B0F96"/>
    <w:rsid w:val="003B119E"/>
    <w:rsid w:val="003B1634"/>
    <w:rsid w:val="003B16E3"/>
    <w:rsid w:val="003B1865"/>
    <w:rsid w:val="003B189E"/>
    <w:rsid w:val="003B1C91"/>
    <w:rsid w:val="003B1F36"/>
    <w:rsid w:val="003B1F9C"/>
    <w:rsid w:val="003B222A"/>
    <w:rsid w:val="003B2799"/>
    <w:rsid w:val="003B2B4C"/>
    <w:rsid w:val="003B2B78"/>
    <w:rsid w:val="003B2CB4"/>
    <w:rsid w:val="003B2CF1"/>
    <w:rsid w:val="003B2E33"/>
    <w:rsid w:val="003B338F"/>
    <w:rsid w:val="003B34A6"/>
    <w:rsid w:val="003B3B08"/>
    <w:rsid w:val="003B3B83"/>
    <w:rsid w:val="003B3BE1"/>
    <w:rsid w:val="003B3D26"/>
    <w:rsid w:val="003B3D5A"/>
    <w:rsid w:val="003B40A8"/>
    <w:rsid w:val="003B411D"/>
    <w:rsid w:val="003B41DC"/>
    <w:rsid w:val="003B421E"/>
    <w:rsid w:val="003B44B9"/>
    <w:rsid w:val="003B45FD"/>
    <w:rsid w:val="003B47B0"/>
    <w:rsid w:val="003B4971"/>
    <w:rsid w:val="003B49D9"/>
    <w:rsid w:val="003B4BFC"/>
    <w:rsid w:val="003B4D1D"/>
    <w:rsid w:val="003B51F6"/>
    <w:rsid w:val="003B562D"/>
    <w:rsid w:val="003B56ED"/>
    <w:rsid w:val="003B5AE2"/>
    <w:rsid w:val="003B613C"/>
    <w:rsid w:val="003B67EE"/>
    <w:rsid w:val="003B75F8"/>
    <w:rsid w:val="003B773D"/>
    <w:rsid w:val="003B77F3"/>
    <w:rsid w:val="003B78D1"/>
    <w:rsid w:val="003B7A53"/>
    <w:rsid w:val="003C02CB"/>
    <w:rsid w:val="003C03C6"/>
    <w:rsid w:val="003C07EA"/>
    <w:rsid w:val="003C0B7F"/>
    <w:rsid w:val="003C134E"/>
    <w:rsid w:val="003C1411"/>
    <w:rsid w:val="003C1685"/>
    <w:rsid w:val="003C16B6"/>
    <w:rsid w:val="003C1B17"/>
    <w:rsid w:val="003C1B5E"/>
    <w:rsid w:val="003C1BE4"/>
    <w:rsid w:val="003C1CF8"/>
    <w:rsid w:val="003C1D71"/>
    <w:rsid w:val="003C20AE"/>
    <w:rsid w:val="003C2205"/>
    <w:rsid w:val="003C229F"/>
    <w:rsid w:val="003C2551"/>
    <w:rsid w:val="003C267E"/>
    <w:rsid w:val="003C274A"/>
    <w:rsid w:val="003C28ED"/>
    <w:rsid w:val="003C328D"/>
    <w:rsid w:val="003C38CB"/>
    <w:rsid w:val="003C3A0F"/>
    <w:rsid w:val="003C3FC1"/>
    <w:rsid w:val="003C413F"/>
    <w:rsid w:val="003C419C"/>
    <w:rsid w:val="003C468D"/>
    <w:rsid w:val="003C48E6"/>
    <w:rsid w:val="003C4E33"/>
    <w:rsid w:val="003C4EB3"/>
    <w:rsid w:val="003C4EBE"/>
    <w:rsid w:val="003C4FC7"/>
    <w:rsid w:val="003C5064"/>
    <w:rsid w:val="003C5278"/>
    <w:rsid w:val="003C53E2"/>
    <w:rsid w:val="003C64D1"/>
    <w:rsid w:val="003C6700"/>
    <w:rsid w:val="003C6A05"/>
    <w:rsid w:val="003C6B2F"/>
    <w:rsid w:val="003C6E32"/>
    <w:rsid w:val="003C7004"/>
    <w:rsid w:val="003C70CB"/>
    <w:rsid w:val="003C759E"/>
    <w:rsid w:val="003C7718"/>
    <w:rsid w:val="003C7CAD"/>
    <w:rsid w:val="003C7EE0"/>
    <w:rsid w:val="003D0B84"/>
    <w:rsid w:val="003D0D34"/>
    <w:rsid w:val="003D11B6"/>
    <w:rsid w:val="003D1419"/>
    <w:rsid w:val="003D168D"/>
    <w:rsid w:val="003D16C9"/>
    <w:rsid w:val="003D1722"/>
    <w:rsid w:val="003D1DC6"/>
    <w:rsid w:val="003D220B"/>
    <w:rsid w:val="003D24AE"/>
    <w:rsid w:val="003D24FF"/>
    <w:rsid w:val="003D26E0"/>
    <w:rsid w:val="003D2DD7"/>
    <w:rsid w:val="003D3293"/>
    <w:rsid w:val="003D3402"/>
    <w:rsid w:val="003D35C1"/>
    <w:rsid w:val="003D3A0A"/>
    <w:rsid w:val="003D3C53"/>
    <w:rsid w:val="003D4022"/>
    <w:rsid w:val="003D478C"/>
    <w:rsid w:val="003D4E48"/>
    <w:rsid w:val="003D53FC"/>
    <w:rsid w:val="003D54F4"/>
    <w:rsid w:val="003D5B25"/>
    <w:rsid w:val="003D5BE2"/>
    <w:rsid w:val="003D7052"/>
    <w:rsid w:val="003D728F"/>
    <w:rsid w:val="003D75A6"/>
    <w:rsid w:val="003D7679"/>
    <w:rsid w:val="003D7953"/>
    <w:rsid w:val="003D7DDE"/>
    <w:rsid w:val="003E02BB"/>
    <w:rsid w:val="003E08E5"/>
    <w:rsid w:val="003E0B23"/>
    <w:rsid w:val="003E0B56"/>
    <w:rsid w:val="003E0C2D"/>
    <w:rsid w:val="003E1E8F"/>
    <w:rsid w:val="003E1EA9"/>
    <w:rsid w:val="003E2691"/>
    <w:rsid w:val="003E352D"/>
    <w:rsid w:val="003E3B95"/>
    <w:rsid w:val="003E3BE1"/>
    <w:rsid w:val="003E3E76"/>
    <w:rsid w:val="003E432D"/>
    <w:rsid w:val="003E47CF"/>
    <w:rsid w:val="003E4887"/>
    <w:rsid w:val="003E48C8"/>
    <w:rsid w:val="003E4C52"/>
    <w:rsid w:val="003E4E73"/>
    <w:rsid w:val="003E4EA5"/>
    <w:rsid w:val="003E50BB"/>
    <w:rsid w:val="003E5136"/>
    <w:rsid w:val="003E5227"/>
    <w:rsid w:val="003E55A8"/>
    <w:rsid w:val="003E567A"/>
    <w:rsid w:val="003E5AAC"/>
    <w:rsid w:val="003E62A0"/>
    <w:rsid w:val="003E6493"/>
    <w:rsid w:val="003E69FD"/>
    <w:rsid w:val="003E6C8E"/>
    <w:rsid w:val="003E6D71"/>
    <w:rsid w:val="003E6DA2"/>
    <w:rsid w:val="003E70FD"/>
    <w:rsid w:val="003E72E1"/>
    <w:rsid w:val="003E7356"/>
    <w:rsid w:val="003E756D"/>
    <w:rsid w:val="003E7876"/>
    <w:rsid w:val="003E78C6"/>
    <w:rsid w:val="003E7A8C"/>
    <w:rsid w:val="003F0009"/>
    <w:rsid w:val="003F011C"/>
    <w:rsid w:val="003F0377"/>
    <w:rsid w:val="003F11AD"/>
    <w:rsid w:val="003F1391"/>
    <w:rsid w:val="003F15EA"/>
    <w:rsid w:val="003F17FE"/>
    <w:rsid w:val="003F1CBC"/>
    <w:rsid w:val="003F2232"/>
    <w:rsid w:val="003F31D4"/>
    <w:rsid w:val="003F31F6"/>
    <w:rsid w:val="003F332E"/>
    <w:rsid w:val="003F33C7"/>
    <w:rsid w:val="003F3435"/>
    <w:rsid w:val="003F3812"/>
    <w:rsid w:val="003F45BA"/>
    <w:rsid w:val="003F49BF"/>
    <w:rsid w:val="003F5670"/>
    <w:rsid w:val="003F56FF"/>
    <w:rsid w:val="003F59A9"/>
    <w:rsid w:val="003F5B78"/>
    <w:rsid w:val="003F5CA2"/>
    <w:rsid w:val="003F665E"/>
    <w:rsid w:val="003F6828"/>
    <w:rsid w:val="003F6C54"/>
    <w:rsid w:val="003F6DC8"/>
    <w:rsid w:val="003F76F8"/>
    <w:rsid w:val="003F7BEE"/>
    <w:rsid w:val="003F7F1B"/>
    <w:rsid w:val="00400243"/>
    <w:rsid w:val="00400304"/>
    <w:rsid w:val="00400483"/>
    <w:rsid w:val="004007D9"/>
    <w:rsid w:val="0040095F"/>
    <w:rsid w:val="00400D24"/>
    <w:rsid w:val="00401516"/>
    <w:rsid w:val="00401528"/>
    <w:rsid w:val="00401569"/>
    <w:rsid w:val="004022AE"/>
    <w:rsid w:val="00402BC5"/>
    <w:rsid w:val="00402E27"/>
    <w:rsid w:val="00403084"/>
    <w:rsid w:val="004030E4"/>
    <w:rsid w:val="0040376E"/>
    <w:rsid w:val="004038E0"/>
    <w:rsid w:val="00403A28"/>
    <w:rsid w:val="00404258"/>
    <w:rsid w:val="00404475"/>
    <w:rsid w:val="0040459E"/>
    <w:rsid w:val="004045B6"/>
    <w:rsid w:val="00404C86"/>
    <w:rsid w:val="0040532A"/>
    <w:rsid w:val="0040557F"/>
    <w:rsid w:val="004057CC"/>
    <w:rsid w:val="0040592E"/>
    <w:rsid w:val="00406155"/>
    <w:rsid w:val="00406302"/>
    <w:rsid w:val="004064E6"/>
    <w:rsid w:val="00406542"/>
    <w:rsid w:val="00406815"/>
    <w:rsid w:val="00406895"/>
    <w:rsid w:val="0040693F"/>
    <w:rsid w:val="004069F3"/>
    <w:rsid w:val="00406F7E"/>
    <w:rsid w:val="004076BA"/>
    <w:rsid w:val="0040774B"/>
    <w:rsid w:val="00407AB7"/>
    <w:rsid w:val="00407E0B"/>
    <w:rsid w:val="00410474"/>
    <w:rsid w:val="004106A9"/>
    <w:rsid w:val="0041079F"/>
    <w:rsid w:val="004107B0"/>
    <w:rsid w:val="00410EE3"/>
    <w:rsid w:val="00411034"/>
    <w:rsid w:val="004113DF"/>
    <w:rsid w:val="004116A0"/>
    <w:rsid w:val="004118F9"/>
    <w:rsid w:val="00411F49"/>
    <w:rsid w:val="00411F90"/>
    <w:rsid w:val="004122B0"/>
    <w:rsid w:val="00412338"/>
    <w:rsid w:val="00412562"/>
    <w:rsid w:val="00412772"/>
    <w:rsid w:val="00412901"/>
    <w:rsid w:val="00412B52"/>
    <w:rsid w:val="00413845"/>
    <w:rsid w:val="0041398B"/>
    <w:rsid w:val="00413BB0"/>
    <w:rsid w:val="00413F28"/>
    <w:rsid w:val="004140BD"/>
    <w:rsid w:val="0041485B"/>
    <w:rsid w:val="00414FBC"/>
    <w:rsid w:val="00415140"/>
    <w:rsid w:val="00415233"/>
    <w:rsid w:val="004153ED"/>
    <w:rsid w:val="0041541C"/>
    <w:rsid w:val="004154F7"/>
    <w:rsid w:val="00415ABA"/>
    <w:rsid w:val="00415B43"/>
    <w:rsid w:val="00415D3B"/>
    <w:rsid w:val="00416267"/>
    <w:rsid w:val="004163D7"/>
    <w:rsid w:val="00416A17"/>
    <w:rsid w:val="00416BDC"/>
    <w:rsid w:val="00416BE3"/>
    <w:rsid w:val="00417889"/>
    <w:rsid w:val="004178A2"/>
    <w:rsid w:val="00417D0A"/>
    <w:rsid w:val="00417D3E"/>
    <w:rsid w:val="00417FD4"/>
    <w:rsid w:val="004200B7"/>
    <w:rsid w:val="004200BA"/>
    <w:rsid w:val="00420AAE"/>
    <w:rsid w:val="0042126B"/>
    <w:rsid w:val="00421491"/>
    <w:rsid w:val="0042153C"/>
    <w:rsid w:val="00421549"/>
    <w:rsid w:val="00421555"/>
    <w:rsid w:val="004219D6"/>
    <w:rsid w:val="00421A8A"/>
    <w:rsid w:val="00421BCD"/>
    <w:rsid w:val="00421D84"/>
    <w:rsid w:val="00421EFB"/>
    <w:rsid w:val="00421F40"/>
    <w:rsid w:val="00421FA2"/>
    <w:rsid w:val="00422395"/>
    <w:rsid w:val="00422447"/>
    <w:rsid w:val="00422B88"/>
    <w:rsid w:val="00422CF2"/>
    <w:rsid w:val="004231EA"/>
    <w:rsid w:val="00423408"/>
    <w:rsid w:val="004234D8"/>
    <w:rsid w:val="004235AC"/>
    <w:rsid w:val="004237DD"/>
    <w:rsid w:val="0042385F"/>
    <w:rsid w:val="00423A0A"/>
    <w:rsid w:val="004240CA"/>
    <w:rsid w:val="00424462"/>
    <w:rsid w:val="0042457B"/>
    <w:rsid w:val="0042490A"/>
    <w:rsid w:val="00424EDA"/>
    <w:rsid w:val="00425343"/>
    <w:rsid w:val="0042545A"/>
    <w:rsid w:val="004255C7"/>
    <w:rsid w:val="00425941"/>
    <w:rsid w:val="00425B63"/>
    <w:rsid w:val="00425F65"/>
    <w:rsid w:val="004261BB"/>
    <w:rsid w:val="004261FF"/>
    <w:rsid w:val="00426521"/>
    <w:rsid w:val="0042661D"/>
    <w:rsid w:val="004266FB"/>
    <w:rsid w:val="00426759"/>
    <w:rsid w:val="00426D6E"/>
    <w:rsid w:val="00426EC1"/>
    <w:rsid w:val="00427077"/>
    <w:rsid w:val="00427544"/>
    <w:rsid w:val="0042770A"/>
    <w:rsid w:val="00427725"/>
    <w:rsid w:val="0042778D"/>
    <w:rsid w:val="00427805"/>
    <w:rsid w:val="004278B1"/>
    <w:rsid w:val="0042796E"/>
    <w:rsid w:val="00427A97"/>
    <w:rsid w:val="00427E13"/>
    <w:rsid w:val="00430387"/>
    <w:rsid w:val="00430560"/>
    <w:rsid w:val="00430A5F"/>
    <w:rsid w:val="00430CB7"/>
    <w:rsid w:val="0043134D"/>
    <w:rsid w:val="0043173D"/>
    <w:rsid w:val="00431AF5"/>
    <w:rsid w:val="00432017"/>
    <w:rsid w:val="0043217F"/>
    <w:rsid w:val="004326D4"/>
    <w:rsid w:val="00432FFE"/>
    <w:rsid w:val="004332C7"/>
    <w:rsid w:val="00433822"/>
    <w:rsid w:val="00433921"/>
    <w:rsid w:val="00433947"/>
    <w:rsid w:val="00433961"/>
    <w:rsid w:val="00433F8E"/>
    <w:rsid w:val="00434066"/>
    <w:rsid w:val="0043428E"/>
    <w:rsid w:val="004349A3"/>
    <w:rsid w:val="00435012"/>
    <w:rsid w:val="0043517E"/>
    <w:rsid w:val="00435238"/>
    <w:rsid w:val="00435C36"/>
    <w:rsid w:val="00435D5E"/>
    <w:rsid w:val="00435FC4"/>
    <w:rsid w:val="004362E7"/>
    <w:rsid w:val="00436462"/>
    <w:rsid w:val="00436992"/>
    <w:rsid w:val="00436B3D"/>
    <w:rsid w:val="00436D44"/>
    <w:rsid w:val="00436E73"/>
    <w:rsid w:val="004371CC"/>
    <w:rsid w:val="0043743B"/>
    <w:rsid w:val="00437634"/>
    <w:rsid w:val="004405A0"/>
    <w:rsid w:val="004406F1"/>
    <w:rsid w:val="0044095C"/>
    <w:rsid w:val="00440EE1"/>
    <w:rsid w:val="00440F3F"/>
    <w:rsid w:val="00441294"/>
    <w:rsid w:val="004418BC"/>
    <w:rsid w:val="0044194F"/>
    <w:rsid w:val="00441AE0"/>
    <w:rsid w:val="0044295B"/>
    <w:rsid w:val="00442D24"/>
    <w:rsid w:val="00442E86"/>
    <w:rsid w:val="00443048"/>
    <w:rsid w:val="00443119"/>
    <w:rsid w:val="0044322A"/>
    <w:rsid w:val="004434CB"/>
    <w:rsid w:val="004436F1"/>
    <w:rsid w:val="0044383F"/>
    <w:rsid w:val="00443993"/>
    <w:rsid w:val="00443EE2"/>
    <w:rsid w:val="00444222"/>
    <w:rsid w:val="004446BE"/>
    <w:rsid w:val="00444CF3"/>
    <w:rsid w:val="00445385"/>
    <w:rsid w:val="0044577B"/>
    <w:rsid w:val="004457F2"/>
    <w:rsid w:val="00445994"/>
    <w:rsid w:val="00445AF2"/>
    <w:rsid w:val="00445CBE"/>
    <w:rsid w:val="00445DBD"/>
    <w:rsid w:val="00445F1B"/>
    <w:rsid w:val="004463A0"/>
    <w:rsid w:val="0044647D"/>
    <w:rsid w:val="004467BB"/>
    <w:rsid w:val="004468E7"/>
    <w:rsid w:val="004477AF"/>
    <w:rsid w:val="00447F88"/>
    <w:rsid w:val="00450127"/>
    <w:rsid w:val="004508D5"/>
    <w:rsid w:val="004515C5"/>
    <w:rsid w:val="00451624"/>
    <w:rsid w:val="004518F5"/>
    <w:rsid w:val="00451F20"/>
    <w:rsid w:val="00451FFF"/>
    <w:rsid w:val="0045246D"/>
    <w:rsid w:val="00452878"/>
    <w:rsid w:val="00452E87"/>
    <w:rsid w:val="004536E8"/>
    <w:rsid w:val="0045434F"/>
    <w:rsid w:val="004543BE"/>
    <w:rsid w:val="00454661"/>
    <w:rsid w:val="0045468A"/>
    <w:rsid w:val="00454A19"/>
    <w:rsid w:val="00454C8A"/>
    <w:rsid w:val="00454D64"/>
    <w:rsid w:val="00454FBB"/>
    <w:rsid w:val="004550C4"/>
    <w:rsid w:val="004553DA"/>
    <w:rsid w:val="0045584F"/>
    <w:rsid w:val="00455CE0"/>
    <w:rsid w:val="00455EBB"/>
    <w:rsid w:val="004562C8"/>
    <w:rsid w:val="00456350"/>
    <w:rsid w:val="00457046"/>
    <w:rsid w:val="004571C7"/>
    <w:rsid w:val="00457226"/>
    <w:rsid w:val="00457BE8"/>
    <w:rsid w:val="00460170"/>
    <w:rsid w:val="004602DA"/>
    <w:rsid w:val="00460433"/>
    <w:rsid w:val="004609DB"/>
    <w:rsid w:val="00460F9F"/>
    <w:rsid w:val="00461164"/>
    <w:rsid w:val="004612F8"/>
    <w:rsid w:val="0046139E"/>
    <w:rsid w:val="0046181D"/>
    <w:rsid w:val="00461A6C"/>
    <w:rsid w:val="0046201F"/>
    <w:rsid w:val="00462028"/>
    <w:rsid w:val="004623C7"/>
    <w:rsid w:val="00462465"/>
    <w:rsid w:val="00462721"/>
    <w:rsid w:val="00462A29"/>
    <w:rsid w:val="00462B95"/>
    <w:rsid w:val="00462BCB"/>
    <w:rsid w:val="00462E48"/>
    <w:rsid w:val="004634E5"/>
    <w:rsid w:val="004635AD"/>
    <w:rsid w:val="004636B8"/>
    <w:rsid w:val="00463993"/>
    <w:rsid w:val="00463FEE"/>
    <w:rsid w:val="00464282"/>
    <w:rsid w:val="004649E1"/>
    <w:rsid w:val="00464D7D"/>
    <w:rsid w:val="0046508A"/>
    <w:rsid w:val="004653F3"/>
    <w:rsid w:val="0046562C"/>
    <w:rsid w:val="0046564C"/>
    <w:rsid w:val="0046588C"/>
    <w:rsid w:val="0046602E"/>
    <w:rsid w:val="00466AEA"/>
    <w:rsid w:val="00466AF6"/>
    <w:rsid w:val="00466C3B"/>
    <w:rsid w:val="0046721C"/>
    <w:rsid w:val="00470479"/>
    <w:rsid w:val="00470B1F"/>
    <w:rsid w:val="00470B4F"/>
    <w:rsid w:val="00470E0B"/>
    <w:rsid w:val="00471304"/>
    <w:rsid w:val="00471629"/>
    <w:rsid w:val="00471C9C"/>
    <w:rsid w:val="00472638"/>
    <w:rsid w:val="0047279D"/>
    <w:rsid w:val="00472E97"/>
    <w:rsid w:val="004735F2"/>
    <w:rsid w:val="00473DDE"/>
    <w:rsid w:val="00473F62"/>
    <w:rsid w:val="00474200"/>
    <w:rsid w:val="004742C1"/>
    <w:rsid w:val="00474384"/>
    <w:rsid w:val="004745C6"/>
    <w:rsid w:val="00474E80"/>
    <w:rsid w:val="00475690"/>
    <w:rsid w:val="0047599C"/>
    <w:rsid w:val="00475B7B"/>
    <w:rsid w:val="00475EDF"/>
    <w:rsid w:val="00475F93"/>
    <w:rsid w:val="0047631D"/>
    <w:rsid w:val="00476442"/>
    <w:rsid w:val="00476487"/>
    <w:rsid w:val="0047673F"/>
    <w:rsid w:val="00476DEC"/>
    <w:rsid w:val="00477043"/>
    <w:rsid w:val="00477189"/>
    <w:rsid w:val="004771D8"/>
    <w:rsid w:val="00477C37"/>
    <w:rsid w:val="00480167"/>
    <w:rsid w:val="00480507"/>
    <w:rsid w:val="00480752"/>
    <w:rsid w:val="004807FE"/>
    <w:rsid w:val="00480B32"/>
    <w:rsid w:val="00480DBB"/>
    <w:rsid w:val="00481000"/>
    <w:rsid w:val="00481134"/>
    <w:rsid w:val="00481364"/>
    <w:rsid w:val="00481BC7"/>
    <w:rsid w:val="004823DB"/>
    <w:rsid w:val="004827A9"/>
    <w:rsid w:val="00482F1F"/>
    <w:rsid w:val="00482FE9"/>
    <w:rsid w:val="004831DC"/>
    <w:rsid w:val="004836F4"/>
    <w:rsid w:val="00483805"/>
    <w:rsid w:val="004838B9"/>
    <w:rsid w:val="00483D6B"/>
    <w:rsid w:val="0048402A"/>
    <w:rsid w:val="00484386"/>
    <w:rsid w:val="004843F4"/>
    <w:rsid w:val="004845EA"/>
    <w:rsid w:val="0048460C"/>
    <w:rsid w:val="00485394"/>
    <w:rsid w:val="00485D0D"/>
    <w:rsid w:val="0048613D"/>
    <w:rsid w:val="00486B16"/>
    <w:rsid w:val="00486B25"/>
    <w:rsid w:val="00486C7A"/>
    <w:rsid w:val="004871A3"/>
    <w:rsid w:val="0048746E"/>
    <w:rsid w:val="0048768E"/>
    <w:rsid w:val="00487A96"/>
    <w:rsid w:val="00487F78"/>
    <w:rsid w:val="004904C8"/>
    <w:rsid w:val="0049053B"/>
    <w:rsid w:val="0049059C"/>
    <w:rsid w:val="0049062C"/>
    <w:rsid w:val="00490FE6"/>
    <w:rsid w:val="004913D0"/>
    <w:rsid w:val="00491766"/>
    <w:rsid w:val="00491933"/>
    <w:rsid w:val="0049216D"/>
    <w:rsid w:val="004922E4"/>
    <w:rsid w:val="004925B7"/>
    <w:rsid w:val="004928CC"/>
    <w:rsid w:val="004929F2"/>
    <w:rsid w:val="00492AFD"/>
    <w:rsid w:val="00492B50"/>
    <w:rsid w:val="00492F16"/>
    <w:rsid w:val="00492FCD"/>
    <w:rsid w:val="004930E7"/>
    <w:rsid w:val="00493766"/>
    <w:rsid w:val="00493F00"/>
    <w:rsid w:val="00493F8E"/>
    <w:rsid w:val="004943E1"/>
    <w:rsid w:val="00494443"/>
    <w:rsid w:val="00494796"/>
    <w:rsid w:val="004949CE"/>
    <w:rsid w:val="0049522C"/>
    <w:rsid w:val="0049579D"/>
    <w:rsid w:val="004958A1"/>
    <w:rsid w:val="004963EF"/>
    <w:rsid w:val="004965CF"/>
    <w:rsid w:val="00496661"/>
    <w:rsid w:val="004966F2"/>
    <w:rsid w:val="0049670A"/>
    <w:rsid w:val="00496DEB"/>
    <w:rsid w:val="00496F23"/>
    <w:rsid w:val="00497CFF"/>
    <w:rsid w:val="004A046E"/>
    <w:rsid w:val="004A0506"/>
    <w:rsid w:val="004A0689"/>
    <w:rsid w:val="004A0B36"/>
    <w:rsid w:val="004A10C4"/>
    <w:rsid w:val="004A1488"/>
    <w:rsid w:val="004A1805"/>
    <w:rsid w:val="004A1971"/>
    <w:rsid w:val="004A2265"/>
    <w:rsid w:val="004A2B55"/>
    <w:rsid w:val="004A2F78"/>
    <w:rsid w:val="004A3598"/>
    <w:rsid w:val="004A44E7"/>
    <w:rsid w:val="004A49B2"/>
    <w:rsid w:val="004A4CFB"/>
    <w:rsid w:val="004A4D7A"/>
    <w:rsid w:val="004A4DFB"/>
    <w:rsid w:val="004A521E"/>
    <w:rsid w:val="004A53C9"/>
    <w:rsid w:val="004A5735"/>
    <w:rsid w:val="004A5C98"/>
    <w:rsid w:val="004A5EFE"/>
    <w:rsid w:val="004A5F74"/>
    <w:rsid w:val="004A64DD"/>
    <w:rsid w:val="004A67A9"/>
    <w:rsid w:val="004A6C82"/>
    <w:rsid w:val="004A6F45"/>
    <w:rsid w:val="004A74E9"/>
    <w:rsid w:val="004A77A1"/>
    <w:rsid w:val="004A790A"/>
    <w:rsid w:val="004A7A14"/>
    <w:rsid w:val="004B0065"/>
    <w:rsid w:val="004B027D"/>
    <w:rsid w:val="004B0773"/>
    <w:rsid w:val="004B0CB2"/>
    <w:rsid w:val="004B10BB"/>
    <w:rsid w:val="004B138C"/>
    <w:rsid w:val="004B13A6"/>
    <w:rsid w:val="004B1A33"/>
    <w:rsid w:val="004B2228"/>
    <w:rsid w:val="004B2284"/>
    <w:rsid w:val="004B252B"/>
    <w:rsid w:val="004B2582"/>
    <w:rsid w:val="004B2BC2"/>
    <w:rsid w:val="004B2BD7"/>
    <w:rsid w:val="004B2E71"/>
    <w:rsid w:val="004B35EE"/>
    <w:rsid w:val="004B373F"/>
    <w:rsid w:val="004B3803"/>
    <w:rsid w:val="004B3E9C"/>
    <w:rsid w:val="004B42A8"/>
    <w:rsid w:val="004B44C4"/>
    <w:rsid w:val="004B4550"/>
    <w:rsid w:val="004B4E9E"/>
    <w:rsid w:val="004B5016"/>
    <w:rsid w:val="004B50E5"/>
    <w:rsid w:val="004B5557"/>
    <w:rsid w:val="004B586E"/>
    <w:rsid w:val="004B5974"/>
    <w:rsid w:val="004B5B1E"/>
    <w:rsid w:val="004B5C05"/>
    <w:rsid w:val="004B5C6C"/>
    <w:rsid w:val="004B606E"/>
    <w:rsid w:val="004B6318"/>
    <w:rsid w:val="004B6860"/>
    <w:rsid w:val="004B703D"/>
    <w:rsid w:val="004B703F"/>
    <w:rsid w:val="004B7500"/>
    <w:rsid w:val="004B79F0"/>
    <w:rsid w:val="004B7CFF"/>
    <w:rsid w:val="004C091B"/>
    <w:rsid w:val="004C0A98"/>
    <w:rsid w:val="004C0EFF"/>
    <w:rsid w:val="004C0F29"/>
    <w:rsid w:val="004C12C4"/>
    <w:rsid w:val="004C1608"/>
    <w:rsid w:val="004C1838"/>
    <w:rsid w:val="004C19FE"/>
    <w:rsid w:val="004C1ACF"/>
    <w:rsid w:val="004C1DE1"/>
    <w:rsid w:val="004C1E84"/>
    <w:rsid w:val="004C1E90"/>
    <w:rsid w:val="004C214D"/>
    <w:rsid w:val="004C2216"/>
    <w:rsid w:val="004C22A2"/>
    <w:rsid w:val="004C234B"/>
    <w:rsid w:val="004C2565"/>
    <w:rsid w:val="004C2724"/>
    <w:rsid w:val="004C28E6"/>
    <w:rsid w:val="004C2925"/>
    <w:rsid w:val="004C2BD0"/>
    <w:rsid w:val="004C2D9F"/>
    <w:rsid w:val="004C3421"/>
    <w:rsid w:val="004C3546"/>
    <w:rsid w:val="004C372A"/>
    <w:rsid w:val="004C388F"/>
    <w:rsid w:val="004C3D6B"/>
    <w:rsid w:val="004C40CA"/>
    <w:rsid w:val="004C4142"/>
    <w:rsid w:val="004C4757"/>
    <w:rsid w:val="004C4B6E"/>
    <w:rsid w:val="004C4C91"/>
    <w:rsid w:val="004C4DDD"/>
    <w:rsid w:val="004C5031"/>
    <w:rsid w:val="004C546E"/>
    <w:rsid w:val="004C565B"/>
    <w:rsid w:val="004C57F8"/>
    <w:rsid w:val="004C5ABD"/>
    <w:rsid w:val="004C5BB5"/>
    <w:rsid w:val="004C5DBF"/>
    <w:rsid w:val="004C5E74"/>
    <w:rsid w:val="004C627B"/>
    <w:rsid w:val="004C6435"/>
    <w:rsid w:val="004C66B4"/>
    <w:rsid w:val="004C6747"/>
    <w:rsid w:val="004C68A6"/>
    <w:rsid w:val="004C6EAE"/>
    <w:rsid w:val="004C7538"/>
    <w:rsid w:val="004C7B38"/>
    <w:rsid w:val="004C7D3E"/>
    <w:rsid w:val="004C7E36"/>
    <w:rsid w:val="004D00BB"/>
    <w:rsid w:val="004D0102"/>
    <w:rsid w:val="004D0153"/>
    <w:rsid w:val="004D0EE1"/>
    <w:rsid w:val="004D0FFC"/>
    <w:rsid w:val="004D110C"/>
    <w:rsid w:val="004D1250"/>
    <w:rsid w:val="004D1685"/>
    <w:rsid w:val="004D168F"/>
    <w:rsid w:val="004D1A3D"/>
    <w:rsid w:val="004D1D6F"/>
    <w:rsid w:val="004D1FB4"/>
    <w:rsid w:val="004D22FB"/>
    <w:rsid w:val="004D27FD"/>
    <w:rsid w:val="004D2A71"/>
    <w:rsid w:val="004D2B3A"/>
    <w:rsid w:val="004D2D5D"/>
    <w:rsid w:val="004D33F3"/>
    <w:rsid w:val="004D37B7"/>
    <w:rsid w:val="004D3AAD"/>
    <w:rsid w:val="004D45D8"/>
    <w:rsid w:val="004D4724"/>
    <w:rsid w:val="004D5165"/>
    <w:rsid w:val="004D51B4"/>
    <w:rsid w:val="004D5579"/>
    <w:rsid w:val="004D618D"/>
    <w:rsid w:val="004D62BE"/>
    <w:rsid w:val="004D687E"/>
    <w:rsid w:val="004D69A4"/>
    <w:rsid w:val="004D6AEE"/>
    <w:rsid w:val="004D6E6B"/>
    <w:rsid w:val="004D6F3C"/>
    <w:rsid w:val="004D71AA"/>
    <w:rsid w:val="004D72A9"/>
    <w:rsid w:val="004D75F8"/>
    <w:rsid w:val="004D77C2"/>
    <w:rsid w:val="004D7D36"/>
    <w:rsid w:val="004E0165"/>
    <w:rsid w:val="004E04FC"/>
    <w:rsid w:val="004E09D8"/>
    <w:rsid w:val="004E0C38"/>
    <w:rsid w:val="004E0D4D"/>
    <w:rsid w:val="004E14A4"/>
    <w:rsid w:val="004E15C0"/>
    <w:rsid w:val="004E18B7"/>
    <w:rsid w:val="004E1F90"/>
    <w:rsid w:val="004E2917"/>
    <w:rsid w:val="004E2A74"/>
    <w:rsid w:val="004E2D12"/>
    <w:rsid w:val="004E2FE7"/>
    <w:rsid w:val="004E305D"/>
    <w:rsid w:val="004E31E3"/>
    <w:rsid w:val="004E339B"/>
    <w:rsid w:val="004E3897"/>
    <w:rsid w:val="004E38BE"/>
    <w:rsid w:val="004E3E5F"/>
    <w:rsid w:val="004E4F5E"/>
    <w:rsid w:val="004E4FD1"/>
    <w:rsid w:val="004E5569"/>
    <w:rsid w:val="004E5A99"/>
    <w:rsid w:val="004E5FF0"/>
    <w:rsid w:val="004E6293"/>
    <w:rsid w:val="004E68A7"/>
    <w:rsid w:val="004E6B37"/>
    <w:rsid w:val="004E6BC6"/>
    <w:rsid w:val="004E6D1F"/>
    <w:rsid w:val="004E754F"/>
    <w:rsid w:val="004E77E1"/>
    <w:rsid w:val="004E7A26"/>
    <w:rsid w:val="004F0775"/>
    <w:rsid w:val="004F09B7"/>
    <w:rsid w:val="004F0D26"/>
    <w:rsid w:val="004F0E3F"/>
    <w:rsid w:val="004F108E"/>
    <w:rsid w:val="004F2240"/>
    <w:rsid w:val="004F24E7"/>
    <w:rsid w:val="004F2C54"/>
    <w:rsid w:val="004F32F9"/>
    <w:rsid w:val="004F3CB2"/>
    <w:rsid w:val="004F4221"/>
    <w:rsid w:val="004F4432"/>
    <w:rsid w:val="004F4649"/>
    <w:rsid w:val="004F46F4"/>
    <w:rsid w:val="004F4E58"/>
    <w:rsid w:val="004F4FE3"/>
    <w:rsid w:val="004F55AA"/>
    <w:rsid w:val="004F5ACA"/>
    <w:rsid w:val="004F5B78"/>
    <w:rsid w:val="004F6398"/>
    <w:rsid w:val="004F63F2"/>
    <w:rsid w:val="004F6454"/>
    <w:rsid w:val="004F6640"/>
    <w:rsid w:val="004F68D4"/>
    <w:rsid w:val="004F6AEC"/>
    <w:rsid w:val="004F6CFE"/>
    <w:rsid w:val="004F707C"/>
    <w:rsid w:val="004F77B6"/>
    <w:rsid w:val="004F7A74"/>
    <w:rsid w:val="004F7B9F"/>
    <w:rsid w:val="004F7D92"/>
    <w:rsid w:val="00500303"/>
    <w:rsid w:val="00500FCD"/>
    <w:rsid w:val="00501143"/>
    <w:rsid w:val="005013D7"/>
    <w:rsid w:val="00501497"/>
    <w:rsid w:val="005016FE"/>
    <w:rsid w:val="005019AE"/>
    <w:rsid w:val="00501A06"/>
    <w:rsid w:val="00501A6D"/>
    <w:rsid w:val="00502044"/>
    <w:rsid w:val="005025E6"/>
    <w:rsid w:val="005029B5"/>
    <w:rsid w:val="005029D9"/>
    <w:rsid w:val="00502A39"/>
    <w:rsid w:val="00502ACC"/>
    <w:rsid w:val="00503099"/>
    <w:rsid w:val="0050325C"/>
    <w:rsid w:val="00503378"/>
    <w:rsid w:val="00503601"/>
    <w:rsid w:val="0050396F"/>
    <w:rsid w:val="00503AB6"/>
    <w:rsid w:val="00503B4C"/>
    <w:rsid w:val="00503E37"/>
    <w:rsid w:val="00503F10"/>
    <w:rsid w:val="00503F5D"/>
    <w:rsid w:val="0050430E"/>
    <w:rsid w:val="00504487"/>
    <w:rsid w:val="00504632"/>
    <w:rsid w:val="005047AA"/>
    <w:rsid w:val="005048C2"/>
    <w:rsid w:val="005049A8"/>
    <w:rsid w:val="00505919"/>
    <w:rsid w:val="00506112"/>
    <w:rsid w:val="00506213"/>
    <w:rsid w:val="00506221"/>
    <w:rsid w:val="00506260"/>
    <w:rsid w:val="005067FD"/>
    <w:rsid w:val="00506FA2"/>
    <w:rsid w:val="00507247"/>
    <w:rsid w:val="005073C7"/>
    <w:rsid w:val="0050740E"/>
    <w:rsid w:val="00507728"/>
    <w:rsid w:val="00507AED"/>
    <w:rsid w:val="00510087"/>
    <w:rsid w:val="005100A1"/>
    <w:rsid w:val="0051049C"/>
    <w:rsid w:val="005107F0"/>
    <w:rsid w:val="00510987"/>
    <w:rsid w:val="00511087"/>
    <w:rsid w:val="005115BB"/>
    <w:rsid w:val="00511A59"/>
    <w:rsid w:val="00511BB4"/>
    <w:rsid w:val="00511FA5"/>
    <w:rsid w:val="00512279"/>
    <w:rsid w:val="005124A6"/>
    <w:rsid w:val="005124DB"/>
    <w:rsid w:val="00512689"/>
    <w:rsid w:val="005127A9"/>
    <w:rsid w:val="00512A55"/>
    <w:rsid w:val="005131B0"/>
    <w:rsid w:val="005137C7"/>
    <w:rsid w:val="005143A4"/>
    <w:rsid w:val="005146A1"/>
    <w:rsid w:val="00514707"/>
    <w:rsid w:val="005147E0"/>
    <w:rsid w:val="0051486D"/>
    <w:rsid w:val="00514C63"/>
    <w:rsid w:val="00514EFE"/>
    <w:rsid w:val="00515177"/>
    <w:rsid w:val="00515277"/>
    <w:rsid w:val="00515523"/>
    <w:rsid w:val="00515763"/>
    <w:rsid w:val="00515DB4"/>
    <w:rsid w:val="005162B1"/>
    <w:rsid w:val="00516376"/>
    <w:rsid w:val="00516683"/>
    <w:rsid w:val="00516A56"/>
    <w:rsid w:val="00517D91"/>
    <w:rsid w:val="00517DD5"/>
    <w:rsid w:val="00520420"/>
    <w:rsid w:val="005204F1"/>
    <w:rsid w:val="00520B92"/>
    <w:rsid w:val="00520E65"/>
    <w:rsid w:val="00520FFE"/>
    <w:rsid w:val="00521A9C"/>
    <w:rsid w:val="00521B84"/>
    <w:rsid w:val="00522205"/>
    <w:rsid w:val="00522269"/>
    <w:rsid w:val="00522322"/>
    <w:rsid w:val="00522348"/>
    <w:rsid w:val="0052250E"/>
    <w:rsid w:val="00523392"/>
    <w:rsid w:val="005233C9"/>
    <w:rsid w:val="0052347B"/>
    <w:rsid w:val="005236E3"/>
    <w:rsid w:val="00523A14"/>
    <w:rsid w:val="00523B3F"/>
    <w:rsid w:val="00523D5E"/>
    <w:rsid w:val="00523FFE"/>
    <w:rsid w:val="0052412D"/>
    <w:rsid w:val="00524184"/>
    <w:rsid w:val="00524530"/>
    <w:rsid w:val="00525205"/>
    <w:rsid w:val="005252D8"/>
    <w:rsid w:val="0052530F"/>
    <w:rsid w:val="005253E6"/>
    <w:rsid w:val="005256ED"/>
    <w:rsid w:val="00525BD7"/>
    <w:rsid w:val="00525E9D"/>
    <w:rsid w:val="0052603E"/>
    <w:rsid w:val="005262B2"/>
    <w:rsid w:val="00526BCE"/>
    <w:rsid w:val="00526DD7"/>
    <w:rsid w:val="00526F86"/>
    <w:rsid w:val="005271B3"/>
    <w:rsid w:val="005277FC"/>
    <w:rsid w:val="00527A68"/>
    <w:rsid w:val="00527D50"/>
    <w:rsid w:val="00527FDB"/>
    <w:rsid w:val="00530066"/>
    <w:rsid w:val="00530078"/>
    <w:rsid w:val="0053073D"/>
    <w:rsid w:val="00530811"/>
    <w:rsid w:val="00530ECE"/>
    <w:rsid w:val="00531511"/>
    <w:rsid w:val="005315FF"/>
    <w:rsid w:val="00532466"/>
    <w:rsid w:val="00532522"/>
    <w:rsid w:val="0053254B"/>
    <w:rsid w:val="005326E3"/>
    <w:rsid w:val="00532BF4"/>
    <w:rsid w:val="00532D3F"/>
    <w:rsid w:val="00533096"/>
    <w:rsid w:val="005332A6"/>
    <w:rsid w:val="005337BD"/>
    <w:rsid w:val="0053380F"/>
    <w:rsid w:val="00533B46"/>
    <w:rsid w:val="00534257"/>
    <w:rsid w:val="00534601"/>
    <w:rsid w:val="00534633"/>
    <w:rsid w:val="0053476A"/>
    <w:rsid w:val="005348B5"/>
    <w:rsid w:val="00534DF0"/>
    <w:rsid w:val="005350E3"/>
    <w:rsid w:val="00535220"/>
    <w:rsid w:val="00535451"/>
    <w:rsid w:val="00535482"/>
    <w:rsid w:val="00535581"/>
    <w:rsid w:val="005359FF"/>
    <w:rsid w:val="00535ADE"/>
    <w:rsid w:val="00535DA9"/>
    <w:rsid w:val="00535E22"/>
    <w:rsid w:val="0053632B"/>
    <w:rsid w:val="00536CE7"/>
    <w:rsid w:val="00537014"/>
    <w:rsid w:val="00537808"/>
    <w:rsid w:val="00537A50"/>
    <w:rsid w:val="00537DDB"/>
    <w:rsid w:val="00540336"/>
    <w:rsid w:val="0054033B"/>
    <w:rsid w:val="00540C99"/>
    <w:rsid w:val="00540D23"/>
    <w:rsid w:val="005411AA"/>
    <w:rsid w:val="005412A9"/>
    <w:rsid w:val="005414B4"/>
    <w:rsid w:val="005418E2"/>
    <w:rsid w:val="00542574"/>
    <w:rsid w:val="0054257A"/>
    <w:rsid w:val="00542784"/>
    <w:rsid w:val="00542CDB"/>
    <w:rsid w:val="00542F03"/>
    <w:rsid w:val="005432A2"/>
    <w:rsid w:val="0054375C"/>
    <w:rsid w:val="0054385F"/>
    <w:rsid w:val="0054392A"/>
    <w:rsid w:val="00544179"/>
    <w:rsid w:val="005441FC"/>
    <w:rsid w:val="00544219"/>
    <w:rsid w:val="005444F9"/>
    <w:rsid w:val="00544544"/>
    <w:rsid w:val="00544636"/>
    <w:rsid w:val="0054466C"/>
    <w:rsid w:val="00544892"/>
    <w:rsid w:val="005448DE"/>
    <w:rsid w:val="00544927"/>
    <w:rsid w:val="00544BFA"/>
    <w:rsid w:val="00544D7D"/>
    <w:rsid w:val="00544F7E"/>
    <w:rsid w:val="00545099"/>
    <w:rsid w:val="0054566A"/>
    <w:rsid w:val="005457CD"/>
    <w:rsid w:val="0054585F"/>
    <w:rsid w:val="005463DB"/>
    <w:rsid w:val="0054685E"/>
    <w:rsid w:val="00546AA4"/>
    <w:rsid w:val="00546D1F"/>
    <w:rsid w:val="00547032"/>
    <w:rsid w:val="005475D3"/>
    <w:rsid w:val="00547789"/>
    <w:rsid w:val="00547951"/>
    <w:rsid w:val="00547E52"/>
    <w:rsid w:val="005501E0"/>
    <w:rsid w:val="005502F9"/>
    <w:rsid w:val="00550564"/>
    <w:rsid w:val="00550B82"/>
    <w:rsid w:val="00550BA4"/>
    <w:rsid w:val="00550F48"/>
    <w:rsid w:val="005512F1"/>
    <w:rsid w:val="0055157E"/>
    <w:rsid w:val="00551718"/>
    <w:rsid w:val="00551951"/>
    <w:rsid w:val="00551B37"/>
    <w:rsid w:val="00552CF2"/>
    <w:rsid w:val="0055316B"/>
    <w:rsid w:val="00553206"/>
    <w:rsid w:val="00553234"/>
    <w:rsid w:val="005533BE"/>
    <w:rsid w:val="0055382C"/>
    <w:rsid w:val="00553BE8"/>
    <w:rsid w:val="00554150"/>
    <w:rsid w:val="005546BA"/>
    <w:rsid w:val="00554972"/>
    <w:rsid w:val="00554CFD"/>
    <w:rsid w:val="005557E0"/>
    <w:rsid w:val="0055649C"/>
    <w:rsid w:val="0055657F"/>
    <w:rsid w:val="005568CF"/>
    <w:rsid w:val="0055712D"/>
    <w:rsid w:val="0055744A"/>
    <w:rsid w:val="005574CB"/>
    <w:rsid w:val="0055753F"/>
    <w:rsid w:val="005576BB"/>
    <w:rsid w:val="00557DDF"/>
    <w:rsid w:val="00557DF3"/>
    <w:rsid w:val="0056001E"/>
    <w:rsid w:val="0056021E"/>
    <w:rsid w:val="00560699"/>
    <w:rsid w:val="005607BB"/>
    <w:rsid w:val="00560BAB"/>
    <w:rsid w:val="00560BF9"/>
    <w:rsid w:val="00560E2E"/>
    <w:rsid w:val="00560F09"/>
    <w:rsid w:val="00560FF5"/>
    <w:rsid w:val="005611EA"/>
    <w:rsid w:val="00561405"/>
    <w:rsid w:val="00561BB8"/>
    <w:rsid w:val="00562055"/>
    <w:rsid w:val="005620DF"/>
    <w:rsid w:val="00562AB3"/>
    <w:rsid w:val="00562B3C"/>
    <w:rsid w:val="00562B76"/>
    <w:rsid w:val="00563183"/>
    <w:rsid w:val="0056346A"/>
    <w:rsid w:val="005636A4"/>
    <w:rsid w:val="005637FC"/>
    <w:rsid w:val="00563A49"/>
    <w:rsid w:val="00563AAE"/>
    <w:rsid w:val="00563B48"/>
    <w:rsid w:val="00563CA2"/>
    <w:rsid w:val="00563ED0"/>
    <w:rsid w:val="00564496"/>
    <w:rsid w:val="005648D2"/>
    <w:rsid w:val="00564A70"/>
    <w:rsid w:val="00564F28"/>
    <w:rsid w:val="005650EF"/>
    <w:rsid w:val="00565593"/>
    <w:rsid w:val="005657FF"/>
    <w:rsid w:val="005667AE"/>
    <w:rsid w:val="00566AD9"/>
    <w:rsid w:val="00566BA4"/>
    <w:rsid w:val="00567136"/>
    <w:rsid w:val="005674BB"/>
    <w:rsid w:val="00567AF0"/>
    <w:rsid w:val="00567BF1"/>
    <w:rsid w:val="00567DCE"/>
    <w:rsid w:val="00570371"/>
    <w:rsid w:val="005712F2"/>
    <w:rsid w:val="00571329"/>
    <w:rsid w:val="0057177F"/>
    <w:rsid w:val="00571844"/>
    <w:rsid w:val="00571B4F"/>
    <w:rsid w:val="00571BC6"/>
    <w:rsid w:val="00571EDD"/>
    <w:rsid w:val="00572461"/>
    <w:rsid w:val="00572847"/>
    <w:rsid w:val="0057284A"/>
    <w:rsid w:val="005729C8"/>
    <w:rsid w:val="00572C55"/>
    <w:rsid w:val="00572D50"/>
    <w:rsid w:val="00572D61"/>
    <w:rsid w:val="00572E5F"/>
    <w:rsid w:val="005730B4"/>
    <w:rsid w:val="00573242"/>
    <w:rsid w:val="005733FC"/>
    <w:rsid w:val="00573B10"/>
    <w:rsid w:val="00573D59"/>
    <w:rsid w:val="00573DE8"/>
    <w:rsid w:val="005740D7"/>
    <w:rsid w:val="00574200"/>
    <w:rsid w:val="0057464F"/>
    <w:rsid w:val="005749AE"/>
    <w:rsid w:val="00574A3A"/>
    <w:rsid w:val="00574A4D"/>
    <w:rsid w:val="00574AE6"/>
    <w:rsid w:val="00574E1E"/>
    <w:rsid w:val="00575541"/>
    <w:rsid w:val="005756C0"/>
    <w:rsid w:val="0057590A"/>
    <w:rsid w:val="00575B27"/>
    <w:rsid w:val="00575C3D"/>
    <w:rsid w:val="00575D33"/>
    <w:rsid w:val="00575D8D"/>
    <w:rsid w:val="0057628F"/>
    <w:rsid w:val="00576472"/>
    <w:rsid w:val="005769DA"/>
    <w:rsid w:val="00576D8E"/>
    <w:rsid w:val="005773E9"/>
    <w:rsid w:val="005776A4"/>
    <w:rsid w:val="005777B7"/>
    <w:rsid w:val="005778FC"/>
    <w:rsid w:val="00577B5C"/>
    <w:rsid w:val="00577C0E"/>
    <w:rsid w:val="00577D93"/>
    <w:rsid w:val="00577E2E"/>
    <w:rsid w:val="00577F63"/>
    <w:rsid w:val="00580080"/>
    <w:rsid w:val="005802A3"/>
    <w:rsid w:val="00580556"/>
    <w:rsid w:val="00580B4E"/>
    <w:rsid w:val="00580D3D"/>
    <w:rsid w:val="005810EC"/>
    <w:rsid w:val="00581540"/>
    <w:rsid w:val="00581652"/>
    <w:rsid w:val="00581689"/>
    <w:rsid w:val="00581D35"/>
    <w:rsid w:val="00581F0B"/>
    <w:rsid w:val="005824F4"/>
    <w:rsid w:val="00582522"/>
    <w:rsid w:val="00582836"/>
    <w:rsid w:val="00582907"/>
    <w:rsid w:val="005834B3"/>
    <w:rsid w:val="0058351D"/>
    <w:rsid w:val="005836C5"/>
    <w:rsid w:val="0058459D"/>
    <w:rsid w:val="00584AFF"/>
    <w:rsid w:val="00584CBE"/>
    <w:rsid w:val="00584D1A"/>
    <w:rsid w:val="00584ED5"/>
    <w:rsid w:val="00586123"/>
    <w:rsid w:val="0058625D"/>
    <w:rsid w:val="005862AD"/>
    <w:rsid w:val="0058657F"/>
    <w:rsid w:val="0058663F"/>
    <w:rsid w:val="005866D3"/>
    <w:rsid w:val="00586F5D"/>
    <w:rsid w:val="0058717A"/>
    <w:rsid w:val="00587491"/>
    <w:rsid w:val="005874B1"/>
    <w:rsid w:val="005874C8"/>
    <w:rsid w:val="00587526"/>
    <w:rsid w:val="005875F9"/>
    <w:rsid w:val="00587C9E"/>
    <w:rsid w:val="0059058E"/>
    <w:rsid w:val="00590B49"/>
    <w:rsid w:val="00590BB1"/>
    <w:rsid w:val="00590EEF"/>
    <w:rsid w:val="0059100D"/>
    <w:rsid w:val="0059161D"/>
    <w:rsid w:val="0059167D"/>
    <w:rsid w:val="00591774"/>
    <w:rsid w:val="00591819"/>
    <w:rsid w:val="00591B9F"/>
    <w:rsid w:val="005921EA"/>
    <w:rsid w:val="00592204"/>
    <w:rsid w:val="00592397"/>
    <w:rsid w:val="00592AA7"/>
    <w:rsid w:val="00592CFC"/>
    <w:rsid w:val="00592ECD"/>
    <w:rsid w:val="00593080"/>
    <w:rsid w:val="00593819"/>
    <w:rsid w:val="00593AC4"/>
    <w:rsid w:val="00593CCD"/>
    <w:rsid w:val="00594003"/>
    <w:rsid w:val="005940EF"/>
    <w:rsid w:val="005941D1"/>
    <w:rsid w:val="005942D1"/>
    <w:rsid w:val="005943E7"/>
    <w:rsid w:val="00594806"/>
    <w:rsid w:val="00595BDC"/>
    <w:rsid w:val="005962E1"/>
    <w:rsid w:val="00596BD8"/>
    <w:rsid w:val="00596F5A"/>
    <w:rsid w:val="00597285"/>
    <w:rsid w:val="0059773D"/>
    <w:rsid w:val="005979F0"/>
    <w:rsid w:val="00597A54"/>
    <w:rsid w:val="00597C75"/>
    <w:rsid w:val="00597E39"/>
    <w:rsid w:val="005A00D5"/>
    <w:rsid w:val="005A0216"/>
    <w:rsid w:val="005A0563"/>
    <w:rsid w:val="005A07B1"/>
    <w:rsid w:val="005A0CDA"/>
    <w:rsid w:val="005A1039"/>
    <w:rsid w:val="005A103D"/>
    <w:rsid w:val="005A1275"/>
    <w:rsid w:val="005A12EB"/>
    <w:rsid w:val="005A14D3"/>
    <w:rsid w:val="005A1807"/>
    <w:rsid w:val="005A18BB"/>
    <w:rsid w:val="005A1901"/>
    <w:rsid w:val="005A201F"/>
    <w:rsid w:val="005A239C"/>
    <w:rsid w:val="005A2444"/>
    <w:rsid w:val="005A26C1"/>
    <w:rsid w:val="005A2D34"/>
    <w:rsid w:val="005A3233"/>
    <w:rsid w:val="005A33E9"/>
    <w:rsid w:val="005A357E"/>
    <w:rsid w:val="005A36D2"/>
    <w:rsid w:val="005A371C"/>
    <w:rsid w:val="005A37C2"/>
    <w:rsid w:val="005A39C1"/>
    <w:rsid w:val="005A3E4A"/>
    <w:rsid w:val="005A4125"/>
    <w:rsid w:val="005A42B0"/>
    <w:rsid w:val="005A4378"/>
    <w:rsid w:val="005A44B0"/>
    <w:rsid w:val="005A44F4"/>
    <w:rsid w:val="005A48BB"/>
    <w:rsid w:val="005A4CBD"/>
    <w:rsid w:val="005A5F99"/>
    <w:rsid w:val="005A61D2"/>
    <w:rsid w:val="005A740C"/>
    <w:rsid w:val="005A7428"/>
    <w:rsid w:val="005A7929"/>
    <w:rsid w:val="005A7B00"/>
    <w:rsid w:val="005B0859"/>
    <w:rsid w:val="005B0908"/>
    <w:rsid w:val="005B0B08"/>
    <w:rsid w:val="005B0E8C"/>
    <w:rsid w:val="005B0F2C"/>
    <w:rsid w:val="005B101C"/>
    <w:rsid w:val="005B1023"/>
    <w:rsid w:val="005B104A"/>
    <w:rsid w:val="005B1A70"/>
    <w:rsid w:val="005B1B12"/>
    <w:rsid w:val="005B1B9D"/>
    <w:rsid w:val="005B1C04"/>
    <w:rsid w:val="005B1EAC"/>
    <w:rsid w:val="005B21EA"/>
    <w:rsid w:val="005B2354"/>
    <w:rsid w:val="005B2415"/>
    <w:rsid w:val="005B2568"/>
    <w:rsid w:val="005B2958"/>
    <w:rsid w:val="005B2ABA"/>
    <w:rsid w:val="005B2DEC"/>
    <w:rsid w:val="005B34F3"/>
    <w:rsid w:val="005B3512"/>
    <w:rsid w:val="005B38CB"/>
    <w:rsid w:val="005B390F"/>
    <w:rsid w:val="005B3EDB"/>
    <w:rsid w:val="005B3FA3"/>
    <w:rsid w:val="005B45E3"/>
    <w:rsid w:val="005B5406"/>
    <w:rsid w:val="005B5409"/>
    <w:rsid w:val="005B5952"/>
    <w:rsid w:val="005B5ACD"/>
    <w:rsid w:val="005B5CB4"/>
    <w:rsid w:val="005B5CC9"/>
    <w:rsid w:val="005B5FA8"/>
    <w:rsid w:val="005B61D1"/>
    <w:rsid w:val="005B6307"/>
    <w:rsid w:val="005B64EB"/>
    <w:rsid w:val="005B6613"/>
    <w:rsid w:val="005B6B7F"/>
    <w:rsid w:val="005B6E77"/>
    <w:rsid w:val="005B6E7E"/>
    <w:rsid w:val="005B704C"/>
    <w:rsid w:val="005B714E"/>
    <w:rsid w:val="005B74B3"/>
    <w:rsid w:val="005B7733"/>
    <w:rsid w:val="005B7A54"/>
    <w:rsid w:val="005B7C73"/>
    <w:rsid w:val="005B7E19"/>
    <w:rsid w:val="005C0079"/>
    <w:rsid w:val="005C0131"/>
    <w:rsid w:val="005C0211"/>
    <w:rsid w:val="005C0417"/>
    <w:rsid w:val="005C0723"/>
    <w:rsid w:val="005C0828"/>
    <w:rsid w:val="005C08BA"/>
    <w:rsid w:val="005C0CAB"/>
    <w:rsid w:val="005C0CB0"/>
    <w:rsid w:val="005C1056"/>
    <w:rsid w:val="005C10C8"/>
    <w:rsid w:val="005C126D"/>
    <w:rsid w:val="005C15C8"/>
    <w:rsid w:val="005C1B5D"/>
    <w:rsid w:val="005C2222"/>
    <w:rsid w:val="005C26F0"/>
    <w:rsid w:val="005C2FBF"/>
    <w:rsid w:val="005C3166"/>
    <w:rsid w:val="005C3314"/>
    <w:rsid w:val="005C361B"/>
    <w:rsid w:val="005C3A2D"/>
    <w:rsid w:val="005C3B10"/>
    <w:rsid w:val="005C3C6F"/>
    <w:rsid w:val="005C4AD4"/>
    <w:rsid w:val="005C4EB4"/>
    <w:rsid w:val="005C5463"/>
    <w:rsid w:val="005C58EE"/>
    <w:rsid w:val="005C5D83"/>
    <w:rsid w:val="005C6024"/>
    <w:rsid w:val="005C62F9"/>
    <w:rsid w:val="005C6AEF"/>
    <w:rsid w:val="005C6FC5"/>
    <w:rsid w:val="005C7530"/>
    <w:rsid w:val="005C76C8"/>
    <w:rsid w:val="005C77A2"/>
    <w:rsid w:val="005C77B4"/>
    <w:rsid w:val="005C7DA1"/>
    <w:rsid w:val="005C7DAC"/>
    <w:rsid w:val="005D00FA"/>
    <w:rsid w:val="005D01A9"/>
    <w:rsid w:val="005D04C5"/>
    <w:rsid w:val="005D0A56"/>
    <w:rsid w:val="005D0C8B"/>
    <w:rsid w:val="005D0DCB"/>
    <w:rsid w:val="005D0EB7"/>
    <w:rsid w:val="005D1436"/>
    <w:rsid w:val="005D18DB"/>
    <w:rsid w:val="005D1F40"/>
    <w:rsid w:val="005D1FA2"/>
    <w:rsid w:val="005D1FEE"/>
    <w:rsid w:val="005D247F"/>
    <w:rsid w:val="005D2486"/>
    <w:rsid w:val="005D24B0"/>
    <w:rsid w:val="005D2D7F"/>
    <w:rsid w:val="005D30F8"/>
    <w:rsid w:val="005D39FB"/>
    <w:rsid w:val="005D3D9D"/>
    <w:rsid w:val="005D419E"/>
    <w:rsid w:val="005D4427"/>
    <w:rsid w:val="005D4EA2"/>
    <w:rsid w:val="005D4EE0"/>
    <w:rsid w:val="005D5874"/>
    <w:rsid w:val="005D6344"/>
    <w:rsid w:val="005D64B3"/>
    <w:rsid w:val="005D6BE7"/>
    <w:rsid w:val="005D71C1"/>
    <w:rsid w:val="005D77D6"/>
    <w:rsid w:val="005D7A8A"/>
    <w:rsid w:val="005D7BA1"/>
    <w:rsid w:val="005D7F6F"/>
    <w:rsid w:val="005E034D"/>
    <w:rsid w:val="005E05D2"/>
    <w:rsid w:val="005E0760"/>
    <w:rsid w:val="005E0C13"/>
    <w:rsid w:val="005E10CB"/>
    <w:rsid w:val="005E13A8"/>
    <w:rsid w:val="005E1AF8"/>
    <w:rsid w:val="005E243E"/>
    <w:rsid w:val="005E258D"/>
    <w:rsid w:val="005E25B6"/>
    <w:rsid w:val="005E2665"/>
    <w:rsid w:val="005E2E2F"/>
    <w:rsid w:val="005E2EAB"/>
    <w:rsid w:val="005E34D7"/>
    <w:rsid w:val="005E3710"/>
    <w:rsid w:val="005E3916"/>
    <w:rsid w:val="005E3AB4"/>
    <w:rsid w:val="005E3BD7"/>
    <w:rsid w:val="005E40FB"/>
    <w:rsid w:val="005E43D8"/>
    <w:rsid w:val="005E45C2"/>
    <w:rsid w:val="005E4886"/>
    <w:rsid w:val="005E48A8"/>
    <w:rsid w:val="005E52EB"/>
    <w:rsid w:val="005E53E8"/>
    <w:rsid w:val="005E655B"/>
    <w:rsid w:val="005E6620"/>
    <w:rsid w:val="005E68A9"/>
    <w:rsid w:val="005E6C31"/>
    <w:rsid w:val="005E6D7F"/>
    <w:rsid w:val="005E704C"/>
    <w:rsid w:val="005E7373"/>
    <w:rsid w:val="005E75B0"/>
    <w:rsid w:val="005E7BCF"/>
    <w:rsid w:val="005E7E12"/>
    <w:rsid w:val="005F0534"/>
    <w:rsid w:val="005F0875"/>
    <w:rsid w:val="005F0C77"/>
    <w:rsid w:val="005F1095"/>
    <w:rsid w:val="005F1432"/>
    <w:rsid w:val="005F14AE"/>
    <w:rsid w:val="005F1FC5"/>
    <w:rsid w:val="005F2002"/>
    <w:rsid w:val="005F219C"/>
    <w:rsid w:val="005F27A0"/>
    <w:rsid w:val="005F29E0"/>
    <w:rsid w:val="005F2ECB"/>
    <w:rsid w:val="005F2F4E"/>
    <w:rsid w:val="005F331F"/>
    <w:rsid w:val="005F3727"/>
    <w:rsid w:val="005F3C07"/>
    <w:rsid w:val="005F485C"/>
    <w:rsid w:val="005F486B"/>
    <w:rsid w:val="005F5260"/>
    <w:rsid w:val="005F56FD"/>
    <w:rsid w:val="005F5766"/>
    <w:rsid w:val="005F59F9"/>
    <w:rsid w:val="005F636F"/>
    <w:rsid w:val="005F64B6"/>
    <w:rsid w:val="005F7265"/>
    <w:rsid w:val="005F7315"/>
    <w:rsid w:val="005F740C"/>
    <w:rsid w:val="005F74EF"/>
    <w:rsid w:val="005F74F0"/>
    <w:rsid w:val="005F7863"/>
    <w:rsid w:val="005F7875"/>
    <w:rsid w:val="005F7BED"/>
    <w:rsid w:val="005F7C33"/>
    <w:rsid w:val="005F7C5F"/>
    <w:rsid w:val="005F7C6D"/>
    <w:rsid w:val="005F7D5C"/>
    <w:rsid w:val="005F7EA9"/>
    <w:rsid w:val="00600087"/>
    <w:rsid w:val="0060010B"/>
    <w:rsid w:val="006004A4"/>
    <w:rsid w:val="00600A22"/>
    <w:rsid w:val="00600C5B"/>
    <w:rsid w:val="00600E54"/>
    <w:rsid w:val="00601779"/>
    <w:rsid w:val="00601794"/>
    <w:rsid w:val="006018AB"/>
    <w:rsid w:val="006022E9"/>
    <w:rsid w:val="00602430"/>
    <w:rsid w:val="00602684"/>
    <w:rsid w:val="00602B13"/>
    <w:rsid w:val="00602BB7"/>
    <w:rsid w:val="00602CC2"/>
    <w:rsid w:val="00602F3D"/>
    <w:rsid w:val="0060357F"/>
    <w:rsid w:val="00603FDA"/>
    <w:rsid w:val="00604273"/>
    <w:rsid w:val="006048BB"/>
    <w:rsid w:val="00604DA1"/>
    <w:rsid w:val="006051E5"/>
    <w:rsid w:val="0060527D"/>
    <w:rsid w:val="00605565"/>
    <w:rsid w:val="00605618"/>
    <w:rsid w:val="0060597E"/>
    <w:rsid w:val="00605A0C"/>
    <w:rsid w:val="00605EE9"/>
    <w:rsid w:val="0060648F"/>
    <w:rsid w:val="006065C4"/>
    <w:rsid w:val="006068DF"/>
    <w:rsid w:val="00606C64"/>
    <w:rsid w:val="00606DC6"/>
    <w:rsid w:val="0060715C"/>
    <w:rsid w:val="006074B8"/>
    <w:rsid w:val="00607787"/>
    <w:rsid w:val="006077BA"/>
    <w:rsid w:val="00607A27"/>
    <w:rsid w:val="00607C41"/>
    <w:rsid w:val="00607D9C"/>
    <w:rsid w:val="0061000E"/>
    <w:rsid w:val="0061020D"/>
    <w:rsid w:val="00610AE2"/>
    <w:rsid w:val="00610D73"/>
    <w:rsid w:val="00610F78"/>
    <w:rsid w:val="0061112A"/>
    <w:rsid w:val="006111D1"/>
    <w:rsid w:val="00611379"/>
    <w:rsid w:val="00611802"/>
    <w:rsid w:val="00611AC6"/>
    <w:rsid w:val="00611BE2"/>
    <w:rsid w:val="00611D7D"/>
    <w:rsid w:val="00611DF6"/>
    <w:rsid w:val="00611E4A"/>
    <w:rsid w:val="006121D5"/>
    <w:rsid w:val="006124A4"/>
    <w:rsid w:val="00612D31"/>
    <w:rsid w:val="0061300C"/>
    <w:rsid w:val="00613324"/>
    <w:rsid w:val="00613562"/>
    <w:rsid w:val="0061383A"/>
    <w:rsid w:val="00613CBF"/>
    <w:rsid w:val="00613D63"/>
    <w:rsid w:val="00615378"/>
    <w:rsid w:val="00615664"/>
    <w:rsid w:val="0061569C"/>
    <w:rsid w:val="00615C65"/>
    <w:rsid w:val="00616164"/>
    <w:rsid w:val="00616C1A"/>
    <w:rsid w:val="00616CE0"/>
    <w:rsid w:val="00616F5B"/>
    <w:rsid w:val="00616FBA"/>
    <w:rsid w:val="006172E7"/>
    <w:rsid w:val="00617861"/>
    <w:rsid w:val="00617B04"/>
    <w:rsid w:val="00617BB3"/>
    <w:rsid w:val="00617C8E"/>
    <w:rsid w:val="00617E8D"/>
    <w:rsid w:val="006204A5"/>
    <w:rsid w:val="00620C70"/>
    <w:rsid w:val="00621485"/>
    <w:rsid w:val="00621554"/>
    <w:rsid w:val="00621ECF"/>
    <w:rsid w:val="0062205D"/>
    <w:rsid w:val="006220BE"/>
    <w:rsid w:val="00622DD5"/>
    <w:rsid w:val="00623050"/>
    <w:rsid w:val="00623499"/>
    <w:rsid w:val="006235AA"/>
    <w:rsid w:val="006235D7"/>
    <w:rsid w:val="0062397E"/>
    <w:rsid w:val="00623CD4"/>
    <w:rsid w:val="00623F35"/>
    <w:rsid w:val="006240C1"/>
    <w:rsid w:val="00624151"/>
    <w:rsid w:val="00624285"/>
    <w:rsid w:val="0062431D"/>
    <w:rsid w:val="0062463F"/>
    <w:rsid w:val="00624818"/>
    <w:rsid w:val="00624961"/>
    <w:rsid w:val="00624CCC"/>
    <w:rsid w:val="00624DC2"/>
    <w:rsid w:val="006255BE"/>
    <w:rsid w:val="006255E5"/>
    <w:rsid w:val="006256BF"/>
    <w:rsid w:val="006257C7"/>
    <w:rsid w:val="00625815"/>
    <w:rsid w:val="006258D6"/>
    <w:rsid w:val="00626148"/>
    <w:rsid w:val="006262A7"/>
    <w:rsid w:val="006262F3"/>
    <w:rsid w:val="006264BF"/>
    <w:rsid w:val="0062694C"/>
    <w:rsid w:val="0062698F"/>
    <w:rsid w:val="006269B5"/>
    <w:rsid w:val="00627141"/>
    <w:rsid w:val="006274D4"/>
    <w:rsid w:val="00627851"/>
    <w:rsid w:val="00627DBC"/>
    <w:rsid w:val="00630011"/>
    <w:rsid w:val="00630057"/>
    <w:rsid w:val="00630633"/>
    <w:rsid w:val="0063152F"/>
    <w:rsid w:val="0063164E"/>
    <w:rsid w:val="006317A3"/>
    <w:rsid w:val="00631856"/>
    <w:rsid w:val="00631875"/>
    <w:rsid w:val="00631895"/>
    <w:rsid w:val="006321D4"/>
    <w:rsid w:val="006323FB"/>
    <w:rsid w:val="00632510"/>
    <w:rsid w:val="0063258C"/>
    <w:rsid w:val="00632F91"/>
    <w:rsid w:val="00633500"/>
    <w:rsid w:val="0063365F"/>
    <w:rsid w:val="006339E2"/>
    <w:rsid w:val="00633FEA"/>
    <w:rsid w:val="0063419F"/>
    <w:rsid w:val="0063427B"/>
    <w:rsid w:val="00634311"/>
    <w:rsid w:val="006346BD"/>
    <w:rsid w:val="00634C69"/>
    <w:rsid w:val="00634CF9"/>
    <w:rsid w:val="00634F13"/>
    <w:rsid w:val="006354D4"/>
    <w:rsid w:val="0063577E"/>
    <w:rsid w:val="006357B6"/>
    <w:rsid w:val="00635A5E"/>
    <w:rsid w:val="00635DDE"/>
    <w:rsid w:val="00635E18"/>
    <w:rsid w:val="00636082"/>
    <w:rsid w:val="00636119"/>
    <w:rsid w:val="006362DF"/>
    <w:rsid w:val="0063660E"/>
    <w:rsid w:val="00636F71"/>
    <w:rsid w:val="00637058"/>
    <w:rsid w:val="006372C5"/>
    <w:rsid w:val="006374C9"/>
    <w:rsid w:val="0063757C"/>
    <w:rsid w:val="006376DB"/>
    <w:rsid w:val="00637814"/>
    <w:rsid w:val="00637890"/>
    <w:rsid w:val="00637916"/>
    <w:rsid w:val="00637F4A"/>
    <w:rsid w:val="0064059C"/>
    <w:rsid w:val="00640751"/>
    <w:rsid w:val="00640821"/>
    <w:rsid w:val="00640D1C"/>
    <w:rsid w:val="00640DA8"/>
    <w:rsid w:val="006413CE"/>
    <w:rsid w:val="00641FC5"/>
    <w:rsid w:val="00642178"/>
    <w:rsid w:val="00642976"/>
    <w:rsid w:val="00642C57"/>
    <w:rsid w:val="00642ECB"/>
    <w:rsid w:val="0064339F"/>
    <w:rsid w:val="00643D01"/>
    <w:rsid w:val="0064435D"/>
    <w:rsid w:val="00644758"/>
    <w:rsid w:val="00644851"/>
    <w:rsid w:val="00644BA3"/>
    <w:rsid w:val="00644C5C"/>
    <w:rsid w:val="00644E7A"/>
    <w:rsid w:val="006451E1"/>
    <w:rsid w:val="00645728"/>
    <w:rsid w:val="006458C9"/>
    <w:rsid w:val="00645D7E"/>
    <w:rsid w:val="00646967"/>
    <w:rsid w:val="00646E80"/>
    <w:rsid w:val="00646EE8"/>
    <w:rsid w:val="00647DC0"/>
    <w:rsid w:val="006507E9"/>
    <w:rsid w:val="006508CF"/>
    <w:rsid w:val="0065135F"/>
    <w:rsid w:val="00651591"/>
    <w:rsid w:val="006517D7"/>
    <w:rsid w:val="00651926"/>
    <w:rsid w:val="00651A2C"/>
    <w:rsid w:val="00651B03"/>
    <w:rsid w:val="00651CF4"/>
    <w:rsid w:val="00651DAF"/>
    <w:rsid w:val="00651EB4"/>
    <w:rsid w:val="0065291B"/>
    <w:rsid w:val="00652944"/>
    <w:rsid w:val="00653A31"/>
    <w:rsid w:val="00653F04"/>
    <w:rsid w:val="00653F98"/>
    <w:rsid w:val="00654499"/>
    <w:rsid w:val="00654B78"/>
    <w:rsid w:val="00654D74"/>
    <w:rsid w:val="00655679"/>
    <w:rsid w:val="00655C45"/>
    <w:rsid w:val="006563D6"/>
    <w:rsid w:val="00656AC2"/>
    <w:rsid w:val="00656B8F"/>
    <w:rsid w:val="00656D94"/>
    <w:rsid w:val="00656E30"/>
    <w:rsid w:val="00656EDB"/>
    <w:rsid w:val="00657442"/>
    <w:rsid w:val="00657848"/>
    <w:rsid w:val="00657E86"/>
    <w:rsid w:val="00660999"/>
    <w:rsid w:val="00660E2E"/>
    <w:rsid w:val="00661183"/>
    <w:rsid w:val="00661594"/>
    <w:rsid w:val="00661768"/>
    <w:rsid w:val="0066181D"/>
    <w:rsid w:val="00661BB0"/>
    <w:rsid w:val="00661BCE"/>
    <w:rsid w:val="0066200B"/>
    <w:rsid w:val="0066263F"/>
    <w:rsid w:val="00662863"/>
    <w:rsid w:val="00662FB9"/>
    <w:rsid w:val="00663364"/>
    <w:rsid w:val="0066349A"/>
    <w:rsid w:val="00663924"/>
    <w:rsid w:val="00663A13"/>
    <w:rsid w:val="00663C78"/>
    <w:rsid w:val="00664055"/>
    <w:rsid w:val="0066446C"/>
    <w:rsid w:val="00664679"/>
    <w:rsid w:val="00664A4D"/>
    <w:rsid w:val="00664D97"/>
    <w:rsid w:val="0066578A"/>
    <w:rsid w:val="00665AB9"/>
    <w:rsid w:val="00665CB0"/>
    <w:rsid w:val="00665D30"/>
    <w:rsid w:val="00665F7B"/>
    <w:rsid w:val="0066625C"/>
    <w:rsid w:val="00666BFB"/>
    <w:rsid w:val="00667041"/>
    <w:rsid w:val="0066721B"/>
    <w:rsid w:val="00667716"/>
    <w:rsid w:val="0066783B"/>
    <w:rsid w:val="00670111"/>
    <w:rsid w:val="00670913"/>
    <w:rsid w:val="00670ADF"/>
    <w:rsid w:val="00670EA6"/>
    <w:rsid w:val="00671D7F"/>
    <w:rsid w:val="00671FEC"/>
    <w:rsid w:val="0067263D"/>
    <w:rsid w:val="006726C7"/>
    <w:rsid w:val="0067282A"/>
    <w:rsid w:val="00672A2F"/>
    <w:rsid w:val="00672D9E"/>
    <w:rsid w:val="00673357"/>
    <w:rsid w:val="006736A0"/>
    <w:rsid w:val="00673727"/>
    <w:rsid w:val="00673883"/>
    <w:rsid w:val="00673BF9"/>
    <w:rsid w:val="006743E6"/>
    <w:rsid w:val="00674E19"/>
    <w:rsid w:val="00674EE5"/>
    <w:rsid w:val="00674F53"/>
    <w:rsid w:val="006751B4"/>
    <w:rsid w:val="00675320"/>
    <w:rsid w:val="00675C6A"/>
    <w:rsid w:val="006760AD"/>
    <w:rsid w:val="0067611B"/>
    <w:rsid w:val="0067612F"/>
    <w:rsid w:val="00676456"/>
    <w:rsid w:val="006765F8"/>
    <w:rsid w:val="006767E1"/>
    <w:rsid w:val="00676A1F"/>
    <w:rsid w:val="00676C88"/>
    <w:rsid w:val="00676F0A"/>
    <w:rsid w:val="00676F9F"/>
    <w:rsid w:val="0067701E"/>
    <w:rsid w:val="0067702B"/>
    <w:rsid w:val="00677084"/>
    <w:rsid w:val="0067730A"/>
    <w:rsid w:val="00677383"/>
    <w:rsid w:val="00677B84"/>
    <w:rsid w:val="00677F2A"/>
    <w:rsid w:val="006803A0"/>
    <w:rsid w:val="006804FD"/>
    <w:rsid w:val="006807F0"/>
    <w:rsid w:val="00680E38"/>
    <w:rsid w:val="00680FC8"/>
    <w:rsid w:val="00681688"/>
    <w:rsid w:val="006816F7"/>
    <w:rsid w:val="006817DD"/>
    <w:rsid w:val="00681A91"/>
    <w:rsid w:val="00681A93"/>
    <w:rsid w:val="00681EDE"/>
    <w:rsid w:val="00681FB6"/>
    <w:rsid w:val="00682021"/>
    <w:rsid w:val="00682101"/>
    <w:rsid w:val="00682340"/>
    <w:rsid w:val="006826BB"/>
    <w:rsid w:val="0068290B"/>
    <w:rsid w:val="00682A8E"/>
    <w:rsid w:val="00682EBD"/>
    <w:rsid w:val="0068354B"/>
    <w:rsid w:val="00684261"/>
    <w:rsid w:val="006842F0"/>
    <w:rsid w:val="0068435C"/>
    <w:rsid w:val="006844A0"/>
    <w:rsid w:val="00684FB2"/>
    <w:rsid w:val="00685067"/>
    <w:rsid w:val="00685127"/>
    <w:rsid w:val="0068585B"/>
    <w:rsid w:val="00685BE0"/>
    <w:rsid w:val="0068665D"/>
    <w:rsid w:val="00686CFD"/>
    <w:rsid w:val="00686D24"/>
    <w:rsid w:val="006871EA"/>
    <w:rsid w:val="006877D3"/>
    <w:rsid w:val="00687B78"/>
    <w:rsid w:val="00687EC9"/>
    <w:rsid w:val="006900B6"/>
    <w:rsid w:val="00690522"/>
    <w:rsid w:val="006909B4"/>
    <w:rsid w:val="00690A1C"/>
    <w:rsid w:val="00690C2F"/>
    <w:rsid w:val="00690C46"/>
    <w:rsid w:val="00690FE2"/>
    <w:rsid w:val="006912A1"/>
    <w:rsid w:val="006918F4"/>
    <w:rsid w:val="00691CFC"/>
    <w:rsid w:val="00692121"/>
    <w:rsid w:val="006924EE"/>
    <w:rsid w:val="006928C3"/>
    <w:rsid w:val="00692932"/>
    <w:rsid w:val="00692998"/>
    <w:rsid w:val="006929D5"/>
    <w:rsid w:val="006929DE"/>
    <w:rsid w:val="00692BEE"/>
    <w:rsid w:val="00692C93"/>
    <w:rsid w:val="00692F4B"/>
    <w:rsid w:val="00692F6A"/>
    <w:rsid w:val="00692F8B"/>
    <w:rsid w:val="00693110"/>
    <w:rsid w:val="0069315F"/>
    <w:rsid w:val="00693351"/>
    <w:rsid w:val="00693649"/>
    <w:rsid w:val="006938BC"/>
    <w:rsid w:val="00693A93"/>
    <w:rsid w:val="00693DC7"/>
    <w:rsid w:val="00693F5E"/>
    <w:rsid w:val="00693FEB"/>
    <w:rsid w:val="00694352"/>
    <w:rsid w:val="006943B5"/>
    <w:rsid w:val="00694915"/>
    <w:rsid w:val="00694C32"/>
    <w:rsid w:val="0069563C"/>
    <w:rsid w:val="006956CC"/>
    <w:rsid w:val="00695D0D"/>
    <w:rsid w:val="0069601C"/>
    <w:rsid w:val="00696421"/>
    <w:rsid w:val="0069674F"/>
    <w:rsid w:val="0069682C"/>
    <w:rsid w:val="00696C5A"/>
    <w:rsid w:val="00696D99"/>
    <w:rsid w:val="00696E57"/>
    <w:rsid w:val="006970C9"/>
    <w:rsid w:val="00697821"/>
    <w:rsid w:val="00697D91"/>
    <w:rsid w:val="00697E12"/>
    <w:rsid w:val="00697F7E"/>
    <w:rsid w:val="006A010B"/>
    <w:rsid w:val="006A0134"/>
    <w:rsid w:val="006A0329"/>
    <w:rsid w:val="006A0637"/>
    <w:rsid w:val="006A0876"/>
    <w:rsid w:val="006A09A5"/>
    <w:rsid w:val="006A0A95"/>
    <w:rsid w:val="006A0B2D"/>
    <w:rsid w:val="006A0E58"/>
    <w:rsid w:val="006A1248"/>
    <w:rsid w:val="006A14DF"/>
    <w:rsid w:val="006A1AF8"/>
    <w:rsid w:val="006A1C69"/>
    <w:rsid w:val="006A1CA9"/>
    <w:rsid w:val="006A22B1"/>
    <w:rsid w:val="006A255C"/>
    <w:rsid w:val="006A29DE"/>
    <w:rsid w:val="006A33A6"/>
    <w:rsid w:val="006A35EE"/>
    <w:rsid w:val="006A3818"/>
    <w:rsid w:val="006A3B87"/>
    <w:rsid w:val="006A3E73"/>
    <w:rsid w:val="006A4760"/>
    <w:rsid w:val="006A48EC"/>
    <w:rsid w:val="006A4BA6"/>
    <w:rsid w:val="006A4D6A"/>
    <w:rsid w:val="006A4E35"/>
    <w:rsid w:val="006A535F"/>
    <w:rsid w:val="006A59D8"/>
    <w:rsid w:val="006A6166"/>
    <w:rsid w:val="006A61C3"/>
    <w:rsid w:val="006A6325"/>
    <w:rsid w:val="006A6571"/>
    <w:rsid w:val="006A657C"/>
    <w:rsid w:val="006A6758"/>
    <w:rsid w:val="006A6B21"/>
    <w:rsid w:val="006A719A"/>
    <w:rsid w:val="006A7C07"/>
    <w:rsid w:val="006A7D15"/>
    <w:rsid w:val="006A7DFE"/>
    <w:rsid w:val="006B08F4"/>
    <w:rsid w:val="006B09DC"/>
    <w:rsid w:val="006B0AC5"/>
    <w:rsid w:val="006B0BB5"/>
    <w:rsid w:val="006B0E48"/>
    <w:rsid w:val="006B1197"/>
    <w:rsid w:val="006B1246"/>
    <w:rsid w:val="006B1322"/>
    <w:rsid w:val="006B1494"/>
    <w:rsid w:val="006B16C9"/>
    <w:rsid w:val="006B1723"/>
    <w:rsid w:val="006B1BF9"/>
    <w:rsid w:val="006B2013"/>
    <w:rsid w:val="006B2152"/>
    <w:rsid w:val="006B2264"/>
    <w:rsid w:val="006B2CA3"/>
    <w:rsid w:val="006B2E37"/>
    <w:rsid w:val="006B30A6"/>
    <w:rsid w:val="006B35E1"/>
    <w:rsid w:val="006B36F8"/>
    <w:rsid w:val="006B37B3"/>
    <w:rsid w:val="006B3B25"/>
    <w:rsid w:val="006B3CC3"/>
    <w:rsid w:val="006B3D47"/>
    <w:rsid w:val="006B3D49"/>
    <w:rsid w:val="006B40D2"/>
    <w:rsid w:val="006B44F3"/>
    <w:rsid w:val="006B4A1A"/>
    <w:rsid w:val="006B51A7"/>
    <w:rsid w:val="006B53C9"/>
    <w:rsid w:val="006B555A"/>
    <w:rsid w:val="006B55FA"/>
    <w:rsid w:val="006B59EA"/>
    <w:rsid w:val="006B5C9C"/>
    <w:rsid w:val="006B5CEB"/>
    <w:rsid w:val="006B5D5D"/>
    <w:rsid w:val="006B5F4C"/>
    <w:rsid w:val="006B678B"/>
    <w:rsid w:val="006B6865"/>
    <w:rsid w:val="006B6C53"/>
    <w:rsid w:val="006B6D42"/>
    <w:rsid w:val="006B6D4C"/>
    <w:rsid w:val="006B6D99"/>
    <w:rsid w:val="006B6FB8"/>
    <w:rsid w:val="006B7310"/>
    <w:rsid w:val="006B760F"/>
    <w:rsid w:val="006B7760"/>
    <w:rsid w:val="006B77C1"/>
    <w:rsid w:val="006B79E2"/>
    <w:rsid w:val="006B7F71"/>
    <w:rsid w:val="006B7FF7"/>
    <w:rsid w:val="006C02B0"/>
    <w:rsid w:val="006C095C"/>
    <w:rsid w:val="006C0AEE"/>
    <w:rsid w:val="006C0F14"/>
    <w:rsid w:val="006C1094"/>
    <w:rsid w:val="006C12BA"/>
    <w:rsid w:val="006C1AF9"/>
    <w:rsid w:val="006C1FCE"/>
    <w:rsid w:val="006C2282"/>
    <w:rsid w:val="006C2A43"/>
    <w:rsid w:val="006C2B88"/>
    <w:rsid w:val="006C2FBA"/>
    <w:rsid w:val="006C331F"/>
    <w:rsid w:val="006C3640"/>
    <w:rsid w:val="006C3847"/>
    <w:rsid w:val="006C4CD8"/>
    <w:rsid w:val="006C4E68"/>
    <w:rsid w:val="006C4FAE"/>
    <w:rsid w:val="006C5354"/>
    <w:rsid w:val="006C5446"/>
    <w:rsid w:val="006C57DB"/>
    <w:rsid w:val="006C5B92"/>
    <w:rsid w:val="006C5BAC"/>
    <w:rsid w:val="006C5D51"/>
    <w:rsid w:val="006C609C"/>
    <w:rsid w:val="006C6898"/>
    <w:rsid w:val="006C68DA"/>
    <w:rsid w:val="006C6A35"/>
    <w:rsid w:val="006C6C66"/>
    <w:rsid w:val="006C7BF6"/>
    <w:rsid w:val="006D040B"/>
    <w:rsid w:val="006D060C"/>
    <w:rsid w:val="006D0831"/>
    <w:rsid w:val="006D0E48"/>
    <w:rsid w:val="006D0FAE"/>
    <w:rsid w:val="006D1739"/>
    <w:rsid w:val="006D184C"/>
    <w:rsid w:val="006D1872"/>
    <w:rsid w:val="006D19DD"/>
    <w:rsid w:val="006D221E"/>
    <w:rsid w:val="006D237A"/>
    <w:rsid w:val="006D2674"/>
    <w:rsid w:val="006D2B9A"/>
    <w:rsid w:val="006D2CF5"/>
    <w:rsid w:val="006D2DB4"/>
    <w:rsid w:val="006D2E1B"/>
    <w:rsid w:val="006D3975"/>
    <w:rsid w:val="006D3ECB"/>
    <w:rsid w:val="006D4300"/>
    <w:rsid w:val="006D431A"/>
    <w:rsid w:val="006D44D3"/>
    <w:rsid w:val="006D46B5"/>
    <w:rsid w:val="006D4729"/>
    <w:rsid w:val="006D4737"/>
    <w:rsid w:val="006D56AE"/>
    <w:rsid w:val="006D5B87"/>
    <w:rsid w:val="006D5C8E"/>
    <w:rsid w:val="006D6135"/>
    <w:rsid w:val="006D6294"/>
    <w:rsid w:val="006D6624"/>
    <w:rsid w:val="006D6746"/>
    <w:rsid w:val="006D675C"/>
    <w:rsid w:val="006D6803"/>
    <w:rsid w:val="006D6C40"/>
    <w:rsid w:val="006D711D"/>
    <w:rsid w:val="006D7753"/>
    <w:rsid w:val="006D791C"/>
    <w:rsid w:val="006D7980"/>
    <w:rsid w:val="006D7B72"/>
    <w:rsid w:val="006D7E36"/>
    <w:rsid w:val="006E04D8"/>
    <w:rsid w:val="006E0CC4"/>
    <w:rsid w:val="006E0EAF"/>
    <w:rsid w:val="006E0FBB"/>
    <w:rsid w:val="006E0FEA"/>
    <w:rsid w:val="006E103E"/>
    <w:rsid w:val="006E1285"/>
    <w:rsid w:val="006E12F7"/>
    <w:rsid w:val="006E15FF"/>
    <w:rsid w:val="006E1E93"/>
    <w:rsid w:val="006E207D"/>
    <w:rsid w:val="006E2764"/>
    <w:rsid w:val="006E2AFB"/>
    <w:rsid w:val="006E2CC3"/>
    <w:rsid w:val="006E2CFA"/>
    <w:rsid w:val="006E2E08"/>
    <w:rsid w:val="006E2E5D"/>
    <w:rsid w:val="006E34BF"/>
    <w:rsid w:val="006E39F5"/>
    <w:rsid w:val="006E3D7E"/>
    <w:rsid w:val="006E4173"/>
    <w:rsid w:val="006E423A"/>
    <w:rsid w:val="006E4802"/>
    <w:rsid w:val="006E4E90"/>
    <w:rsid w:val="006E4F38"/>
    <w:rsid w:val="006E513D"/>
    <w:rsid w:val="006E5478"/>
    <w:rsid w:val="006E54D9"/>
    <w:rsid w:val="006E5702"/>
    <w:rsid w:val="006E5B5E"/>
    <w:rsid w:val="006E5B6E"/>
    <w:rsid w:val="006E6041"/>
    <w:rsid w:val="006E61DB"/>
    <w:rsid w:val="006E6A62"/>
    <w:rsid w:val="006E75E1"/>
    <w:rsid w:val="006E7626"/>
    <w:rsid w:val="006E7A38"/>
    <w:rsid w:val="006E7B2F"/>
    <w:rsid w:val="006E7C23"/>
    <w:rsid w:val="006E7DE5"/>
    <w:rsid w:val="006F03AE"/>
    <w:rsid w:val="006F0AE8"/>
    <w:rsid w:val="006F173B"/>
    <w:rsid w:val="006F1806"/>
    <w:rsid w:val="006F1874"/>
    <w:rsid w:val="006F1A34"/>
    <w:rsid w:val="006F1C45"/>
    <w:rsid w:val="006F1ECC"/>
    <w:rsid w:val="006F2064"/>
    <w:rsid w:val="006F25ED"/>
    <w:rsid w:val="006F2714"/>
    <w:rsid w:val="006F2950"/>
    <w:rsid w:val="006F2E90"/>
    <w:rsid w:val="006F2F8F"/>
    <w:rsid w:val="006F3232"/>
    <w:rsid w:val="006F385A"/>
    <w:rsid w:val="006F3BC1"/>
    <w:rsid w:val="006F3CBF"/>
    <w:rsid w:val="006F3E8D"/>
    <w:rsid w:val="006F41C6"/>
    <w:rsid w:val="006F421A"/>
    <w:rsid w:val="006F42CE"/>
    <w:rsid w:val="006F44CE"/>
    <w:rsid w:val="006F4B45"/>
    <w:rsid w:val="006F4FF1"/>
    <w:rsid w:val="006F54C8"/>
    <w:rsid w:val="006F5716"/>
    <w:rsid w:val="006F5EF7"/>
    <w:rsid w:val="006F6529"/>
    <w:rsid w:val="006F672C"/>
    <w:rsid w:val="006F6806"/>
    <w:rsid w:val="006F6825"/>
    <w:rsid w:val="006F6850"/>
    <w:rsid w:val="006F687A"/>
    <w:rsid w:val="006F6DE0"/>
    <w:rsid w:val="006F6FF9"/>
    <w:rsid w:val="006F71C5"/>
    <w:rsid w:val="006F7842"/>
    <w:rsid w:val="006F7BF3"/>
    <w:rsid w:val="006F7D31"/>
    <w:rsid w:val="0070048C"/>
    <w:rsid w:val="00700590"/>
    <w:rsid w:val="007007A9"/>
    <w:rsid w:val="00700AED"/>
    <w:rsid w:val="00701226"/>
    <w:rsid w:val="007013FA"/>
    <w:rsid w:val="007015AE"/>
    <w:rsid w:val="0070186E"/>
    <w:rsid w:val="00701A06"/>
    <w:rsid w:val="00701AD4"/>
    <w:rsid w:val="00701C6B"/>
    <w:rsid w:val="00701E7F"/>
    <w:rsid w:val="00701F87"/>
    <w:rsid w:val="007021BB"/>
    <w:rsid w:val="00702213"/>
    <w:rsid w:val="007023E8"/>
    <w:rsid w:val="00702600"/>
    <w:rsid w:val="0070261C"/>
    <w:rsid w:val="0070268A"/>
    <w:rsid w:val="007029D3"/>
    <w:rsid w:val="00703AE0"/>
    <w:rsid w:val="0070400A"/>
    <w:rsid w:val="00704139"/>
    <w:rsid w:val="00704995"/>
    <w:rsid w:val="0070555E"/>
    <w:rsid w:val="00705843"/>
    <w:rsid w:val="00705C5C"/>
    <w:rsid w:val="007062F4"/>
    <w:rsid w:val="007066F6"/>
    <w:rsid w:val="00706D64"/>
    <w:rsid w:val="00706E86"/>
    <w:rsid w:val="00706F26"/>
    <w:rsid w:val="00706F2A"/>
    <w:rsid w:val="007070C3"/>
    <w:rsid w:val="007073AF"/>
    <w:rsid w:val="00707640"/>
    <w:rsid w:val="007076FB"/>
    <w:rsid w:val="00707EB6"/>
    <w:rsid w:val="00710281"/>
    <w:rsid w:val="0071028C"/>
    <w:rsid w:val="0071080C"/>
    <w:rsid w:val="0071089F"/>
    <w:rsid w:val="00710B99"/>
    <w:rsid w:val="00710C75"/>
    <w:rsid w:val="00710C7A"/>
    <w:rsid w:val="00710EEF"/>
    <w:rsid w:val="00711029"/>
    <w:rsid w:val="0071104F"/>
    <w:rsid w:val="0071110E"/>
    <w:rsid w:val="00711233"/>
    <w:rsid w:val="00711B6E"/>
    <w:rsid w:val="00711DE2"/>
    <w:rsid w:val="00712048"/>
    <w:rsid w:val="0071212A"/>
    <w:rsid w:val="007123FC"/>
    <w:rsid w:val="00712728"/>
    <w:rsid w:val="00712F89"/>
    <w:rsid w:val="00712FF0"/>
    <w:rsid w:val="00713105"/>
    <w:rsid w:val="00713281"/>
    <w:rsid w:val="007135C6"/>
    <w:rsid w:val="007136E0"/>
    <w:rsid w:val="007139D9"/>
    <w:rsid w:val="00713B94"/>
    <w:rsid w:val="00714723"/>
    <w:rsid w:val="00714C36"/>
    <w:rsid w:val="00714D5E"/>
    <w:rsid w:val="00714DEC"/>
    <w:rsid w:val="00715009"/>
    <w:rsid w:val="00715228"/>
    <w:rsid w:val="007152DE"/>
    <w:rsid w:val="0071540F"/>
    <w:rsid w:val="007157D3"/>
    <w:rsid w:val="00715AE8"/>
    <w:rsid w:val="00715F1F"/>
    <w:rsid w:val="00715F2A"/>
    <w:rsid w:val="00716130"/>
    <w:rsid w:val="007163B1"/>
    <w:rsid w:val="00716B99"/>
    <w:rsid w:val="00716C13"/>
    <w:rsid w:val="00716D75"/>
    <w:rsid w:val="00716ED4"/>
    <w:rsid w:val="007177C4"/>
    <w:rsid w:val="0071784A"/>
    <w:rsid w:val="00717B88"/>
    <w:rsid w:val="00717BBB"/>
    <w:rsid w:val="00717EA3"/>
    <w:rsid w:val="00720544"/>
    <w:rsid w:val="007209EA"/>
    <w:rsid w:val="00720C1C"/>
    <w:rsid w:val="0072120E"/>
    <w:rsid w:val="007214A4"/>
    <w:rsid w:val="00721701"/>
    <w:rsid w:val="0072181D"/>
    <w:rsid w:val="00721BA4"/>
    <w:rsid w:val="00721EE4"/>
    <w:rsid w:val="00721FB1"/>
    <w:rsid w:val="0072235C"/>
    <w:rsid w:val="007228EC"/>
    <w:rsid w:val="007229E3"/>
    <w:rsid w:val="00722C20"/>
    <w:rsid w:val="00722DC2"/>
    <w:rsid w:val="00722DED"/>
    <w:rsid w:val="00722F4A"/>
    <w:rsid w:val="00723483"/>
    <w:rsid w:val="00723738"/>
    <w:rsid w:val="007237BA"/>
    <w:rsid w:val="0072387E"/>
    <w:rsid w:val="00723DED"/>
    <w:rsid w:val="00724001"/>
    <w:rsid w:val="007241C1"/>
    <w:rsid w:val="00724378"/>
    <w:rsid w:val="0072444D"/>
    <w:rsid w:val="007248D4"/>
    <w:rsid w:val="007249CB"/>
    <w:rsid w:val="00725130"/>
    <w:rsid w:val="00725DEA"/>
    <w:rsid w:val="0072605B"/>
    <w:rsid w:val="007264E6"/>
    <w:rsid w:val="00726D3D"/>
    <w:rsid w:val="007270EE"/>
    <w:rsid w:val="0072736A"/>
    <w:rsid w:val="0072752C"/>
    <w:rsid w:val="00727659"/>
    <w:rsid w:val="00727969"/>
    <w:rsid w:val="00727CFE"/>
    <w:rsid w:val="00727D3E"/>
    <w:rsid w:val="00727FA4"/>
    <w:rsid w:val="0073034A"/>
    <w:rsid w:val="0073134B"/>
    <w:rsid w:val="007316CA"/>
    <w:rsid w:val="007319BD"/>
    <w:rsid w:val="007326C2"/>
    <w:rsid w:val="00732A35"/>
    <w:rsid w:val="00732E8E"/>
    <w:rsid w:val="00733343"/>
    <w:rsid w:val="0073344C"/>
    <w:rsid w:val="00733523"/>
    <w:rsid w:val="007335AC"/>
    <w:rsid w:val="00733C16"/>
    <w:rsid w:val="00733F29"/>
    <w:rsid w:val="00734047"/>
    <w:rsid w:val="00734520"/>
    <w:rsid w:val="00734599"/>
    <w:rsid w:val="007347AD"/>
    <w:rsid w:val="00734A18"/>
    <w:rsid w:val="00734F96"/>
    <w:rsid w:val="0073537B"/>
    <w:rsid w:val="00735894"/>
    <w:rsid w:val="00735941"/>
    <w:rsid w:val="00735A15"/>
    <w:rsid w:val="00735B74"/>
    <w:rsid w:val="007362BD"/>
    <w:rsid w:val="007364AF"/>
    <w:rsid w:val="00736C9A"/>
    <w:rsid w:val="00737284"/>
    <w:rsid w:val="007375C2"/>
    <w:rsid w:val="0073761D"/>
    <w:rsid w:val="00737E93"/>
    <w:rsid w:val="00740229"/>
    <w:rsid w:val="007403BA"/>
    <w:rsid w:val="00740965"/>
    <w:rsid w:val="0074110D"/>
    <w:rsid w:val="0074189F"/>
    <w:rsid w:val="007421E3"/>
    <w:rsid w:val="0074232F"/>
    <w:rsid w:val="00742809"/>
    <w:rsid w:val="0074282E"/>
    <w:rsid w:val="00742B7B"/>
    <w:rsid w:val="00742CE6"/>
    <w:rsid w:val="0074518A"/>
    <w:rsid w:val="007451CA"/>
    <w:rsid w:val="00745207"/>
    <w:rsid w:val="0074537F"/>
    <w:rsid w:val="0074538C"/>
    <w:rsid w:val="00745604"/>
    <w:rsid w:val="00745794"/>
    <w:rsid w:val="00745906"/>
    <w:rsid w:val="007459AE"/>
    <w:rsid w:val="00745A68"/>
    <w:rsid w:val="00745AD3"/>
    <w:rsid w:val="00745B9A"/>
    <w:rsid w:val="00745C02"/>
    <w:rsid w:val="00746144"/>
    <w:rsid w:val="00746424"/>
    <w:rsid w:val="00746B51"/>
    <w:rsid w:val="00746D1E"/>
    <w:rsid w:val="00746D32"/>
    <w:rsid w:val="007471BE"/>
    <w:rsid w:val="007472BD"/>
    <w:rsid w:val="007474FD"/>
    <w:rsid w:val="00747A9D"/>
    <w:rsid w:val="00747C19"/>
    <w:rsid w:val="00747CE6"/>
    <w:rsid w:val="0075007F"/>
    <w:rsid w:val="007502F2"/>
    <w:rsid w:val="0075043D"/>
    <w:rsid w:val="00750A49"/>
    <w:rsid w:val="00750D70"/>
    <w:rsid w:val="007513AA"/>
    <w:rsid w:val="00751652"/>
    <w:rsid w:val="00751864"/>
    <w:rsid w:val="00751A68"/>
    <w:rsid w:val="00751C25"/>
    <w:rsid w:val="00751CC7"/>
    <w:rsid w:val="007523A6"/>
    <w:rsid w:val="00752575"/>
    <w:rsid w:val="0075273A"/>
    <w:rsid w:val="00752843"/>
    <w:rsid w:val="00752E59"/>
    <w:rsid w:val="007539B9"/>
    <w:rsid w:val="007539E8"/>
    <w:rsid w:val="00753A9A"/>
    <w:rsid w:val="00753B46"/>
    <w:rsid w:val="00753CE6"/>
    <w:rsid w:val="00753D1E"/>
    <w:rsid w:val="00753E96"/>
    <w:rsid w:val="00754455"/>
    <w:rsid w:val="007546AD"/>
    <w:rsid w:val="0075473C"/>
    <w:rsid w:val="00754AA5"/>
    <w:rsid w:val="00754E24"/>
    <w:rsid w:val="00754F5A"/>
    <w:rsid w:val="00755425"/>
    <w:rsid w:val="007555A9"/>
    <w:rsid w:val="007557A0"/>
    <w:rsid w:val="00755D83"/>
    <w:rsid w:val="00755DEA"/>
    <w:rsid w:val="00755FF4"/>
    <w:rsid w:val="00756159"/>
    <w:rsid w:val="007564B9"/>
    <w:rsid w:val="007564FA"/>
    <w:rsid w:val="00756596"/>
    <w:rsid w:val="007565D6"/>
    <w:rsid w:val="00756B96"/>
    <w:rsid w:val="00756C83"/>
    <w:rsid w:val="00756F81"/>
    <w:rsid w:val="00757258"/>
    <w:rsid w:val="00757C0F"/>
    <w:rsid w:val="00757C82"/>
    <w:rsid w:val="00757DEA"/>
    <w:rsid w:val="00757E5B"/>
    <w:rsid w:val="007601AE"/>
    <w:rsid w:val="007601AF"/>
    <w:rsid w:val="00760208"/>
    <w:rsid w:val="00760508"/>
    <w:rsid w:val="0076056F"/>
    <w:rsid w:val="00760AF3"/>
    <w:rsid w:val="00760E0B"/>
    <w:rsid w:val="00761160"/>
    <w:rsid w:val="00761265"/>
    <w:rsid w:val="007616C2"/>
    <w:rsid w:val="007617DB"/>
    <w:rsid w:val="0076255C"/>
    <w:rsid w:val="0076256C"/>
    <w:rsid w:val="00762595"/>
    <w:rsid w:val="00762948"/>
    <w:rsid w:val="00762E16"/>
    <w:rsid w:val="007635AC"/>
    <w:rsid w:val="00763B39"/>
    <w:rsid w:val="00763D2C"/>
    <w:rsid w:val="0076420D"/>
    <w:rsid w:val="0076429D"/>
    <w:rsid w:val="00764F5A"/>
    <w:rsid w:val="00765076"/>
    <w:rsid w:val="00765082"/>
    <w:rsid w:val="00765137"/>
    <w:rsid w:val="007659A7"/>
    <w:rsid w:val="00765E59"/>
    <w:rsid w:val="0076651A"/>
    <w:rsid w:val="00766C20"/>
    <w:rsid w:val="00766C30"/>
    <w:rsid w:val="00766FB7"/>
    <w:rsid w:val="00767CE5"/>
    <w:rsid w:val="0077009B"/>
    <w:rsid w:val="00770645"/>
    <w:rsid w:val="00770D5C"/>
    <w:rsid w:val="00770FD8"/>
    <w:rsid w:val="00770FDE"/>
    <w:rsid w:val="007710DD"/>
    <w:rsid w:val="0077118B"/>
    <w:rsid w:val="007711D6"/>
    <w:rsid w:val="00771600"/>
    <w:rsid w:val="0077161C"/>
    <w:rsid w:val="0077185F"/>
    <w:rsid w:val="00771FE4"/>
    <w:rsid w:val="0077242D"/>
    <w:rsid w:val="00772491"/>
    <w:rsid w:val="0077254B"/>
    <w:rsid w:val="007726AD"/>
    <w:rsid w:val="00772C87"/>
    <w:rsid w:val="00773501"/>
    <w:rsid w:val="007737A3"/>
    <w:rsid w:val="00773CC9"/>
    <w:rsid w:val="00773F7E"/>
    <w:rsid w:val="00774191"/>
    <w:rsid w:val="007744CF"/>
    <w:rsid w:val="007744D3"/>
    <w:rsid w:val="007745D4"/>
    <w:rsid w:val="007746AB"/>
    <w:rsid w:val="00774BA9"/>
    <w:rsid w:val="00774D29"/>
    <w:rsid w:val="007754FE"/>
    <w:rsid w:val="00775D15"/>
    <w:rsid w:val="00776157"/>
    <w:rsid w:val="007761C4"/>
    <w:rsid w:val="0077666E"/>
    <w:rsid w:val="007767EF"/>
    <w:rsid w:val="00776A66"/>
    <w:rsid w:val="0077706F"/>
    <w:rsid w:val="007773D3"/>
    <w:rsid w:val="00777495"/>
    <w:rsid w:val="00777AFB"/>
    <w:rsid w:val="00777EDB"/>
    <w:rsid w:val="007800F8"/>
    <w:rsid w:val="00780320"/>
    <w:rsid w:val="00780C92"/>
    <w:rsid w:val="00780CE2"/>
    <w:rsid w:val="00780DC6"/>
    <w:rsid w:val="00780E2A"/>
    <w:rsid w:val="00780EA1"/>
    <w:rsid w:val="00780FAD"/>
    <w:rsid w:val="007812B9"/>
    <w:rsid w:val="00781590"/>
    <w:rsid w:val="007815CA"/>
    <w:rsid w:val="0078162B"/>
    <w:rsid w:val="0078249F"/>
    <w:rsid w:val="007829AC"/>
    <w:rsid w:val="00782DEA"/>
    <w:rsid w:val="00782FEF"/>
    <w:rsid w:val="007832C0"/>
    <w:rsid w:val="00783631"/>
    <w:rsid w:val="00783886"/>
    <w:rsid w:val="00783A3F"/>
    <w:rsid w:val="00783AC7"/>
    <w:rsid w:val="00783D3D"/>
    <w:rsid w:val="0078415F"/>
    <w:rsid w:val="00784223"/>
    <w:rsid w:val="0078425F"/>
    <w:rsid w:val="007846F1"/>
    <w:rsid w:val="0078495A"/>
    <w:rsid w:val="00784AB1"/>
    <w:rsid w:val="0078501A"/>
    <w:rsid w:val="00785428"/>
    <w:rsid w:val="007854DC"/>
    <w:rsid w:val="00786A2E"/>
    <w:rsid w:val="00786F49"/>
    <w:rsid w:val="007871C2"/>
    <w:rsid w:val="00787326"/>
    <w:rsid w:val="00787408"/>
    <w:rsid w:val="0078763A"/>
    <w:rsid w:val="007876A9"/>
    <w:rsid w:val="00787B5A"/>
    <w:rsid w:val="00787DF1"/>
    <w:rsid w:val="00787E1F"/>
    <w:rsid w:val="00787FF0"/>
    <w:rsid w:val="00790310"/>
    <w:rsid w:val="00790880"/>
    <w:rsid w:val="00790B51"/>
    <w:rsid w:val="00790DB5"/>
    <w:rsid w:val="00790EFC"/>
    <w:rsid w:val="007916D6"/>
    <w:rsid w:val="00791C62"/>
    <w:rsid w:val="00792242"/>
    <w:rsid w:val="007925C5"/>
    <w:rsid w:val="00792670"/>
    <w:rsid w:val="0079284F"/>
    <w:rsid w:val="00792924"/>
    <w:rsid w:val="00792C75"/>
    <w:rsid w:val="00792F1F"/>
    <w:rsid w:val="00793492"/>
    <w:rsid w:val="00793506"/>
    <w:rsid w:val="00793849"/>
    <w:rsid w:val="00793891"/>
    <w:rsid w:val="00793902"/>
    <w:rsid w:val="00793FC5"/>
    <w:rsid w:val="007940F1"/>
    <w:rsid w:val="00794544"/>
    <w:rsid w:val="0079468B"/>
    <w:rsid w:val="00794982"/>
    <w:rsid w:val="00794C8D"/>
    <w:rsid w:val="00794E90"/>
    <w:rsid w:val="00794E95"/>
    <w:rsid w:val="00795660"/>
    <w:rsid w:val="007956EB"/>
    <w:rsid w:val="007958E9"/>
    <w:rsid w:val="00795942"/>
    <w:rsid w:val="00795C6A"/>
    <w:rsid w:val="00795DA4"/>
    <w:rsid w:val="00796481"/>
    <w:rsid w:val="00796612"/>
    <w:rsid w:val="00796843"/>
    <w:rsid w:val="00797136"/>
    <w:rsid w:val="00797138"/>
    <w:rsid w:val="00797AC2"/>
    <w:rsid w:val="00797C5B"/>
    <w:rsid w:val="00797DCB"/>
    <w:rsid w:val="007A0191"/>
    <w:rsid w:val="007A02DF"/>
    <w:rsid w:val="007A0301"/>
    <w:rsid w:val="007A07F8"/>
    <w:rsid w:val="007A080F"/>
    <w:rsid w:val="007A098A"/>
    <w:rsid w:val="007A0A02"/>
    <w:rsid w:val="007A0A42"/>
    <w:rsid w:val="007A0C1E"/>
    <w:rsid w:val="007A16B0"/>
    <w:rsid w:val="007A1A0B"/>
    <w:rsid w:val="007A1AB7"/>
    <w:rsid w:val="007A1B25"/>
    <w:rsid w:val="007A1B91"/>
    <w:rsid w:val="007A1D7F"/>
    <w:rsid w:val="007A2036"/>
    <w:rsid w:val="007A275A"/>
    <w:rsid w:val="007A2784"/>
    <w:rsid w:val="007A2D7C"/>
    <w:rsid w:val="007A2EE4"/>
    <w:rsid w:val="007A3021"/>
    <w:rsid w:val="007A311B"/>
    <w:rsid w:val="007A36F7"/>
    <w:rsid w:val="007A3985"/>
    <w:rsid w:val="007A39D0"/>
    <w:rsid w:val="007A3B44"/>
    <w:rsid w:val="007A3B81"/>
    <w:rsid w:val="007A3EB0"/>
    <w:rsid w:val="007A3FFD"/>
    <w:rsid w:val="007A40F2"/>
    <w:rsid w:val="007A4792"/>
    <w:rsid w:val="007A4AD6"/>
    <w:rsid w:val="007A4D26"/>
    <w:rsid w:val="007A4DA6"/>
    <w:rsid w:val="007A4F05"/>
    <w:rsid w:val="007A50AA"/>
    <w:rsid w:val="007A528A"/>
    <w:rsid w:val="007A54B2"/>
    <w:rsid w:val="007A55A4"/>
    <w:rsid w:val="007A59E9"/>
    <w:rsid w:val="007A5A2A"/>
    <w:rsid w:val="007A5CA1"/>
    <w:rsid w:val="007A5E6E"/>
    <w:rsid w:val="007A681F"/>
    <w:rsid w:val="007A6864"/>
    <w:rsid w:val="007A6B1E"/>
    <w:rsid w:val="007A6F26"/>
    <w:rsid w:val="007A6FBB"/>
    <w:rsid w:val="007A7031"/>
    <w:rsid w:val="007A7117"/>
    <w:rsid w:val="007A7C7C"/>
    <w:rsid w:val="007A7D0A"/>
    <w:rsid w:val="007A7E77"/>
    <w:rsid w:val="007A7F7F"/>
    <w:rsid w:val="007B0132"/>
    <w:rsid w:val="007B048E"/>
    <w:rsid w:val="007B0688"/>
    <w:rsid w:val="007B08DF"/>
    <w:rsid w:val="007B0A0A"/>
    <w:rsid w:val="007B0A6D"/>
    <w:rsid w:val="007B0BE9"/>
    <w:rsid w:val="007B0C14"/>
    <w:rsid w:val="007B0DBF"/>
    <w:rsid w:val="007B0FF8"/>
    <w:rsid w:val="007B1017"/>
    <w:rsid w:val="007B1671"/>
    <w:rsid w:val="007B1BB3"/>
    <w:rsid w:val="007B2403"/>
    <w:rsid w:val="007B25DA"/>
    <w:rsid w:val="007B25E6"/>
    <w:rsid w:val="007B287D"/>
    <w:rsid w:val="007B2914"/>
    <w:rsid w:val="007B2B0A"/>
    <w:rsid w:val="007B329E"/>
    <w:rsid w:val="007B3435"/>
    <w:rsid w:val="007B36D4"/>
    <w:rsid w:val="007B379E"/>
    <w:rsid w:val="007B3980"/>
    <w:rsid w:val="007B3DA2"/>
    <w:rsid w:val="007B3E55"/>
    <w:rsid w:val="007B3E90"/>
    <w:rsid w:val="007B51A9"/>
    <w:rsid w:val="007B5955"/>
    <w:rsid w:val="007B59FB"/>
    <w:rsid w:val="007B6370"/>
    <w:rsid w:val="007B66EA"/>
    <w:rsid w:val="007B6B6D"/>
    <w:rsid w:val="007B6FB0"/>
    <w:rsid w:val="007B707B"/>
    <w:rsid w:val="007B72BB"/>
    <w:rsid w:val="007B748E"/>
    <w:rsid w:val="007B7636"/>
    <w:rsid w:val="007B7C2E"/>
    <w:rsid w:val="007C0004"/>
    <w:rsid w:val="007C060C"/>
    <w:rsid w:val="007C0863"/>
    <w:rsid w:val="007C0A50"/>
    <w:rsid w:val="007C0D82"/>
    <w:rsid w:val="007C0FC1"/>
    <w:rsid w:val="007C19E3"/>
    <w:rsid w:val="007C1CA9"/>
    <w:rsid w:val="007C1CCA"/>
    <w:rsid w:val="007C1E0F"/>
    <w:rsid w:val="007C21F2"/>
    <w:rsid w:val="007C26CF"/>
    <w:rsid w:val="007C2732"/>
    <w:rsid w:val="007C277A"/>
    <w:rsid w:val="007C29F7"/>
    <w:rsid w:val="007C2C3D"/>
    <w:rsid w:val="007C2CF6"/>
    <w:rsid w:val="007C2E11"/>
    <w:rsid w:val="007C324C"/>
    <w:rsid w:val="007C32DE"/>
    <w:rsid w:val="007C3511"/>
    <w:rsid w:val="007C3701"/>
    <w:rsid w:val="007C3846"/>
    <w:rsid w:val="007C3ABE"/>
    <w:rsid w:val="007C3BBD"/>
    <w:rsid w:val="007C3C46"/>
    <w:rsid w:val="007C3DBC"/>
    <w:rsid w:val="007C3EE1"/>
    <w:rsid w:val="007C40A5"/>
    <w:rsid w:val="007C4473"/>
    <w:rsid w:val="007C47CF"/>
    <w:rsid w:val="007C4A3D"/>
    <w:rsid w:val="007C4A6D"/>
    <w:rsid w:val="007C4AF7"/>
    <w:rsid w:val="007C4B02"/>
    <w:rsid w:val="007C4BBB"/>
    <w:rsid w:val="007C50C6"/>
    <w:rsid w:val="007C51D4"/>
    <w:rsid w:val="007C5881"/>
    <w:rsid w:val="007C5EBD"/>
    <w:rsid w:val="007C5FF8"/>
    <w:rsid w:val="007C6268"/>
    <w:rsid w:val="007C62DD"/>
    <w:rsid w:val="007C69C8"/>
    <w:rsid w:val="007C6C82"/>
    <w:rsid w:val="007C6F8D"/>
    <w:rsid w:val="007C73FD"/>
    <w:rsid w:val="007C740D"/>
    <w:rsid w:val="007C75A8"/>
    <w:rsid w:val="007D0126"/>
    <w:rsid w:val="007D02EB"/>
    <w:rsid w:val="007D0625"/>
    <w:rsid w:val="007D089D"/>
    <w:rsid w:val="007D0ADE"/>
    <w:rsid w:val="007D0B15"/>
    <w:rsid w:val="007D0E98"/>
    <w:rsid w:val="007D1320"/>
    <w:rsid w:val="007D17CC"/>
    <w:rsid w:val="007D1900"/>
    <w:rsid w:val="007D1F53"/>
    <w:rsid w:val="007D1FF3"/>
    <w:rsid w:val="007D231C"/>
    <w:rsid w:val="007D2B04"/>
    <w:rsid w:val="007D2B13"/>
    <w:rsid w:val="007D2B5B"/>
    <w:rsid w:val="007D2D24"/>
    <w:rsid w:val="007D3049"/>
    <w:rsid w:val="007D305F"/>
    <w:rsid w:val="007D34BD"/>
    <w:rsid w:val="007D41C4"/>
    <w:rsid w:val="007D490A"/>
    <w:rsid w:val="007D53BF"/>
    <w:rsid w:val="007D5460"/>
    <w:rsid w:val="007D556E"/>
    <w:rsid w:val="007D62F4"/>
    <w:rsid w:val="007D63A7"/>
    <w:rsid w:val="007D6677"/>
    <w:rsid w:val="007D6A9C"/>
    <w:rsid w:val="007D6E43"/>
    <w:rsid w:val="007D6E50"/>
    <w:rsid w:val="007D7792"/>
    <w:rsid w:val="007D7AE0"/>
    <w:rsid w:val="007D7CB3"/>
    <w:rsid w:val="007D7DC7"/>
    <w:rsid w:val="007E03A2"/>
    <w:rsid w:val="007E0752"/>
    <w:rsid w:val="007E08D6"/>
    <w:rsid w:val="007E09FE"/>
    <w:rsid w:val="007E1019"/>
    <w:rsid w:val="007E1C2C"/>
    <w:rsid w:val="007E1DC3"/>
    <w:rsid w:val="007E1F0A"/>
    <w:rsid w:val="007E1FD4"/>
    <w:rsid w:val="007E2299"/>
    <w:rsid w:val="007E23C7"/>
    <w:rsid w:val="007E2461"/>
    <w:rsid w:val="007E26EE"/>
    <w:rsid w:val="007E2793"/>
    <w:rsid w:val="007E332A"/>
    <w:rsid w:val="007E343B"/>
    <w:rsid w:val="007E36F0"/>
    <w:rsid w:val="007E3C64"/>
    <w:rsid w:val="007E3C7C"/>
    <w:rsid w:val="007E43EC"/>
    <w:rsid w:val="007E494B"/>
    <w:rsid w:val="007E49B4"/>
    <w:rsid w:val="007E4C4D"/>
    <w:rsid w:val="007E577D"/>
    <w:rsid w:val="007E5BE2"/>
    <w:rsid w:val="007E5D61"/>
    <w:rsid w:val="007E5DD0"/>
    <w:rsid w:val="007E5E4C"/>
    <w:rsid w:val="007E64EB"/>
    <w:rsid w:val="007E6A8E"/>
    <w:rsid w:val="007E7919"/>
    <w:rsid w:val="007E7C85"/>
    <w:rsid w:val="007E7FD2"/>
    <w:rsid w:val="007F0868"/>
    <w:rsid w:val="007F0A5F"/>
    <w:rsid w:val="007F0B9D"/>
    <w:rsid w:val="007F0D3E"/>
    <w:rsid w:val="007F0E4A"/>
    <w:rsid w:val="007F0F73"/>
    <w:rsid w:val="007F1170"/>
    <w:rsid w:val="007F13E3"/>
    <w:rsid w:val="007F19D3"/>
    <w:rsid w:val="007F1B43"/>
    <w:rsid w:val="007F1C1C"/>
    <w:rsid w:val="007F1DAB"/>
    <w:rsid w:val="007F2A2F"/>
    <w:rsid w:val="007F2DB3"/>
    <w:rsid w:val="007F2E60"/>
    <w:rsid w:val="007F2F23"/>
    <w:rsid w:val="007F367C"/>
    <w:rsid w:val="007F3EBE"/>
    <w:rsid w:val="007F3FF1"/>
    <w:rsid w:val="007F4110"/>
    <w:rsid w:val="007F429E"/>
    <w:rsid w:val="007F51CB"/>
    <w:rsid w:val="007F5386"/>
    <w:rsid w:val="007F581B"/>
    <w:rsid w:val="007F595C"/>
    <w:rsid w:val="007F5981"/>
    <w:rsid w:val="007F5BBD"/>
    <w:rsid w:val="007F638D"/>
    <w:rsid w:val="007F6763"/>
    <w:rsid w:val="007F7339"/>
    <w:rsid w:val="007F74FB"/>
    <w:rsid w:val="007F7939"/>
    <w:rsid w:val="007F7B02"/>
    <w:rsid w:val="007F7BA2"/>
    <w:rsid w:val="007F7BF1"/>
    <w:rsid w:val="00800246"/>
    <w:rsid w:val="0080038D"/>
    <w:rsid w:val="00800505"/>
    <w:rsid w:val="00800686"/>
    <w:rsid w:val="00800746"/>
    <w:rsid w:val="0080080A"/>
    <w:rsid w:val="00801046"/>
    <w:rsid w:val="00801051"/>
    <w:rsid w:val="008011C7"/>
    <w:rsid w:val="008011C9"/>
    <w:rsid w:val="0080132A"/>
    <w:rsid w:val="008013DE"/>
    <w:rsid w:val="008024BB"/>
    <w:rsid w:val="0080251D"/>
    <w:rsid w:val="008025C6"/>
    <w:rsid w:val="00802FF5"/>
    <w:rsid w:val="008035AC"/>
    <w:rsid w:val="008036EB"/>
    <w:rsid w:val="00803B7A"/>
    <w:rsid w:val="00803BE5"/>
    <w:rsid w:val="00804141"/>
    <w:rsid w:val="00804460"/>
    <w:rsid w:val="00804606"/>
    <w:rsid w:val="0080464B"/>
    <w:rsid w:val="00804C5B"/>
    <w:rsid w:val="0080509E"/>
    <w:rsid w:val="00805109"/>
    <w:rsid w:val="00805779"/>
    <w:rsid w:val="0080598E"/>
    <w:rsid w:val="00805A3F"/>
    <w:rsid w:val="00806664"/>
    <w:rsid w:val="00806DFE"/>
    <w:rsid w:val="00806E5E"/>
    <w:rsid w:val="008072A5"/>
    <w:rsid w:val="008072CB"/>
    <w:rsid w:val="008075AE"/>
    <w:rsid w:val="008076B7"/>
    <w:rsid w:val="0080779C"/>
    <w:rsid w:val="00807851"/>
    <w:rsid w:val="00807AAC"/>
    <w:rsid w:val="00807D04"/>
    <w:rsid w:val="0081045C"/>
    <w:rsid w:val="00810998"/>
    <w:rsid w:val="00811260"/>
    <w:rsid w:val="00811272"/>
    <w:rsid w:val="00811F90"/>
    <w:rsid w:val="008123BB"/>
    <w:rsid w:val="008123E9"/>
    <w:rsid w:val="008126F3"/>
    <w:rsid w:val="008128FD"/>
    <w:rsid w:val="00812C38"/>
    <w:rsid w:val="00812C6C"/>
    <w:rsid w:val="00812CA1"/>
    <w:rsid w:val="00812F39"/>
    <w:rsid w:val="00813550"/>
    <w:rsid w:val="00813910"/>
    <w:rsid w:val="00813BA6"/>
    <w:rsid w:val="00813F28"/>
    <w:rsid w:val="00813FBB"/>
    <w:rsid w:val="008143F0"/>
    <w:rsid w:val="00814A41"/>
    <w:rsid w:val="00814A8E"/>
    <w:rsid w:val="00814B30"/>
    <w:rsid w:val="00814B7D"/>
    <w:rsid w:val="00814BE0"/>
    <w:rsid w:val="00814CE0"/>
    <w:rsid w:val="00814EEC"/>
    <w:rsid w:val="0081528B"/>
    <w:rsid w:val="008155A3"/>
    <w:rsid w:val="00815687"/>
    <w:rsid w:val="00815C7C"/>
    <w:rsid w:val="00815D10"/>
    <w:rsid w:val="00815EF4"/>
    <w:rsid w:val="00815F69"/>
    <w:rsid w:val="0081675E"/>
    <w:rsid w:val="008167B2"/>
    <w:rsid w:val="00816AC2"/>
    <w:rsid w:val="00816B4B"/>
    <w:rsid w:val="00816D56"/>
    <w:rsid w:val="008172AF"/>
    <w:rsid w:val="008173C7"/>
    <w:rsid w:val="00817884"/>
    <w:rsid w:val="00817AE0"/>
    <w:rsid w:val="00817D85"/>
    <w:rsid w:val="00820580"/>
    <w:rsid w:val="008207C3"/>
    <w:rsid w:val="00820A73"/>
    <w:rsid w:val="00820B7D"/>
    <w:rsid w:val="0082152C"/>
    <w:rsid w:val="00821542"/>
    <w:rsid w:val="00821789"/>
    <w:rsid w:val="0082196B"/>
    <w:rsid w:val="008219A1"/>
    <w:rsid w:val="008226EC"/>
    <w:rsid w:val="00822718"/>
    <w:rsid w:val="008229D8"/>
    <w:rsid w:val="00822B36"/>
    <w:rsid w:val="00822C53"/>
    <w:rsid w:val="00823054"/>
    <w:rsid w:val="0082400C"/>
    <w:rsid w:val="00824DDF"/>
    <w:rsid w:val="008250B7"/>
    <w:rsid w:val="008257AE"/>
    <w:rsid w:val="00825C72"/>
    <w:rsid w:val="00826111"/>
    <w:rsid w:val="008261DB"/>
    <w:rsid w:val="008263BE"/>
    <w:rsid w:val="00826810"/>
    <w:rsid w:val="008269BA"/>
    <w:rsid w:val="00826A42"/>
    <w:rsid w:val="00826DE4"/>
    <w:rsid w:val="00826F36"/>
    <w:rsid w:val="008271EE"/>
    <w:rsid w:val="00827278"/>
    <w:rsid w:val="00827283"/>
    <w:rsid w:val="008274D4"/>
    <w:rsid w:val="00827682"/>
    <w:rsid w:val="008276BF"/>
    <w:rsid w:val="00827D94"/>
    <w:rsid w:val="008301B6"/>
    <w:rsid w:val="008303D9"/>
    <w:rsid w:val="00830C77"/>
    <w:rsid w:val="00830ED3"/>
    <w:rsid w:val="008311D1"/>
    <w:rsid w:val="0083142F"/>
    <w:rsid w:val="008317EA"/>
    <w:rsid w:val="00831832"/>
    <w:rsid w:val="0083190F"/>
    <w:rsid w:val="00831AA2"/>
    <w:rsid w:val="00831D82"/>
    <w:rsid w:val="00831EA3"/>
    <w:rsid w:val="00831EE1"/>
    <w:rsid w:val="008321EE"/>
    <w:rsid w:val="008322CA"/>
    <w:rsid w:val="0083268F"/>
    <w:rsid w:val="008329C7"/>
    <w:rsid w:val="00833115"/>
    <w:rsid w:val="008332FB"/>
    <w:rsid w:val="0083367E"/>
    <w:rsid w:val="00833725"/>
    <w:rsid w:val="008339A9"/>
    <w:rsid w:val="00833B1A"/>
    <w:rsid w:val="00833D3C"/>
    <w:rsid w:val="008342A1"/>
    <w:rsid w:val="008349EC"/>
    <w:rsid w:val="00834CC7"/>
    <w:rsid w:val="00835023"/>
    <w:rsid w:val="0083503C"/>
    <w:rsid w:val="008354E4"/>
    <w:rsid w:val="008355F6"/>
    <w:rsid w:val="00835667"/>
    <w:rsid w:val="00835B68"/>
    <w:rsid w:val="00835DD7"/>
    <w:rsid w:val="00835F40"/>
    <w:rsid w:val="00836945"/>
    <w:rsid w:val="00836B3D"/>
    <w:rsid w:val="00836D68"/>
    <w:rsid w:val="00836E58"/>
    <w:rsid w:val="00837210"/>
    <w:rsid w:val="00837DBA"/>
    <w:rsid w:val="00840CFB"/>
    <w:rsid w:val="00840E3D"/>
    <w:rsid w:val="00841804"/>
    <w:rsid w:val="008418FA"/>
    <w:rsid w:val="008419F5"/>
    <w:rsid w:val="00841AE7"/>
    <w:rsid w:val="00841D54"/>
    <w:rsid w:val="008420A3"/>
    <w:rsid w:val="00842358"/>
    <w:rsid w:val="008423FD"/>
    <w:rsid w:val="0084250D"/>
    <w:rsid w:val="008425E9"/>
    <w:rsid w:val="0084279E"/>
    <w:rsid w:val="008428DB"/>
    <w:rsid w:val="008429CC"/>
    <w:rsid w:val="00842EC2"/>
    <w:rsid w:val="00842FCC"/>
    <w:rsid w:val="00843127"/>
    <w:rsid w:val="00843284"/>
    <w:rsid w:val="00843433"/>
    <w:rsid w:val="00843A75"/>
    <w:rsid w:val="00843B35"/>
    <w:rsid w:val="00843FC4"/>
    <w:rsid w:val="008440A0"/>
    <w:rsid w:val="008441C4"/>
    <w:rsid w:val="00844966"/>
    <w:rsid w:val="00844A84"/>
    <w:rsid w:val="00844AB9"/>
    <w:rsid w:val="00844ADC"/>
    <w:rsid w:val="00844C8E"/>
    <w:rsid w:val="00844CB4"/>
    <w:rsid w:val="0084523B"/>
    <w:rsid w:val="00845354"/>
    <w:rsid w:val="008453B9"/>
    <w:rsid w:val="008455E9"/>
    <w:rsid w:val="00845697"/>
    <w:rsid w:val="00845BB7"/>
    <w:rsid w:val="00845E56"/>
    <w:rsid w:val="00846592"/>
    <w:rsid w:val="008465A9"/>
    <w:rsid w:val="008465B2"/>
    <w:rsid w:val="00846C06"/>
    <w:rsid w:val="0084735E"/>
    <w:rsid w:val="008474E4"/>
    <w:rsid w:val="00847DB2"/>
    <w:rsid w:val="0085006B"/>
    <w:rsid w:val="008504CE"/>
    <w:rsid w:val="00850639"/>
    <w:rsid w:val="008506C0"/>
    <w:rsid w:val="008507F5"/>
    <w:rsid w:val="00850EE1"/>
    <w:rsid w:val="00851106"/>
    <w:rsid w:val="0085136D"/>
    <w:rsid w:val="008514B1"/>
    <w:rsid w:val="00851593"/>
    <w:rsid w:val="00851B02"/>
    <w:rsid w:val="008526D6"/>
    <w:rsid w:val="00852C09"/>
    <w:rsid w:val="00852ECC"/>
    <w:rsid w:val="00853183"/>
    <w:rsid w:val="00853566"/>
    <w:rsid w:val="00853C1E"/>
    <w:rsid w:val="00853CDA"/>
    <w:rsid w:val="008547C1"/>
    <w:rsid w:val="00854A37"/>
    <w:rsid w:val="00854B89"/>
    <w:rsid w:val="00854F38"/>
    <w:rsid w:val="00855057"/>
    <w:rsid w:val="008553CF"/>
    <w:rsid w:val="0085541F"/>
    <w:rsid w:val="008558E4"/>
    <w:rsid w:val="0085590A"/>
    <w:rsid w:val="00855BCE"/>
    <w:rsid w:val="0085609C"/>
    <w:rsid w:val="008562BE"/>
    <w:rsid w:val="008563BF"/>
    <w:rsid w:val="008564A8"/>
    <w:rsid w:val="0085678F"/>
    <w:rsid w:val="00856B66"/>
    <w:rsid w:val="00856CD4"/>
    <w:rsid w:val="00856D41"/>
    <w:rsid w:val="00856EEF"/>
    <w:rsid w:val="008575BD"/>
    <w:rsid w:val="00857653"/>
    <w:rsid w:val="00857D33"/>
    <w:rsid w:val="00857D76"/>
    <w:rsid w:val="00857ECF"/>
    <w:rsid w:val="00860023"/>
    <w:rsid w:val="0086044A"/>
    <w:rsid w:val="008604F6"/>
    <w:rsid w:val="00860699"/>
    <w:rsid w:val="00860702"/>
    <w:rsid w:val="00860905"/>
    <w:rsid w:val="00860AED"/>
    <w:rsid w:val="00860B25"/>
    <w:rsid w:val="00860BCA"/>
    <w:rsid w:val="00861131"/>
    <w:rsid w:val="00861208"/>
    <w:rsid w:val="0086131E"/>
    <w:rsid w:val="0086148E"/>
    <w:rsid w:val="008618B6"/>
    <w:rsid w:val="0086227A"/>
    <w:rsid w:val="0086297D"/>
    <w:rsid w:val="008629FE"/>
    <w:rsid w:val="00862B41"/>
    <w:rsid w:val="00862C05"/>
    <w:rsid w:val="00862ED4"/>
    <w:rsid w:val="00862F98"/>
    <w:rsid w:val="0086300B"/>
    <w:rsid w:val="00863077"/>
    <w:rsid w:val="008632BC"/>
    <w:rsid w:val="00863765"/>
    <w:rsid w:val="00863DAE"/>
    <w:rsid w:val="00863EE9"/>
    <w:rsid w:val="00863F7E"/>
    <w:rsid w:val="00863FFA"/>
    <w:rsid w:val="00864236"/>
    <w:rsid w:val="00864374"/>
    <w:rsid w:val="008648FD"/>
    <w:rsid w:val="008649D4"/>
    <w:rsid w:val="00865398"/>
    <w:rsid w:val="008658A7"/>
    <w:rsid w:val="0086597B"/>
    <w:rsid w:val="00866259"/>
    <w:rsid w:val="00866583"/>
    <w:rsid w:val="0086661B"/>
    <w:rsid w:val="008667E2"/>
    <w:rsid w:val="008667E6"/>
    <w:rsid w:val="00866DD0"/>
    <w:rsid w:val="00867444"/>
    <w:rsid w:val="008674FD"/>
    <w:rsid w:val="008675A0"/>
    <w:rsid w:val="00867B26"/>
    <w:rsid w:val="00867B42"/>
    <w:rsid w:val="00870119"/>
    <w:rsid w:val="008701D0"/>
    <w:rsid w:val="00870324"/>
    <w:rsid w:val="00870908"/>
    <w:rsid w:val="00870AB6"/>
    <w:rsid w:val="00870AE5"/>
    <w:rsid w:val="00870DF2"/>
    <w:rsid w:val="00870E7A"/>
    <w:rsid w:val="00872004"/>
    <w:rsid w:val="008720D6"/>
    <w:rsid w:val="00872504"/>
    <w:rsid w:val="00872589"/>
    <w:rsid w:val="00873344"/>
    <w:rsid w:val="0087338F"/>
    <w:rsid w:val="008737BC"/>
    <w:rsid w:val="00873BA3"/>
    <w:rsid w:val="00873DA2"/>
    <w:rsid w:val="00873F9F"/>
    <w:rsid w:val="008742B3"/>
    <w:rsid w:val="008744E8"/>
    <w:rsid w:val="0087578C"/>
    <w:rsid w:val="00875A53"/>
    <w:rsid w:val="00875C1E"/>
    <w:rsid w:val="00876257"/>
    <w:rsid w:val="008765DE"/>
    <w:rsid w:val="008767B3"/>
    <w:rsid w:val="00876943"/>
    <w:rsid w:val="00876968"/>
    <w:rsid w:val="00876A55"/>
    <w:rsid w:val="00876B6A"/>
    <w:rsid w:val="00877747"/>
    <w:rsid w:val="00877A77"/>
    <w:rsid w:val="00877DC8"/>
    <w:rsid w:val="00880165"/>
    <w:rsid w:val="00880AC6"/>
    <w:rsid w:val="00881280"/>
    <w:rsid w:val="0088141A"/>
    <w:rsid w:val="00881560"/>
    <w:rsid w:val="00881A3D"/>
    <w:rsid w:val="00881E76"/>
    <w:rsid w:val="008822A5"/>
    <w:rsid w:val="00882502"/>
    <w:rsid w:val="008828B3"/>
    <w:rsid w:val="00882BF5"/>
    <w:rsid w:val="00883517"/>
    <w:rsid w:val="00883937"/>
    <w:rsid w:val="00883983"/>
    <w:rsid w:val="00883B5E"/>
    <w:rsid w:val="00883FD6"/>
    <w:rsid w:val="00884015"/>
    <w:rsid w:val="008842CA"/>
    <w:rsid w:val="008842DB"/>
    <w:rsid w:val="00885248"/>
    <w:rsid w:val="008853BB"/>
    <w:rsid w:val="0088544B"/>
    <w:rsid w:val="00885C18"/>
    <w:rsid w:val="00885D7D"/>
    <w:rsid w:val="00886032"/>
    <w:rsid w:val="00886761"/>
    <w:rsid w:val="008868E3"/>
    <w:rsid w:val="008870E9"/>
    <w:rsid w:val="00887B1A"/>
    <w:rsid w:val="00887F47"/>
    <w:rsid w:val="008901DA"/>
    <w:rsid w:val="008904AE"/>
    <w:rsid w:val="00890580"/>
    <w:rsid w:val="008905CD"/>
    <w:rsid w:val="008907EA"/>
    <w:rsid w:val="00890B9F"/>
    <w:rsid w:val="00890EDE"/>
    <w:rsid w:val="00891001"/>
    <w:rsid w:val="00891774"/>
    <w:rsid w:val="008918A0"/>
    <w:rsid w:val="00891B9E"/>
    <w:rsid w:val="00892548"/>
    <w:rsid w:val="00892582"/>
    <w:rsid w:val="008926B8"/>
    <w:rsid w:val="0089285B"/>
    <w:rsid w:val="008928B3"/>
    <w:rsid w:val="00892975"/>
    <w:rsid w:val="00892A30"/>
    <w:rsid w:val="00892A3E"/>
    <w:rsid w:val="00892F5A"/>
    <w:rsid w:val="0089309D"/>
    <w:rsid w:val="00893B59"/>
    <w:rsid w:val="00893E69"/>
    <w:rsid w:val="00893F3E"/>
    <w:rsid w:val="0089426C"/>
    <w:rsid w:val="008942B6"/>
    <w:rsid w:val="008942D7"/>
    <w:rsid w:val="00894344"/>
    <w:rsid w:val="00894508"/>
    <w:rsid w:val="00895583"/>
    <w:rsid w:val="00895798"/>
    <w:rsid w:val="00895DA8"/>
    <w:rsid w:val="00895FE9"/>
    <w:rsid w:val="00896223"/>
    <w:rsid w:val="00896306"/>
    <w:rsid w:val="00896D18"/>
    <w:rsid w:val="008979ED"/>
    <w:rsid w:val="00897F01"/>
    <w:rsid w:val="00897F6F"/>
    <w:rsid w:val="008A0079"/>
    <w:rsid w:val="008A0A24"/>
    <w:rsid w:val="008A182E"/>
    <w:rsid w:val="008A2349"/>
    <w:rsid w:val="008A2773"/>
    <w:rsid w:val="008A2E20"/>
    <w:rsid w:val="008A30DE"/>
    <w:rsid w:val="008A3B34"/>
    <w:rsid w:val="008A3C36"/>
    <w:rsid w:val="008A415F"/>
    <w:rsid w:val="008A41C7"/>
    <w:rsid w:val="008A4497"/>
    <w:rsid w:val="008A47B8"/>
    <w:rsid w:val="008A49E4"/>
    <w:rsid w:val="008A4B49"/>
    <w:rsid w:val="008A4C6C"/>
    <w:rsid w:val="008A55F4"/>
    <w:rsid w:val="008A581D"/>
    <w:rsid w:val="008A587A"/>
    <w:rsid w:val="008A60EE"/>
    <w:rsid w:val="008A65E5"/>
    <w:rsid w:val="008A663F"/>
    <w:rsid w:val="008A674B"/>
    <w:rsid w:val="008A6CE5"/>
    <w:rsid w:val="008A6EC1"/>
    <w:rsid w:val="008A70C1"/>
    <w:rsid w:val="008A753A"/>
    <w:rsid w:val="008A7AB2"/>
    <w:rsid w:val="008A7BE9"/>
    <w:rsid w:val="008A7E55"/>
    <w:rsid w:val="008B0358"/>
    <w:rsid w:val="008B0534"/>
    <w:rsid w:val="008B08F0"/>
    <w:rsid w:val="008B0E79"/>
    <w:rsid w:val="008B153C"/>
    <w:rsid w:val="008B18EE"/>
    <w:rsid w:val="008B1DF2"/>
    <w:rsid w:val="008B20B3"/>
    <w:rsid w:val="008B24E1"/>
    <w:rsid w:val="008B2792"/>
    <w:rsid w:val="008B2A99"/>
    <w:rsid w:val="008B2B5B"/>
    <w:rsid w:val="008B3077"/>
    <w:rsid w:val="008B3442"/>
    <w:rsid w:val="008B344C"/>
    <w:rsid w:val="008B3765"/>
    <w:rsid w:val="008B3AFE"/>
    <w:rsid w:val="008B3B37"/>
    <w:rsid w:val="008B3B57"/>
    <w:rsid w:val="008B3B5E"/>
    <w:rsid w:val="008B3F15"/>
    <w:rsid w:val="008B46E0"/>
    <w:rsid w:val="008B4971"/>
    <w:rsid w:val="008B5033"/>
    <w:rsid w:val="008B5374"/>
    <w:rsid w:val="008B54C3"/>
    <w:rsid w:val="008B5565"/>
    <w:rsid w:val="008B5973"/>
    <w:rsid w:val="008B5AE1"/>
    <w:rsid w:val="008B5EF6"/>
    <w:rsid w:val="008B5F18"/>
    <w:rsid w:val="008B6556"/>
    <w:rsid w:val="008B6981"/>
    <w:rsid w:val="008B69A8"/>
    <w:rsid w:val="008B6A90"/>
    <w:rsid w:val="008B6BB5"/>
    <w:rsid w:val="008B74E6"/>
    <w:rsid w:val="008B796F"/>
    <w:rsid w:val="008B7AD7"/>
    <w:rsid w:val="008B7B1A"/>
    <w:rsid w:val="008C02E5"/>
    <w:rsid w:val="008C03A9"/>
    <w:rsid w:val="008C0498"/>
    <w:rsid w:val="008C081C"/>
    <w:rsid w:val="008C0DB5"/>
    <w:rsid w:val="008C0F34"/>
    <w:rsid w:val="008C1226"/>
    <w:rsid w:val="008C1244"/>
    <w:rsid w:val="008C1383"/>
    <w:rsid w:val="008C1588"/>
    <w:rsid w:val="008C15B4"/>
    <w:rsid w:val="008C1CF5"/>
    <w:rsid w:val="008C2157"/>
    <w:rsid w:val="008C2D0F"/>
    <w:rsid w:val="008C3078"/>
    <w:rsid w:val="008C3307"/>
    <w:rsid w:val="008C3671"/>
    <w:rsid w:val="008C40FE"/>
    <w:rsid w:val="008C426C"/>
    <w:rsid w:val="008C44EC"/>
    <w:rsid w:val="008C49C9"/>
    <w:rsid w:val="008C4A22"/>
    <w:rsid w:val="008C4BBC"/>
    <w:rsid w:val="008C4F2E"/>
    <w:rsid w:val="008C50D7"/>
    <w:rsid w:val="008C575E"/>
    <w:rsid w:val="008C63E5"/>
    <w:rsid w:val="008C6541"/>
    <w:rsid w:val="008C6A68"/>
    <w:rsid w:val="008C71B5"/>
    <w:rsid w:val="008C7A94"/>
    <w:rsid w:val="008C7B81"/>
    <w:rsid w:val="008C7BE7"/>
    <w:rsid w:val="008C7BFF"/>
    <w:rsid w:val="008D0292"/>
    <w:rsid w:val="008D0C44"/>
    <w:rsid w:val="008D0CFE"/>
    <w:rsid w:val="008D10B0"/>
    <w:rsid w:val="008D116F"/>
    <w:rsid w:val="008D12D5"/>
    <w:rsid w:val="008D1B1D"/>
    <w:rsid w:val="008D23C7"/>
    <w:rsid w:val="008D24DD"/>
    <w:rsid w:val="008D250E"/>
    <w:rsid w:val="008D2567"/>
    <w:rsid w:val="008D2A17"/>
    <w:rsid w:val="008D2C3E"/>
    <w:rsid w:val="008D2C87"/>
    <w:rsid w:val="008D365D"/>
    <w:rsid w:val="008D3D0B"/>
    <w:rsid w:val="008D3F15"/>
    <w:rsid w:val="008D45E8"/>
    <w:rsid w:val="008D460A"/>
    <w:rsid w:val="008D4679"/>
    <w:rsid w:val="008D472A"/>
    <w:rsid w:val="008D4AB6"/>
    <w:rsid w:val="008D4AC7"/>
    <w:rsid w:val="008D4C6F"/>
    <w:rsid w:val="008D5138"/>
    <w:rsid w:val="008D56A9"/>
    <w:rsid w:val="008D5816"/>
    <w:rsid w:val="008D5BB1"/>
    <w:rsid w:val="008D79B4"/>
    <w:rsid w:val="008D79C0"/>
    <w:rsid w:val="008D7C2A"/>
    <w:rsid w:val="008D7C51"/>
    <w:rsid w:val="008D7D75"/>
    <w:rsid w:val="008E01BD"/>
    <w:rsid w:val="008E0B28"/>
    <w:rsid w:val="008E10FC"/>
    <w:rsid w:val="008E12E8"/>
    <w:rsid w:val="008E1427"/>
    <w:rsid w:val="008E15A4"/>
    <w:rsid w:val="008E19A8"/>
    <w:rsid w:val="008E1B28"/>
    <w:rsid w:val="008E1E92"/>
    <w:rsid w:val="008E247F"/>
    <w:rsid w:val="008E24CF"/>
    <w:rsid w:val="008E25E9"/>
    <w:rsid w:val="008E2732"/>
    <w:rsid w:val="008E2A7C"/>
    <w:rsid w:val="008E2A82"/>
    <w:rsid w:val="008E2CE8"/>
    <w:rsid w:val="008E2F3C"/>
    <w:rsid w:val="008E419F"/>
    <w:rsid w:val="008E41B5"/>
    <w:rsid w:val="008E4316"/>
    <w:rsid w:val="008E4969"/>
    <w:rsid w:val="008E4A5E"/>
    <w:rsid w:val="008E4E87"/>
    <w:rsid w:val="008E54AB"/>
    <w:rsid w:val="008E5656"/>
    <w:rsid w:val="008E58D3"/>
    <w:rsid w:val="008E5B54"/>
    <w:rsid w:val="008E6164"/>
    <w:rsid w:val="008E638C"/>
    <w:rsid w:val="008E6E1E"/>
    <w:rsid w:val="008E725E"/>
    <w:rsid w:val="008E7407"/>
    <w:rsid w:val="008E7ACE"/>
    <w:rsid w:val="008E7CA5"/>
    <w:rsid w:val="008E7FC8"/>
    <w:rsid w:val="008F03DF"/>
    <w:rsid w:val="008F0499"/>
    <w:rsid w:val="008F0AF1"/>
    <w:rsid w:val="008F0D0F"/>
    <w:rsid w:val="008F0D58"/>
    <w:rsid w:val="008F10BD"/>
    <w:rsid w:val="008F142D"/>
    <w:rsid w:val="008F15B9"/>
    <w:rsid w:val="008F17FF"/>
    <w:rsid w:val="008F1CE0"/>
    <w:rsid w:val="008F2611"/>
    <w:rsid w:val="008F27FF"/>
    <w:rsid w:val="008F2C1C"/>
    <w:rsid w:val="008F2CC3"/>
    <w:rsid w:val="008F2E5B"/>
    <w:rsid w:val="008F2E87"/>
    <w:rsid w:val="008F2FA9"/>
    <w:rsid w:val="008F30ED"/>
    <w:rsid w:val="008F3AFE"/>
    <w:rsid w:val="008F3DE6"/>
    <w:rsid w:val="008F3E72"/>
    <w:rsid w:val="008F3E90"/>
    <w:rsid w:val="008F43A0"/>
    <w:rsid w:val="008F47B8"/>
    <w:rsid w:val="008F4953"/>
    <w:rsid w:val="008F524C"/>
    <w:rsid w:val="008F5268"/>
    <w:rsid w:val="008F5327"/>
    <w:rsid w:val="008F5660"/>
    <w:rsid w:val="008F626A"/>
    <w:rsid w:val="008F6329"/>
    <w:rsid w:val="008F65CE"/>
    <w:rsid w:val="008F66B8"/>
    <w:rsid w:val="008F68A8"/>
    <w:rsid w:val="008F6B5F"/>
    <w:rsid w:val="008F6D05"/>
    <w:rsid w:val="008F6F74"/>
    <w:rsid w:val="008F6FC4"/>
    <w:rsid w:val="008F73AA"/>
    <w:rsid w:val="008F76FE"/>
    <w:rsid w:val="008F7C14"/>
    <w:rsid w:val="008F7DC2"/>
    <w:rsid w:val="009004A3"/>
    <w:rsid w:val="00900974"/>
    <w:rsid w:val="00900D24"/>
    <w:rsid w:val="009014E2"/>
    <w:rsid w:val="00901EFE"/>
    <w:rsid w:val="009024FC"/>
    <w:rsid w:val="00902801"/>
    <w:rsid w:val="00902E6E"/>
    <w:rsid w:val="00902ED1"/>
    <w:rsid w:val="009035E9"/>
    <w:rsid w:val="0090424F"/>
    <w:rsid w:val="009047DA"/>
    <w:rsid w:val="00904A7B"/>
    <w:rsid w:val="00904FD1"/>
    <w:rsid w:val="009053C3"/>
    <w:rsid w:val="00905644"/>
    <w:rsid w:val="00905B2E"/>
    <w:rsid w:val="00905D4C"/>
    <w:rsid w:val="009060EB"/>
    <w:rsid w:val="00906624"/>
    <w:rsid w:val="00906A54"/>
    <w:rsid w:val="00906AE5"/>
    <w:rsid w:val="009072AE"/>
    <w:rsid w:val="009076DB"/>
    <w:rsid w:val="0091013B"/>
    <w:rsid w:val="0091018C"/>
    <w:rsid w:val="00910319"/>
    <w:rsid w:val="009103FB"/>
    <w:rsid w:val="0091040B"/>
    <w:rsid w:val="009106F6"/>
    <w:rsid w:val="00910EB3"/>
    <w:rsid w:val="009114BC"/>
    <w:rsid w:val="00911508"/>
    <w:rsid w:val="00911662"/>
    <w:rsid w:val="00911AA9"/>
    <w:rsid w:val="009121DF"/>
    <w:rsid w:val="00912554"/>
    <w:rsid w:val="00912CBE"/>
    <w:rsid w:val="00912E3B"/>
    <w:rsid w:val="0091390B"/>
    <w:rsid w:val="009139B9"/>
    <w:rsid w:val="00914035"/>
    <w:rsid w:val="009151D6"/>
    <w:rsid w:val="0091522F"/>
    <w:rsid w:val="00915351"/>
    <w:rsid w:val="00916155"/>
    <w:rsid w:val="00916CDC"/>
    <w:rsid w:val="00916D28"/>
    <w:rsid w:val="00916D85"/>
    <w:rsid w:val="00916DA2"/>
    <w:rsid w:val="00917165"/>
    <w:rsid w:val="00917C39"/>
    <w:rsid w:val="00917F8C"/>
    <w:rsid w:val="0092007F"/>
    <w:rsid w:val="009201FF"/>
    <w:rsid w:val="009202F0"/>
    <w:rsid w:val="009205F3"/>
    <w:rsid w:val="00920DCB"/>
    <w:rsid w:val="00921145"/>
    <w:rsid w:val="00921161"/>
    <w:rsid w:val="009212B9"/>
    <w:rsid w:val="0092199A"/>
    <w:rsid w:val="00921A1E"/>
    <w:rsid w:val="00921E1F"/>
    <w:rsid w:val="00921F9C"/>
    <w:rsid w:val="00922148"/>
    <w:rsid w:val="00922343"/>
    <w:rsid w:val="009226D1"/>
    <w:rsid w:val="009227A9"/>
    <w:rsid w:val="009228BA"/>
    <w:rsid w:val="00922995"/>
    <w:rsid w:val="009234EF"/>
    <w:rsid w:val="00923516"/>
    <w:rsid w:val="009242B3"/>
    <w:rsid w:val="009245EB"/>
    <w:rsid w:val="00924B39"/>
    <w:rsid w:val="00924C6F"/>
    <w:rsid w:val="00924F57"/>
    <w:rsid w:val="0092500A"/>
    <w:rsid w:val="00925224"/>
    <w:rsid w:val="009252AD"/>
    <w:rsid w:val="009254BA"/>
    <w:rsid w:val="009255FF"/>
    <w:rsid w:val="009256C5"/>
    <w:rsid w:val="009258F1"/>
    <w:rsid w:val="00925BC3"/>
    <w:rsid w:val="0092620D"/>
    <w:rsid w:val="0092665D"/>
    <w:rsid w:val="00926FCE"/>
    <w:rsid w:val="00927B6F"/>
    <w:rsid w:val="00927D80"/>
    <w:rsid w:val="00930079"/>
    <w:rsid w:val="00930148"/>
    <w:rsid w:val="0093059E"/>
    <w:rsid w:val="009306B8"/>
    <w:rsid w:val="0093073F"/>
    <w:rsid w:val="009310E4"/>
    <w:rsid w:val="0093119B"/>
    <w:rsid w:val="00931207"/>
    <w:rsid w:val="00931476"/>
    <w:rsid w:val="00931A00"/>
    <w:rsid w:val="00931DDA"/>
    <w:rsid w:val="00931EB7"/>
    <w:rsid w:val="00931FA0"/>
    <w:rsid w:val="009320DC"/>
    <w:rsid w:val="009322B3"/>
    <w:rsid w:val="0093292B"/>
    <w:rsid w:val="009329F3"/>
    <w:rsid w:val="00932AB8"/>
    <w:rsid w:val="00932C49"/>
    <w:rsid w:val="00932F2D"/>
    <w:rsid w:val="009331F3"/>
    <w:rsid w:val="00933533"/>
    <w:rsid w:val="00933884"/>
    <w:rsid w:val="0093392C"/>
    <w:rsid w:val="00933C2D"/>
    <w:rsid w:val="0093436A"/>
    <w:rsid w:val="00934B10"/>
    <w:rsid w:val="00934C86"/>
    <w:rsid w:val="00934D70"/>
    <w:rsid w:val="00934E79"/>
    <w:rsid w:val="00935184"/>
    <w:rsid w:val="009354F9"/>
    <w:rsid w:val="009357DD"/>
    <w:rsid w:val="00935840"/>
    <w:rsid w:val="00935F1C"/>
    <w:rsid w:val="00936243"/>
    <w:rsid w:val="009362C9"/>
    <w:rsid w:val="0093640E"/>
    <w:rsid w:val="00936743"/>
    <w:rsid w:val="009368DF"/>
    <w:rsid w:val="009375B6"/>
    <w:rsid w:val="009377FA"/>
    <w:rsid w:val="00937876"/>
    <w:rsid w:val="00937ADF"/>
    <w:rsid w:val="00937EB9"/>
    <w:rsid w:val="00940042"/>
    <w:rsid w:val="00940874"/>
    <w:rsid w:val="00940922"/>
    <w:rsid w:val="00940A9E"/>
    <w:rsid w:val="00940AE8"/>
    <w:rsid w:val="009415D0"/>
    <w:rsid w:val="009417A8"/>
    <w:rsid w:val="00941C3A"/>
    <w:rsid w:val="0094260D"/>
    <w:rsid w:val="00943293"/>
    <w:rsid w:val="0094339E"/>
    <w:rsid w:val="009436A1"/>
    <w:rsid w:val="00943CD6"/>
    <w:rsid w:val="00943D88"/>
    <w:rsid w:val="009448E0"/>
    <w:rsid w:val="00944912"/>
    <w:rsid w:val="00944947"/>
    <w:rsid w:val="00944DD2"/>
    <w:rsid w:val="00944DDA"/>
    <w:rsid w:val="0094529E"/>
    <w:rsid w:val="009454BE"/>
    <w:rsid w:val="00945595"/>
    <w:rsid w:val="00945668"/>
    <w:rsid w:val="009457D2"/>
    <w:rsid w:val="00945C3A"/>
    <w:rsid w:val="00945E88"/>
    <w:rsid w:val="00945F49"/>
    <w:rsid w:val="00946331"/>
    <w:rsid w:val="009468C5"/>
    <w:rsid w:val="00946B78"/>
    <w:rsid w:val="00947434"/>
    <w:rsid w:val="0094767C"/>
    <w:rsid w:val="00947BB3"/>
    <w:rsid w:val="00947BF4"/>
    <w:rsid w:val="00950637"/>
    <w:rsid w:val="009506D1"/>
    <w:rsid w:val="00950A33"/>
    <w:rsid w:val="00950E14"/>
    <w:rsid w:val="0095167E"/>
    <w:rsid w:val="00951797"/>
    <w:rsid w:val="0095184A"/>
    <w:rsid w:val="00951E81"/>
    <w:rsid w:val="00951EDD"/>
    <w:rsid w:val="0095204E"/>
    <w:rsid w:val="009523B1"/>
    <w:rsid w:val="009526EE"/>
    <w:rsid w:val="00952778"/>
    <w:rsid w:val="0095289A"/>
    <w:rsid w:val="00952966"/>
    <w:rsid w:val="00952BEA"/>
    <w:rsid w:val="00952C8C"/>
    <w:rsid w:val="00953111"/>
    <w:rsid w:val="0095312C"/>
    <w:rsid w:val="00953535"/>
    <w:rsid w:val="009535B5"/>
    <w:rsid w:val="009536D6"/>
    <w:rsid w:val="009538FC"/>
    <w:rsid w:val="00953C8A"/>
    <w:rsid w:val="00953DEA"/>
    <w:rsid w:val="00953E8A"/>
    <w:rsid w:val="00954599"/>
    <w:rsid w:val="009545FD"/>
    <w:rsid w:val="009546F3"/>
    <w:rsid w:val="0095482D"/>
    <w:rsid w:val="00954E1B"/>
    <w:rsid w:val="009556B2"/>
    <w:rsid w:val="0095579C"/>
    <w:rsid w:val="00955D54"/>
    <w:rsid w:val="0095606C"/>
    <w:rsid w:val="0095645F"/>
    <w:rsid w:val="00956474"/>
    <w:rsid w:val="00956882"/>
    <w:rsid w:val="00956894"/>
    <w:rsid w:val="009568FB"/>
    <w:rsid w:val="00956CF0"/>
    <w:rsid w:val="0095717A"/>
    <w:rsid w:val="00957332"/>
    <w:rsid w:val="00957B5E"/>
    <w:rsid w:val="009603C7"/>
    <w:rsid w:val="00960486"/>
    <w:rsid w:val="00960525"/>
    <w:rsid w:val="009606F0"/>
    <w:rsid w:val="00960AAA"/>
    <w:rsid w:val="00960F27"/>
    <w:rsid w:val="00961044"/>
    <w:rsid w:val="009619AF"/>
    <w:rsid w:val="0096219B"/>
    <w:rsid w:val="009621A4"/>
    <w:rsid w:val="009623D3"/>
    <w:rsid w:val="0096287C"/>
    <w:rsid w:val="00962910"/>
    <w:rsid w:val="00962987"/>
    <w:rsid w:val="00962A51"/>
    <w:rsid w:val="00962A6D"/>
    <w:rsid w:val="00962A75"/>
    <w:rsid w:val="00962E1F"/>
    <w:rsid w:val="00962ED0"/>
    <w:rsid w:val="00962F30"/>
    <w:rsid w:val="00962F84"/>
    <w:rsid w:val="0096308D"/>
    <w:rsid w:val="009637FF"/>
    <w:rsid w:val="00963BB9"/>
    <w:rsid w:val="00964166"/>
    <w:rsid w:val="00964277"/>
    <w:rsid w:val="009644B3"/>
    <w:rsid w:val="009648CC"/>
    <w:rsid w:val="00964CC0"/>
    <w:rsid w:val="00964E1F"/>
    <w:rsid w:val="00964FA7"/>
    <w:rsid w:val="009655BC"/>
    <w:rsid w:val="00966581"/>
    <w:rsid w:val="009668F3"/>
    <w:rsid w:val="0096767B"/>
    <w:rsid w:val="00967715"/>
    <w:rsid w:val="0096791D"/>
    <w:rsid w:val="00967A5A"/>
    <w:rsid w:val="00967EF3"/>
    <w:rsid w:val="009700C3"/>
    <w:rsid w:val="009704AC"/>
    <w:rsid w:val="00970677"/>
    <w:rsid w:val="009707E1"/>
    <w:rsid w:val="0097080F"/>
    <w:rsid w:val="009708F4"/>
    <w:rsid w:val="009709DD"/>
    <w:rsid w:val="00970C0C"/>
    <w:rsid w:val="009715D1"/>
    <w:rsid w:val="00971714"/>
    <w:rsid w:val="009719FB"/>
    <w:rsid w:val="00971AB0"/>
    <w:rsid w:val="00971DED"/>
    <w:rsid w:val="00972B9D"/>
    <w:rsid w:val="00972C84"/>
    <w:rsid w:val="00972E0D"/>
    <w:rsid w:val="009730CC"/>
    <w:rsid w:val="00973252"/>
    <w:rsid w:val="009734FC"/>
    <w:rsid w:val="0097355C"/>
    <w:rsid w:val="0097365D"/>
    <w:rsid w:val="009737EC"/>
    <w:rsid w:val="009739E9"/>
    <w:rsid w:val="009746CF"/>
    <w:rsid w:val="009749E7"/>
    <w:rsid w:val="00974BA3"/>
    <w:rsid w:val="00974CED"/>
    <w:rsid w:val="00974E99"/>
    <w:rsid w:val="00975592"/>
    <w:rsid w:val="009756E0"/>
    <w:rsid w:val="00975745"/>
    <w:rsid w:val="00975972"/>
    <w:rsid w:val="00975FC6"/>
    <w:rsid w:val="00976A63"/>
    <w:rsid w:val="009770EF"/>
    <w:rsid w:val="00977104"/>
    <w:rsid w:val="0097752C"/>
    <w:rsid w:val="00977BAF"/>
    <w:rsid w:val="009805B9"/>
    <w:rsid w:val="00980624"/>
    <w:rsid w:val="00980768"/>
    <w:rsid w:val="0098078E"/>
    <w:rsid w:val="00980A7F"/>
    <w:rsid w:val="00980DAD"/>
    <w:rsid w:val="0098168D"/>
    <w:rsid w:val="009818F1"/>
    <w:rsid w:val="00981A51"/>
    <w:rsid w:val="00981B84"/>
    <w:rsid w:val="0098234E"/>
    <w:rsid w:val="009824B7"/>
    <w:rsid w:val="00982B6A"/>
    <w:rsid w:val="00982B9A"/>
    <w:rsid w:val="00982C90"/>
    <w:rsid w:val="00982E36"/>
    <w:rsid w:val="0098336B"/>
    <w:rsid w:val="009837FF"/>
    <w:rsid w:val="00983829"/>
    <w:rsid w:val="00983AA0"/>
    <w:rsid w:val="00983B9D"/>
    <w:rsid w:val="00983DF1"/>
    <w:rsid w:val="00983F19"/>
    <w:rsid w:val="00983FD5"/>
    <w:rsid w:val="00984700"/>
    <w:rsid w:val="0098488F"/>
    <w:rsid w:val="009848EF"/>
    <w:rsid w:val="0098494E"/>
    <w:rsid w:val="00984BDB"/>
    <w:rsid w:val="00985538"/>
    <w:rsid w:val="00985730"/>
    <w:rsid w:val="00985B00"/>
    <w:rsid w:val="00985E62"/>
    <w:rsid w:val="00986095"/>
    <w:rsid w:val="009861B7"/>
    <w:rsid w:val="009863B5"/>
    <w:rsid w:val="0098650A"/>
    <w:rsid w:val="0098657E"/>
    <w:rsid w:val="0098666F"/>
    <w:rsid w:val="00986CCD"/>
    <w:rsid w:val="00986F3D"/>
    <w:rsid w:val="00987337"/>
    <w:rsid w:val="0098744C"/>
    <w:rsid w:val="0098755C"/>
    <w:rsid w:val="0098791F"/>
    <w:rsid w:val="00987A0C"/>
    <w:rsid w:val="00987A8B"/>
    <w:rsid w:val="00987DD7"/>
    <w:rsid w:val="00990015"/>
    <w:rsid w:val="0099009F"/>
    <w:rsid w:val="009902F6"/>
    <w:rsid w:val="00990C4D"/>
    <w:rsid w:val="00991444"/>
    <w:rsid w:val="00991707"/>
    <w:rsid w:val="009919E6"/>
    <w:rsid w:val="00992262"/>
    <w:rsid w:val="009928DC"/>
    <w:rsid w:val="00992A9B"/>
    <w:rsid w:val="00992DE9"/>
    <w:rsid w:val="00992F96"/>
    <w:rsid w:val="009931E0"/>
    <w:rsid w:val="00993288"/>
    <w:rsid w:val="009936A4"/>
    <w:rsid w:val="0099373F"/>
    <w:rsid w:val="009939FD"/>
    <w:rsid w:val="00993CDA"/>
    <w:rsid w:val="00994501"/>
    <w:rsid w:val="00994905"/>
    <w:rsid w:val="00994B13"/>
    <w:rsid w:val="009956B2"/>
    <w:rsid w:val="009958A7"/>
    <w:rsid w:val="0099591B"/>
    <w:rsid w:val="00995998"/>
    <w:rsid w:val="00995C16"/>
    <w:rsid w:val="009960B5"/>
    <w:rsid w:val="009960F8"/>
    <w:rsid w:val="009963A4"/>
    <w:rsid w:val="00996404"/>
    <w:rsid w:val="00996584"/>
    <w:rsid w:val="009968C8"/>
    <w:rsid w:val="00996A80"/>
    <w:rsid w:val="00996AF8"/>
    <w:rsid w:val="00996B23"/>
    <w:rsid w:val="00996D7E"/>
    <w:rsid w:val="00996E1D"/>
    <w:rsid w:val="00996FD1"/>
    <w:rsid w:val="00997084"/>
    <w:rsid w:val="009970D2"/>
    <w:rsid w:val="009972F2"/>
    <w:rsid w:val="009972FC"/>
    <w:rsid w:val="0099798D"/>
    <w:rsid w:val="009979FC"/>
    <w:rsid w:val="00997B97"/>
    <w:rsid w:val="00997BF6"/>
    <w:rsid w:val="00997D94"/>
    <w:rsid w:val="009A002F"/>
    <w:rsid w:val="009A087F"/>
    <w:rsid w:val="009A0B3A"/>
    <w:rsid w:val="009A141C"/>
    <w:rsid w:val="009A1B6E"/>
    <w:rsid w:val="009A2382"/>
    <w:rsid w:val="009A2790"/>
    <w:rsid w:val="009A2A6D"/>
    <w:rsid w:val="009A2BA1"/>
    <w:rsid w:val="009A2F45"/>
    <w:rsid w:val="009A30B7"/>
    <w:rsid w:val="009A3A77"/>
    <w:rsid w:val="009A4080"/>
    <w:rsid w:val="009A473A"/>
    <w:rsid w:val="009A4D4C"/>
    <w:rsid w:val="009A4E57"/>
    <w:rsid w:val="009A5040"/>
    <w:rsid w:val="009A522D"/>
    <w:rsid w:val="009A54EB"/>
    <w:rsid w:val="009A59EA"/>
    <w:rsid w:val="009A5EFC"/>
    <w:rsid w:val="009A6096"/>
    <w:rsid w:val="009A6F11"/>
    <w:rsid w:val="009A742B"/>
    <w:rsid w:val="009A75FB"/>
    <w:rsid w:val="009A7BC6"/>
    <w:rsid w:val="009B0142"/>
    <w:rsid w:val="009B0163"/>
    <w:rsid w:val="009B0831"/>
    <w:rsid w:val="009B0B99"/>
    <w:rsid w:val="009B175A"/>
    <w:rsid w:val="009B17DF"/>
    <w:rsid w:val="009B1928"/>
    <w:rsid w:val="009B20B9"/>
    <w:rsid w:val="009B28E5"/>
    <w:rsid w:val="009B2A2A"/>
    <w:rsid w:val="009B35A3"/>
    <w:rsid w:val="009B3787"/>
    <w:rsid w:val="009B3A69"/>
    <w:rsid w:val="009B3B69"/>
    <w:rsid w:val="009B3EAA"/>
    <w:rsid w:val="009B481B"/>
    <w:rsid w:val="009B48D9"/>
    <w:rsid w:val="009B4BC2"/>
    <w:rsid w:val="009B4E72"/>
    <w:rsid w:val="009B52D2"/>
    <w:rsid w:val="009B5374"/>
    <w:rsid w:val="009B545F"/>
    <w:rsid w:val="009B55E3"/>
    <w:rsid w:val="009B56DE"/>
    <w:rsid w:val="009B64E5"/>
    <w:rsid w:val="009B659E"/>
    <w:rsid w:val="009B7775"/>
    <w:rsid w:val="009B78E9"/>
    <w:rsid w:val="009B7A4E"/>
    <w:rsid w:val="009B7B56"/>
    <w:rsid w:val="009B7E27"/>
    <w:rsid w:val="009C02CE"/>
    <w:rsid w:val="009C0402"/>
    <w:rsid w:val="009C0A81"/>
    <w:rsid w:val="009C0B1D"/>
    <w:rsid w:val="009C0B24"/>
    <w:rsid w:val="009C1161"/>
    <w:rsid w:val="009C1175"/>
    <w:rsid w:val="009C1235"/>
    <w:rsid w:val="009C14EC"/>
    <w:rsid w:val="009C201F"/>
    <w:rsid w:val="009C24DE"/>
    <w:rsid w:val="009C2FD0"/>
    <w:rsid w:val="009C3070"/>
    <w:rsid w:val="009C35DA"/>
    <w:rsid w:val="009C362E"/>
    <w:rsid w:val="009C3722"/>
    <w:rsid w:val="009C3B47"/>
    <w:rsid w:val="009C4578"/>
    <w:rsid w:val="009C4927"/>
    <w:rsid w:val="009C49DF"/>
    <w:rsid w:val="009C49EE"/>
    <w:rsid w:val="009C5626"/>
    <w:rsid w:val="009C5B45"/>
    <w:rsid w:val="009C5F42"/>
    <w:rsid w:val="009C64CC"/>
    <w:rsid w:val="009C67EB"/>
    <w:rsid w:val="009C6B8B"/>
    <w:rsid w:val="009C6CD1"/>
    <w:rsid w:val="009C744D"/>
    <w:rsid w:val="009C77B0"/>
    <w:rsid w:val="009C7BD9"/>
    <w:rsid w:val="009C7BF8"/>
    <w:rsid w:val="009D0712"/>
    <w:rsid w:val="009D07B5"/>
    <w:rsid w:val="009D08FE"/>
    <w:rsid w:val="009D098D"/>
    <w:rsid w:val="009D0CE4"/>
    <w:rsid w:val="009D10FA"/>
    <w:rsid w:val="009D11D2"/>
    <w:rsid w:val="009D1549"/>
    <w:rsid w:val="009D172D"/>
    <w:rsid w:val="009D1776"/>
    <w:rsid w:val="009D1E05"/>
    <w:rsid w:val="009D24F2"/>
    <w:rsid w:val="009D25D3"/>
    <w:rsid w:val="009D28FD"/>
    <w:rsid w:val="009D2907"/>
    <w:rsid w:val="009D2EE3"/>
    <w:rsid w:val="009D2F06"/>
    <w:rsid w:val="009D2F0C"/>
    <w:rsid w:val="009D3004"/>
    <w:rsid w:val="009D3113"/>
    <w:rsid w:val="009D3661"/>
    <w:rsid w:val="009D3827"/>
    <w:rsid w:val="009D387E"/>
    <w:rsid w:val="009D42FF"/>
    <w:rsid w:val="009D430B"/>
    <w:rsid w:val="009D448B"/>
    <w:rsid w:val="009D455F"/>
    <w:rsid w:val="009D4784"/>
    <w:rsid w:val="009D482C"/>
    <w:rsid w:val="009D49AA"/>
    <w:rsid w:val="009D508C"/>
    <w:rsid w:val="009D51CF"/>
    <w:rsid w:val="009D54CD"/>
    <w:rsid w:val="009D54F2"/>
    <w:rsid w:val="009D635A"/>
    <w:rsid w:val="009D6937"/>
    <w:rsid w:val="009D6BDB"/>
    <w:rsid w:val="009D6E6F"/>
    <w:rsid w:val="009D71A9"/>
    <w:rsid w:val="009D72B5"/>
    <w:rsid w:val="009D7319"/>
    <w:rsid w:val="009D7E39"/>
    <w:rsid w:val="009D7F3F"/>
    <w:rsid w:val="009E000F"/>
    <w:rsid w:val="009E016E"/>
    <w:rsid w:val="009E01AE"/>
    <w:rsid w:val="009E0644"/>
    <w:rsid w:val="009E0681"/>
    <w:rsid w:val="009E14A4"/>
    <w:rsid w:val="009E16E6"/>
    <w:rsid w:val="009E18F3"/>
    <w:rsid w:val="009E193F"/>
    <w:rsid w:val="009E1B49"/>
    <w:rsid w:val="009E1E7F"/>
    <w:rsid w:val="009E2344"/>
    <w:rsid w:val="009E2537"/>
    <w:rsid w:val="009E2B60"/>
    <w:rsid w:val="009E2C85"/>
    <w:rsid w:val="009E2DDC"/>
    <w:rsid w:val="009E2E02"/>
    <w:rsid w:val="009E35C5"/>
    <w:rsid w:val="009E36B7"/>
    <w:rsid w:val="009E3777"/>
    <w:rsid w:val="009E3AAF"/>
    <w:rsid w:val="009E3BD6"/>
    <w:rsid w:val="009E3F4E"/>
    <w:rsid w:val="009E44AB"/>
    <w:rsid w:val="009E47BA"/>
    <w:rsid w:val="009E49FA"/>
    <w:rsid w:val="009E4A7A"/>
    <w:rsid w:val="009E4AC1"/>
    <w:rsid w:val="009E4C98"/>
    <w:rsid w:val="009E4DD0"/>
    <w:rsid w:val="009E5013"/>
    <w:rsid w:val="009E51E4"/>
    <w:rsid w:val="009E5754"/>
    <w:rsid w:val="009E5B56"/>
    <w:rsid w:val="009E5C08"/>
    <w:rsid w:val="009E5C23"/>
    <w:rsid w:val="009E5C7D"/>
    <w:rsid w:val="009E5CDC"/>
    <w:rsid w:val="009E6098"/>
    <w:rsid w:val="009E6539"/>
    <w:rsid w:val="009E657F"/>
    <w:rsid w:val="009E663E"/>
    <w:rsid w:val="009E6872"/>
    <w:rsid w:val="009E6904"/>
    <w:rsid w:val="009E69B2"/>
    <w:rsid w:val="009E69BE"/>
    <w:rsid w:val="009E7588"/>
    <w:rsid w:val="009E7652"/>
    <w:rsid w:val="009E768D"/>
    <w:rsid w:val="009E7F8E"/>
    <w:rsid w:val="009F01A3"/>
    <w:rsid w:val="009F03A7"/>
    <w:rsid w:val="009F0446"/>
    <w:rsid w:val="009F05EF"/>
    <w:rsid w:val="009F0B9E"/>
    <w:rsid w:val="009F15C6"/>
    <w:rsid w:val="009F1621"/>
    <w:rsid w:val="009F2DCF"/>
    <w:rsid w:val="009F33A4"/>
    <w:rsid w:val="009F399E"/>
    <w:rsid w:val="009F3BB5"/>
    <w:rsid w:val="009F411C"/>
    <w:rsid w:val="009F45D8"/>
    <w:rsid w:val="009F46D0"/>
    <w:rsid w:val="009F46D1"/>
    <w:rsid w:val="009F46E4"/>
    <w:rsid w:val="009F48B6"/>
    <w:rsid w:val="009F496E"/>
    <w:rsid w:val="009F4E16"/>
    <w:rsid w:val="009F4F8E"/>
    <w:rsid w:val="009F567F"/>
    <w:rsid w:val="009F581E"/>
    <w:rsid w:val="009F5E2B"/>
    <w:rsid w:val="009F5EFE"/>
    <w:rsid w:val="009F67D5"/>
    <w:rsid w:val="009F6A99"/>
    <w:rsid w:val="009F6F6C"/>
    <w:rsid w:val="009F6F96"/>
    <w:rsid w:val="009F6F97"/>
    <w:rsid w:val="009F71EA"/>
    <w:rsid w:val="009F730C"/>
    <w:rsid w:val="009F745A"/>
    <w:rsid w:val="009F745B"/>
    <w:rsid w:val="00A0010C"/>
    <w:rsid w:val="00A007A4"/>
    <w:rsid w:val="00A00931"/>
    <w:rsid w:val="00A00AA2"/>
    <w:rsid w:val="00A00CD7"/>
    <w:rsid w:val="00A0112E"/>
    <w:rsid w:val="00A0120D"/>
    <w:rsid w:val="00A012A9"/>
    <w:rsid w:val="00A017DF"/>
    <w:rsid w:val="00A018CC"/>
    <w:rsid w:val="00A01C92"/>
    <w:rsid w:val="00A022D6"/>
    <w:rsid w:val="00A023CA"/>
    <w:rsid w:val="00A0252E"/>
    <w:rsid w:val="00A030BC"/>
    <w:rsid w:val="00A034C8"/>
    <w:rsid w:val="00A037E0"/>
    <w:rsid w:val="00A03A52"/>
    <w:rsid w:val="00A03C0F"/>
    <w:rsid w:val="00A03C93"/>
    <w:rsid w:val="00A03D2C"/>
    <w:rsid w:val="00A03D5C"/>
    <w:rsid w:val="00A04103"/>
    <w:rsid w:val="00A0414C"/>
    <w:rsid w:val="00A041B0"/>
    <w:rsid w:val="00A04246"/>
    <w:rsid w:val="00A042F9"/>
    <w:rsid w:val="00A04358"/>
    <w:rsid w:val="00A04559"/>
    <w:rsid w:val="00A04623"/>
    <w:rsid w:val="00A04852"/>
    <w:rsid w:val="00A04EBE"/>
    <w:rsid w:val="00A04FEC"/>
    <w:rsid w:val="00A050A1"/>
    <w:rsid w:val="00A05625"/>
    <w:rsid w:val="00A05AD9"/>
    <w:rsid w:val="00A05CCF"/>
    <w:rsid w:val="00A05F07"/>
    <w:rsid w:val="00A0601D"/>
    <w:rsid w:val="00A06D3C"/>
    <w:rsid w:val="00A07674"/>
    <w:rsid w:val="00A077E0"/>
    <w:rsid w:val="00A07C50"/>
    <w:rsid w:val="00A10164"/>
    <w:rsid w:val="00A10583"/>
    <w:rsid w:val="00A10A99"/>
    <w:rsid w:val="00A10F29"/>
    <w:rsid w:val="00A10F88"/>
    <w:rsid w:val="00A11030"/>
    <w:rsid w:val="00A1111C"/>
    <w:rsid w:val="00A11374"/>
    <w:rsid w:val="00A114E1"/>
    <w:rsid w:val="00A11CD3"/>
    <w:rsid w:val="00A122B6"/>
    <w:rsid w:val="00A1265C"/>
    <w:rsid w:val="00A12823"/>
    <w:rsid w:val="00A12FFD"/>
    <w:rsid w:val="00A1361A"/>
    <w:rsid w:val="00A13CBA"/>
    <w:rsid w:val="00A13E60"/>
    <w:rsid w:val="00A13EE5"/>
    <w:rsid w:val="00A13F28"/>
    <w:rsid w:val="00A13F4A"/>
    <w:rsid w:val="00A14488"/>
    <w:rsid w:val="00A14555"/>
    <w:rsid w:val="00A1485A"/>
    <w:rsid w:val="00A14929"/>
    <w:rsid w:val="00A14AEB"/>
    <w:rsid w:val="00A14AEC"/>
    <w:rsid w:val="00A14EE7"/>
    <w:rsid w:val="00A14F2F"/>
    <w:rsid w:val="00A15384"/>
    <w:rsid w:val="00A15393"/>
    <w:rsid w:val="00A156D6"/>
    <w:rsid w:val="00A15735"/>
    <w:rsid w:val="00A15BDB"/>
    <w:rsid w:val="00A1601E"/>
    <w:rsid w:val="00A16068"/>
    <w:rsid w:val="00A161BC"/>
    <w:rsid w:val="00A1643A"/>
    <w:rsid w:val="00A16899"/>
    <w:rsid w:val="00A16A53"/>
    <w:rsid w:val="00A16A84"/>
    <w:rsid w:val="00A16C99"/>
    <w:rsid w:val="00A16CC1"/>
    <w:rsid w:val="00A16EDA"/>
    <w:rsid w:val="00A16F5A"/>
    <w:rsid w:val="00A170B3"/>
    <w:rsid w:val="00A171B7"/>
    <w:rsid w:val="00A173DF"/>
    <w:rsid w:val="00A179FC"/>
    <w:rsid w:val="00A17B34"/>
    <w:rsid w:val="00A17B58"/>
    <w:rsid w:val="00A17EBB"/>
    <w:rsid w:val="00A20DAD"/>
    <w:rsid w:val="00A21162"/>
    <w:rsid w:val="00A211D2"/>
    <w:rsid w:val="00A21222"/>
    <w:rsid w:val="00A21F3D"/>
    <w:rsid w:val="00A2314C"/>
    <w:rsid w:val="00A231A1"/>
    <w:rsid w:val="00A234A5"/>
    <w:rsid w:val="00A235CE"/>
    <w:rsid w:val="00A236C3"/>
    <w:rsid w:val="00A23A94"/>
    <w:rsid w:val="00A23C02"/>
    <w:rsid w:val="00A24125"/>
    <w:rsid w:val="00A241C8"/>
    <w:rsid w:val="00A243B5"/>
    <w:rsid w:val="00A244DB"/>
    <w:rsid w:val="00A245E1"/>
    <w:rsid w:val="00A24ADA"/>
    <w:rsid w:val="00A24B2F"/>
    <w:rsid w:val="00A252FC"/>
    <w:rsid w:val="00A25319"/>
    <w:rsid w:val="00A253A4"/>
    <w:rsid w:val="00A25ADD"/>
    <w:rsid w:val="00A25AE3"/>
    <w:rsid w:val="00A26035"/>
    <w:rsid w:val="00A26257"/>
    <w:rsid w:val="00A2638D"/>
    <w:rsid w:val="00A266EA"/>
    <w:rsid w:val="00A26E95"/>
    <w:rsid w:val="00A27003"/>
    <w:rsid w:val="00A270AC"/>
    <w:rsid w:val="00A27927"/>
    <w:rsid w:val="00A27AAB"/>
    <w:rsid w:val="00A27B44"/>
    <w:rsid w:val="00A303EC"/>
    <w:rsid w:val="00A3086F"/>
    <w:rsid w:val="00A30DD0"/>
    <w:rsid w:val="00A3177D"/>
    <w:rsid w:val="00A31AA2"/>
    <w:rsid w:val="00A31B22"/>
    <w:rsid w:val="00A31E91"/>
    <w:rsid w:val="00A31F03"/>
    <w:rsid w:val="00A3237D"/>
    <w:rsid w:val="00A32831"/>
    <w:rsid w:val="00A32B7E"/>
    <w:rsid w:val="00A332F1"/>
    <w:rsid w:val="00A33558"/>
    <w:rsid w:val="00A3364B"/>
    <w:rsid w:val="00A3376F"/>
    <w:rsid w:val="00A338E8"/>
    <w:rsid w:val="00A34547"/>
    <w:rsid w:val="00A345F6"/>
    <w:rsid w:val="00A34910"/>
    <w:rsid w:val="00A3499E"/>
    <w:rsid w:val="00A357A6"/>
    <w:rsid w:val="00A35B98"/>
    <w:rsid w:val="00A35B9C"/>
    <w:rsid w:val="00A365D2"/>
    <w:rsid w:val="00A36727"/>
    <w:rsid w:val="00A36903"/>
    <w:rsid w:val="00A3697B"/>
    <w:rsid w:val="00A36B55"/>
    <w:rsid w:val="00A36DE5"/>
    <w:rsid w:val="00A370CC"/>
    <w:rsid w:val="00A371AB"/>
    <w:rsid w:val="00A37317"/>
    <w:rsid w:val="00A37808"/>
    <w:rsid w:val="00A379F6"/>
    <w:rsid w:val="00A37A54"/>
    <w:rsid w:val="00A37BB8"/>
    <w:rsid w:val="00A37CC2"/>
    <w:rsid w:val="00A37E8A"/>
    <w:rsid w:val="00A40081"/>
    <w:rsid w:val="00A40755"/>
    <w:rsid w:val="00A40BD6"/>
    <w:rsid w:val="00A40F61"/>
    <w:rsid w:val="00A41083"/>
    <w:rsid w:val="00A419A0"/>
    <w:rsid w:val="00A41C08"/>
    <w:rsid w:val="00A4233C"/>
    <w:rsid w:val="00A4290C"/>
    <w:rsid w:val="00A42C51"/>
    <w:rsid w:val="00A42C9D"/>
    <w:rsid w:val="00A42D52"/>
    <w:rsid w:val="00A42DEE"/>
    <w:rsid w:val="00A4318C"/>
    <w:rsid w:val="00A43514"/>
    <w:rsid w:val="00A43ED7"/>
    <w:rsid w:val="00A44099"/>
    <w:rsid w:val="00A441D9"/>
    <w:rsid w:val="00A44A4D"/>
    <w:rsid w:val="00A44ABE"/>
    <w:rsid w:val="00A44BB9"/>
    <w:rsid w:val="00A44C65"/>
    <w:rsid w:val="00A44CFE"/>
    <w:rsid w:val="00A45507"/>
    <w:rsid w:val="00A45707"/>
    <w:rsid w:val="00A45D44"/>
    <w:rsid w:val="00A460AC"/>
    <w:rsid w:val="00A4699A"/>
    <w:rsid w:val="00A46C9D"/>
    <w:rsid w:val="00A46EBD"/>
    <w:rsid w:val="00A46F47"/>
    <w:rsid w:val="00A46FE2"/>
    <w:rsid w:val="00A477E9"/>
    <w:rsid w:val="00A47C79"/>
    <w:rsid w:val="00A502A8"/>
    <w:rsid w:val="00A506D9"/>
    <w:rsid w:val="00A50A8B"/>
    <w:rsid w:val="00A50DC5"/>
    <w:rsid w:val="00A51732"/>
    <w:rsid w:val="00A5212F"/>
    <w:rsid w:val="00A5248D"/>
    <w:rsid w:val="00A5270C"/>
    <w:rsid w:val="00A527EA"/>
    <w:rsid w:val="00A52979"/>
    <w:rsid w:val="00A532D8"/>
    <w:rsid w:val="00A53729"/>
    <w:rsid w:val="00A539C6"/>
    <w:rsid w:val="00A539F5"/>
    <w:rsid w:val="00A53E9D"/>
    <w:rsid w:val="00A53FAE"/>
    <w:rsid w:val="00A542C5"/>
    <w:rsid w:val="00A542EE"/>
    <w:rsid w:val="00A5475C"/>
    <w:rsid w:val="00A547B4"/>
    <w:rsid w:val="00A54A04"/>
    <w:rsid w:val="00A54BA8"/>
    <w:rsid w:val="00A551AB"/>
    <w:rsid w:val="00A5582A"/>
    <w:rsid w:val="00A5583E"/>
    <w:rsid w:val="00A558DC"/>
    <w:rsid w:val="00A559E6"/>
    <w:rsid w:val="00A55CA5"/>
    <w:rsid w:val="00A55D26"/>
    <w:rsid w:val="00A55FA2"/>
    <w:rsid w:val="00A5632A"/>
    <w:rsid w:val="00A5649E"/>
    <w:rsid w:val="00A56B42"/>
    <w:rsid w:val="00A57537"/>
    <w:rsid w:val="00A576D9"/>
    <w:rsid w:val="00A5793D"/>
    <w:rsid w:val="00A57B3D"/>
    <w:rsid w:val="00A57FB1"/>
    <w:rsid w:val="00A60496"/>
    <w:rsid w:val="00A608A2"/>
    <w:rsid w:val="00A60A27"/>
    <w:rsid w:val="00A60AA0"/>
    <w:rsid w:val="00A610ED"/>
    <w:rsid w:val="00A61BF7"/>
    <w:rsid w:val="00A61E5B"/>
    <w:rsid w:val="00A62402"/>
    <w:rsid w:val="00A6249D"/>
    <w:rsid w:val="00A62865"/>
    <w:rsid w:val="00A62CB3"/>
    <w:rsid w:val="00A63151"/>
    <w:rsid w:val="00A634EF"/>
    <w:rsid w:val="00A63972"/>
    <w:rsid w:val="00A639BC"/>
    <w:rsid w:val="00A63A0A"/>
    <w:rsid w:val="00A63CF8"/>
    <w:rsid w:val="00A647CC"/>
    <w:rsid w:val="00A648A8"/>
    <w:rsid w:val="00A65309"/>
    <w:rsid w:val="00A65C55"/>
    <w:rsid w:val="00A65FF0"/>
    <w:rsid w:val="00A662AB"/>
    <w:rsid w:val="00A66306"/>
    <w:rsid w:val="00A663AE"/>
    <w:rsid w:val="00A6649D"/>
    <w:rsid w:val="00A66E29"/>
    <w:rsid w:val="00A67179"/>
    <w:rsid w:val="00A67527"/>
    <w:rsid w:val="00A676C2"/>
    <w:rsid w:val="00A67C34"/>
    <w:rsid w:val="00A70081"/>
    <w:rsid w:val="00A7094B"/>
    <w:rsid w:val="00A70E33"/>
    <w:rsid w:val="00A70EDC"/>
    <w:rsid w:val="00A71168"/>
    <w:rsid w:val="00A71790"/>
    <w:rsid w:val="00A72043"/>
    <w:rsid w:val="00A723B4"/>
    <w:rsid w:val="00A724F0"/>
    <w:rsid w:val="00A72F41"/>
    <w:rsid w:val="00A73320"/>
    <w:rsid w:val="00A737C8"/>
    <w:rsid w:val="00A739A1"/>
    <w:rsid w:val="00A739AF"/>
    <w:rsid w:val="00A73BEA"/>
    <w:rsid w:val="00A73FC9"/>
    <w:rsid w:val="00A740BD"/>
    <w:rsid w:val="00A7411F"/>
    <w:rsid w:val="00A7455E"/>
    <w:rsid w:val="00A74637"/>
    <w:rsid w:val="00A74A3A"/>
    <w:rsid w:val="00A75636"/>
    <w:rsid w:val="00A7617C"/>
    <w:rsid w:val="00A76A84"/>
    <w:rsid w:val="00A76E34"/>
    <w:rsid w:val="00A77527"/>
    <w:rsid w:val="00A775CA"/>
    <w:rsid w:val="00A803C5"/>
    <w:rsid w:val="00A8076F"/>
    <w:rsid w:val="00A80ADD"/>
    <w:rsid w:val="00A80B2B"/>
    <w:rsid w:val="00A80BDB"/>
    <w:rsid w:val="00A810D3"/>
    <w:rsid w:val="00A813D3"/>
    <w:rsid w:val="00A818FE"/>
    <w:rsid w:val="00A81A59"/>
    <w:rsid w:val="00A81C3C"/>
    <w:rsid w:val="00A82669"/>
    <w:rsid w:val="00A82BA0"/>
    <w:rsid w:val="00A82EA9"/>
    <w:rsid w:val="00A8379C"/>
    <w:rsid w:val="00A838C7"/>
    <w:rsid w:val="00A8396D"/>
    <w:rsid w:val="00A839ED"/>
    <w:rsid w:val="00A83E83"/>
    <w:rsid w:val="00A83F4D"/>
    <w:rsid w:val="00A84220"/>
    <w:rsid w:val="00A845DD"/>
    <w:rsid w:val="00A847D2"/>
    <w:rsid w:val="00A8497E"/>
    <w:rsid w:val="00A84A0F"/>
    <w:rsid w:val="00A84A13"/>
    <w:rsid w:val="00A84EDB"/>
    <w:rsid w:val="00A85015"/>
    <w:rsid w:val="00A85AC3"/>
    <w:rsid w:val="00A863F2"/>
    <w:rsid w:val="00A86415"/>
    <w:rsid w:val="00A86694"/>
    <w:rsid w:val="00A8690D"/>
    <w:rsid w:val="00A869FA"/>
    <w:rsid w:val="00A86B0D"/>
    <w:rsid w:val="00A8718F"/>
    <w:rsid w:val="00A87486"/>
    <w:rsid w:val="00A87616"/>
    <w:rsid w:val="00A87E5C"/>
    <w:rsid w:val="00A87EC2"/>
    <w:rsid w:val="00A90010"/>
    <w:rsid w:val="00A900E1"/>
    <w:rsid w:val="00A90190"/>
    <w:rsid w:val="00A9033C"/>
    <w:rsid w:val="00A90757"/>
    <w:rsid w:val="00A90B8D"/>
    <w:rsid w:val="00A90C59"/>
    <w:rsid w:val="00A90FAB"/>
    <w:rsid w:val="00A91309"/>
    <w:rsid w:val="00A91356"/>
    <w:rsid w:val="00A914D9"/>
    <w:rsid w:val="00A91706"/>
    <w:rsid w:val="00A918CF"/>
    <w:rsid w:val="00A918F5"/>
    <w:rsid w:val="00A91B36"/>
    <w:rsid w:val="00A91C59"/>
    <w:rsid w:val="00A91C8E"/>
    <w:rsid w:val="00A91F64"/>
    <w:rsid w:val="00A92092"/>
    <w:rsid w:val="00A92587"/>
    <w:rsid w:val="00A92D46"/>
    <w:rsid w:val="00A93203"/>
    <w:rsid w:val="00A9345B"/>
    <w:rsid w:val="00A93AF0"/>
    <w:rsid w:val="00A93B0C"/>
    <w:rsid w:val="00A93C2E"/>
    <w:rsid w:val="00A93F21"/>
    <w:rsid w:val="00A940D2"/>
    <w:rsid w:val="00A94296"/>
    <w:rsid w:val="00A945DD"/>
    <w:rsid w:val="00A94828"/>
    <w:rsid w:val="00A94BF1"/>
    <w:rsid w:val="00A94EEE"/>
    <w:rsid w:val="00A9558A"/>
    <w:rsid w:val="00A957A1"/>
    <w:rsid w:val="00A962CB"/>
    <w:rsid w:val="00A964E7"/>
    <w:rsid w:val="00A965CE"/>
    <w:rsid w:val="00A966E6"/>
    <w:rsid w:val="00A96718"/>
    <w:rsid w:val="00A9695C"/>
    <w:rsid w:val="00A97217"/>
    <w:rsid w:val="00A9743F"/>
    <w:rsid w:val="00A97538"/>
    <w:rsid w:val="00A97973"/>
    <w:rsid w:val="00A97D7C"/>
    <w:rsid w:val="00A97DD8"/>
    <w:rsid w:val="00A97F96"/>
    <w:rsid w:val="00AA038D"/>
    <w:rsid w:val="00AA0771"/>
    <w:rsid w:val="00AA0B40"/>
    <w:rsid w:val="00AA0B75"/>
    <w:rsid w:val="00AA0BA6"/>
    <w:rsid w:val="00AA0C86"/>
    <w:rsid w:val="00AA0E2D"/>
    <w:rsid w:val="00AA0F98"/>
    <w:rsid w:val="00AA10DF"/>
    <w:rsid w:val="00AA1530"/>
    <w:rsid w:val="00AA189A"/>
    <w:rsid w:val="00AA1BF8"/>
    <w:rsid w:val="00AA2156"/>
    <w:rsid w:val="00AA2725"/>
    <w:rsid w:val="00AA2B15"/>
    <w:rsid w:val="00AA2C34"/>
    <w:rsid w:val="00AA2CD5"/>
    <w:rsid w:val="00AA2F7A"/>
    <w:rsid w:val="00AA2FF3"/>
    <w:rsid w:val="00AA3246"/>
    <w:rsid w:val="00AA324A"/>
    <w:rsid w:val="00AA34E9"/>
    <w:rsid w:val="00AA36D7"/>
    <w:rsid w:val="00AA3791"/>
    <w:rsid w:val="00AA3F8B"/>
    <w:rsid w:val="00AA4476"/>
    <w:rsid w:val="00AA46E2"/>
    <w:rsid w:val="00AA4976"/>
    <w:rsid w:val="00AA4D14"/>
    <w:rsid w:val="00AA503B"/>
    <w:rsid w:val="00AA5161"/>
    <w:rsid w:val="00AA516B"/>
    <w:rsid w:val="00AA51FB"/>
    <w:rsid w:val="00AA534A"/>
    <w:rsid w:val="00AA5504"/>
    <w:rsid w:val="00AA575E"/>
    <w:rsid w:val="00AA5A5E"/>
    <w:rsid w:val="00AA64A1"/>
    <w:rsid w:val="00AA64AB"/>
    <w:rsid w:val="00AA6504"/>
    <w:rsid w:val="00AA6724"/>
    <w:rsid w:val="00AA6942"/>
    <w:rsid w:val="00AA6CC0"/>
    <w:rsid w:val="00AA71C1"/>
    <w:rsid w:val="00AA7292"/>
    <w:rsid w:val="00AA7358"/>
    <w:rsid w:val="00AA7499"/>
    <w:rsid w:val="00AA7553"/>
    <w:rsid w:val="00AA76FE"/>
    <w:rsid w:val="00AA7912"/>
    <w:rsid w:val="00AA7B22"/>
    <w:rsid w:val="00AB0107"/>
    <w:rsid w:val="00AB0546"/>
    <w:rsid w:val="00AB0AFE"/>
    <w:rsid w:val="00AB0BFF"/>
    <w:rsid w:val="00AB0DC7"/>
    <w:rsid w:val="00AB13F9"/>
    <w:rsid w:val="00AB150F"/>
    <w:rsid w:val="00AB16CA"/>
    <w:rsid w:val="00AB1AF9"/>
    <w:rsid w:val="00AB1E88"/>
    <w:rsid w:val="00AB2448"/>
    <w:rsid w:val="00AB25A1"/>
    <w:rsid w:val="00AB2B7A"/>
    <w:rsid w:val="00AB2EB8"/>
    <w:rsid w:val="00AB31A5"/>
    <w:rsid w:val="00AB3719"/>
    <w:rsid w:val="00AB39F8"/>
    <w:rsid w:val="00AB3A26"/>
    <w:rsid w:val="00AB3A8F"/>
    <w:rsid w:val="00AB3BEF"/>
    <w:rsid w:val="00AB4314"/>
    <w:rsid w:val="00AB4A7B"/>
    <w:rsid w:val="00AB4BB5"/>
    <w:rsid w:val="00AB58E0"/>
    <w:rsid w:val="00AB6022"/>
    <w:rsid w:val="00AB60A0"/>
    <w:rsid w:val="00AB62E9"/>
    <w:rsid w:val="00AB6738"/>
    <w:rsid w:val="00AB6C09"/>
    <w:rsid w:val="00AB6F8A"/>
    <w:rsid w:val="00AB778F"/>
    <w:rsid w:val="00AB77D4"/>
    <w:rsid w:val="00AB7920"/>
    <w:rsid w:val="00AB798F"/>
    <w:rsid w:val="00AB7BBD"/>
    <w:rsid w:val="00AC0898"/>
    <w:rsid w:val="00AC0BD9"/>
    <w:rsid w:val="00AC0C9D"/>
    <w:rsid w:val="00AC14AB"/>
    <w:rsid w:val="00AC1652"/>
    <w:rsid w:val="00AC1676"/>
    <w:rsid w:val="00AC1888"/>
    <w:rsid w:val="00AC1DC0"/>
    <w:rsid w:val="00AC1F17"/>
    <w:rsid w:val="00AC1F2C"/>
    <w:rsid w:val="00AC23B7"/>
    <w:rsid w:val="00AC23F0"/>
    <w:rsid w:val="00AC24D3"/>
    <w:rsid w:val="00AC25E3"/>
    <w:rsid w:val="00AC2738"/>
    <w:rsid w:val="00AC2872"/>
    <w:rsid w:val="00AC2ACD"/>
    <w:rsid w:val="00AC2B4E"/>
    <w:rsid w:val="00AC2B73"/>
    <w:rsid w:val="00AC3155"/>
    <w:rsid w:val="00AC3197"/>
    <w:rsid w:val="00AC3328"/>
    <w:rsid w:val="00AC336C"/>
    <w:rsid w:val="00AC3487"/>
    <w:rsid w:val="00AC3A3F"/>
    <w:rsid w:val="00AC3CF3"/>
    <w:rsid w:val="00AC3ECF"/>
    <w:rsid w:val="00AC4604"/>
    <w:rsid w:val="00AC4728"/>
    <w:rsid w:val="00AC473D"/>
    <w:rsid w:val="00AC482D"/>
    <w:rsid w:val="00AC48C0"/>
    <w:rsid w:val="00AC48CA"/>
    <w:rsid w:val="00AC4AC7"/>
    <w:rsid w:val="00AC4D37"/>
    <w:rsid w:val="00AC4D81"/>
    <w:rsid w:val="00AC4EAB"/>
    <w:rsid w:val="00AC4EB6"/>
    <w:rsid w:val="00AC5047"/>
    <w:rsid w:val="00AC507A"/>
    <w:rsid w:val="00AC5156"/>
    <w:rsid w:val="00AC5AA0"/>
    <w:rsid w:val="00AC5D94"/>
    <w:rsid w:val="00AC60A5"/>
    <w:rsid w:val="00AC6171"/>
    <w:rsid w:val="00AC622B"/>
    <w:rsid w:val="00AC6266"/>
    <w:rsid w:val="00AC678A"/>
    <w:rsid w:val="00AC69CC"/>
    <w:rsid w:val="00AC6D4C"/>
    <w:rsid w:val="00AC6EEF"/>
    <w:rsid w:val="00AC6F60"/>
    <w:rsid w:val="00AC7B15"/>
    <w:rsid w:val="00AD0252"/>
    <w:rsid w:val="00AD0418"/>
    <w:rsid w:val="00AD05ED"/>
    <w:rsid w:val="00AD0618"/>
    <w:rsid w:val="00AD09C4"/>
    <w:rsid w:val="00AD0E33"/>
    <w:rsid w:val="00AD0E59"/>
    <w:rsid w:val="00AD12C3"/>
    <w:rsid w:val="00AD13D2"/>
    <w:rsid w:val="00AD1752"/>
    <w:rsid w:val="00AD1A9B"/>
    <w:rsid w:val="00AD1D94"/>
    <w:rsid w:val="00AD1DF4"/>
    <w:rsid w:val="00AD1FB1"/>
    <w:rsid w:val="00AD256C"/>
    <w:rsid w:val="00AD262F"/>
    <w:rsid w:val="00AD2778"/>
    <w:rsid w:val="00AD2DA2"/>
    <w:rsid w:val="00AD36AC"/>
    <w:rsid w:val="00AD38AC"/>
    <w:rsid w:val="00AD3BB1"/>
    <w:rsid w:val="00AD3D4A"/>
    <w:rsid w:val="00AD3F49"/>
    <w:rsid w:val="00AD4868"/>
    <w:rsid w:val="00AD4CBA"/>
    <w:rsid w:val="00AD4D19"/>
    <w:rsid w:val="00AD4E1E"/>
    <w:rsid w:val="00AD5327"/>
    <w:rsid w:val="00AD539F"/>
    <w:rsid w:val="00AD58CD"/>
    <w:rsid w:val="00AD6510"/>
    <w:rsid w:val="00AD660E"/>
    <w:rsid w:val="00AD6882"/>
    <w:rsid w:val="00AD690C"/>
    <w:rsid w:val="00AD741E"/>
    <w:rsid w:val="00AD7549"/>
    <w:rsid w:val="00AD7817"/>
    <w:rsid w:val="00AD7D0A"/>
    <w:rsid w:val="00AD7D77"/>
    <w:rsid w:val="00AD7E2D"/>
    <w:rsid w:val="00AE0620"/>
    <w:rsid w:val="00AE0686"/>
    <w:rsid w:val="00AE06A2"/>
    <w:rsid w:val="00AE0A25"/>
    <w:rsid w:val="00AE0B39"/>
    <w:rsid w:val="00AE1218"/>
    <w:rsid w:val="00AE14EE"/>
    <w:rsid w:val="00AE16E9"/>
    <w:rsid w:val="00AE16FA"/>
    <w:rsid w:val="00AE1991"/>
    <w:rsid w:val="00AE1E2F"/>
    <w:rsid w:val="00AE1E42"/>
    <w:rsid w:val="00AE2041"/>
    <w:rsid w:val="00AE2072"/>
    <w:rsid w:val="00AE2169"/>
    <w:rsid w:val="00AE24FD"/>
    <w:rsid w:val="00AE28E7"/>
    <w:rsid w:val="00AE2B71"/>
    <w:rsid w:val="00AE31A8"/>
    <w:rsid w:val="00AE3295"/>
    <w:rsid w:val="00AE36FD"/>
    <w:rsid w:val="00AE37D3"/>
    <w:rsid w:val="00AE3A01"/>
    <w:rsid w:val="00AE3B18"/>
    <w:rsid w:val="00AE3E18"/>
    <w:rsid w:val="00AE3E4D"/>
    <w:rsid w:val="00AE40C8"/>
    <w:rsid w:val="00AE44CF"/>
    <w:rsid w:val="00AE489D"/>
    <w:rsid w:val="00AE48D1"/>
    <w:rsid w:val="00AE5B4B"/>
    <w:rsid w:val="00AE5F95"/>
    <w:rsid w:val="00AE6358"/>
    <w:rsid w:val="00AE6636"/>
    <w:rsid w:val="00AE66BD"/>
    <w:rsid w:val="00AE67AE"/>
    <w:rsid w:val="00AE6898"/>
    <w:rsid w:val="00AE6A7D"/>
    <w:rsid w:val="00AE6A8E"/>
    <w:rsid w:val="00AE6D42"/>
    <w:rsid w:val="00AE6D66"/>
    <w:rsid w:val="00AE6E88"/>
    <w:rsid w:val="00AE71E7"/>
    <w:rsid w:val="00AE75E8"/>
    <w:rsid w:val="00AE7809"/>
    <w:rsid w:val="00AE7DD6"/>
    <w:rsid w:val="00AF07CF"/>
    <w:rsid w:val="00AF08CA"/>
    <w:rsid w:val="00AF08E3"/>
    <w:rsid w:val="00AF0A7A"/>
    <w:rsid w:val="00AF11FC"/>
    <w:rsid w:val="00AF1DD6"/>
    <w:rsid w:val="00AF2119"/>
    <w:rsid w:val="00AF23D1"/>
    <w:rsid w:val="00AF265B"/>
    <w:rsid w:val="00AF2851"/>
    <w:rsid w:val="00AF2A01"/>
    <w:rsid w:val="00AF2A8F"/>
    <w:rsid w:val="00AF2B4A"/>
    <w:rsid w:val="00AF2BCC"/>
    <w:rsid w:val="00AF2C75"/>
    <w:rsid w:val="00AF2CF2"/>
    <w:rsid w:val="00AF2FCC"/>
    <w:rsid w:val="00AF30EB"/>
    <w:rsid w:val="00AF33B4"/>
    <w:rsid w:val="00AF344A"/>
    <w:rsid w:val="00AF3D55"/>
    <w:rsid w:val="00AF3D56"/>
    <w:rsid w:val="00AF4616"/>
    <w:rsid w:val="00AF5B76"/>
    <w:rsid w:val="00AF5E2D"/>
    <w:rsid w:val="00AF606F"/>
    <w:rsid w:val="00AF60EC"/>
    <w:rsid w:val="00AF60F6"/>
    <w:rsid w:val="00AF64DB"/>
    <w:rsid w:val="00AF75AC"/>
    <w:rsid w:val="00AF772F"/>
    <w:rsid w:val="00AF7D14"/>
    <w:rsid w:val="00B00678"/>
    <w:rsid w:val="00B00E07"/>
    <w:rsid w:val="00B00F2D"/>
    <w:rsid w:val="00B0150C"/>
    <w:rsid w:val="00B0151A"/>
    <w:rsid w:val="00B0162D"/>
    <w:rsid w:val="00B016BF"/>
    <w:rsid w:val="00B018C3"/>
    <w:rsid w:val="00B01BEF"/>
    <w:rsid w:val="00B01BF1"/>
    <w:rsid w:val="00B02236"/>
    <w:rsid w:val="00B0245D"/>
    <w:rsid w:val="00B029AA"/>
    <w:rsid w:val="00B02AE5"/>
    <w:rsid w:val="00B03288"/>
    <w:rsid w:val="00B036A5"/>
    <w:rsid w:val="00B036F2"/>
    <w:rsid w:val="00B03B26"/>
    <w:rsid w:val="00B042B6"/>
    <w:rsid w:val="00B04826"/>
    <w:rsid w:val="00B055E9"/>
    <w:rsid w:val="00B05BDB"/>
    <w:rsid w:val="00B06D60"/>
    <w:rsid w:val="00B06D73"/>
    <w:rsid w:val="00B0758E"/>
    <w:rsid w:val="00B07856"/>
    <w:rsid w:val="00B07B5F"/>
    <w:rsid w:val="00B07C18"/>
    <w:rsid w:val="00B108BB"/>
    <w:rsid w:val="00B10E6C"/>
    <w:rsid w:val="00B1121C"/>
    <w:rsid w:val="00B11309"/>
    <w:rsid w:val="00B1180B"/>
    <w:rsid w:val="00B11BF7"/>
    <w:rsid w:val="00B11CD6"/>
    <w:rsid w:val="00B11D70"/>
    <w:rsid w:val="00B12361"/>
    <w:rsid w:val="00B12708"/>
    <w:rsid w:val="00B128A4"/>
    <w:rsid w:val="00B12A7C"/>
    <w:rsid w:val="00B12EB3"/>
    <w:rsid w:val="00B13A6E"/>
    <w:rsid w:val="00B13F73"/>
    <w:rsid w:val="00B140B7"/>
    <w:rsid w:val="00B1438E"/>
    <w:rsid w:val="00B14423"/>
    <w:rsid w:val="00B1465D"/>
    <w:rsid w:val="00B14829"/>
    <w:rsid w:val="00B14A5B"/>
    <w:rsid w:val="00B14C20"/>
    <w:rsid w:val="00B14F01"/>
    <w:rsid w:val="00B151A3"/>
    <w:rsid w:val="00B155F2"/>
    <w:rsid w:val="00B157D8"/>
    <w:rsid w:val="00B15C2C"/>
    <w:rsid w:val="00B15CFE"/>
    <w:rsid w:val="00B15D67"/>
    <w:rsid w:val="00B167B7"/>
    <w:rsid w:val="00B16970"/>
    <w:rsid w:val="00B16A7D"/>
    <w:rsid w:val="00B16B99"/>
    <w:rsid w:val="00B16DD6"/>
    <w:rsid w:val="00B177B4"/>
    <w:rsid w:val="00B17A10"/>
    <w:rsid w:val="00B17DD4"/>
    <w:rsid w:val="00B2006F"/>
    <w:rsid w:val="00B201DD"/>
    <w:rsid w:val="00B20524"/>
    <w:rsid w:val="00B206A4"/>
    <w:rsid w:val="00B20788"/>
    <w:rsid w:val="00B209A9"/>
    <w:rsid w:val="00B20BAE"/>
    <w:rsid w:val="00B20E36"/>
    <w:rsid w:val="00B21129"/>
    <w:rsid w:val="00B214C0"/>
    <w:rsid w:val="00B215A1"/>
    <w:rsid w:val="00B21767"/>
    <w:rsid w:val="00B21842"/>
    <w:rsid w:val="00B21DFD"/>
    <w:rsid w:val="00B21FB0"/>
    <w:rsid w:val="00B221EC"/>
    <w:rsid w:val="00B226C1"/>
    <w:rsid w:val="00B22A30"/>
    <w:rsid w:val="00B22C5D"/>
    <w:rsid w:val="00B22C83"/>
    <w:rsid w:val="00B22D90"/>
    <w:rsid w:val="00B22DC0"/>
    <w:rsid w:val="00B2316E"/>
    <w:rsid w:val="00B2393E"/>
    <w:rsid w:val="00B23EF3"/>
    <w:rsid w:val="00B2464B"/>
    <w:rsid w:val="00B246D6"/>
    <w:rsid w:val="00B24ACC"/>
    <w:rsid w:val="00B255E2"/>
    <w:rsid w:val="00B256E9"/>
    <w:rsid w:val="00B257AE"/>
    <w:rsid w:val="00B25852"/>
    <w:rsid w:val="00B25929"/>
    <w:rsid w:val="00B2594E"/>
    <w:rsid w:val="00B25C24"/>
    <w:rsid w:val="00B2619B"/>
    <w:rsid w:val="00B2623F"/>
    <w:rsid w:val="00B2658B"/>
    <w:rsid w:val="00B26778"/>
    <w:rsid w:val="00B26931"/>
    <w:rsid w:val="00B26A58"/>
    <w:rsid w:val="00B26BEB"/>
    <w:rsid w:val="00B26F87"/>
    <w:rsid w:val="00B26FC4"/>
    <w:rsid w:val="00B27717"/>
    <w:rsid w:val="00B27865"/>
    <w:rsid w:val="00B300DF"/>
    <w:rsid w:val="00B30527"/>
    <w:rsid w:val="00B30564"/>
    <w:rsid w:val="00B308AA"/>
    <w:rsid w:val="00B310CD"/>
    <w:rsid w:val="00B31266"/>
    <w:rsid w:val="00B31284"/>
    <w:rsid w:val="00B312D0"/>
    <w:rsid w:val="00B31373"/>
    <w:rsid w:val="00B31374"/>
    <w:rsid w:val="00B31390"/>
    <w:rsid w:val="00B315F0"/>
    <w:rsid w:val="00B31673"/>
    <w:rsid w:val="00B316AF"/>
    <w:rsid w:val="00B316CD"/>
    <w:rsid w:val="00B31B4B"/>
    <w:rsid w:val="00B31E72"/>
    <w:rsid w:val="00B3215A"/>
    <w:rsid w:val="00B322BF"/>
    <w:rsid w:val="00B32B7D"/>
    <w:rsid w:val="00B32D62"/>
    <w:rsid w:val="00B32FDB"/>
    <w:rsid w:val="00B33221"/>
    <w:rsid w:val="00B3367A"/>
    <w:rsid w:val="00B33984"/>
    <w:rsid w:val="00B33C92"/>
    <w:rsid w:val="00B33D37"/>
    <w:rsid w:val="00B344D2"/>
    <w:rsid w:val="00B34708"/>
    <w:rsid w:val="00B34797"/>
    <w:rsid w:val="00B35172"/>
    <w:rsid w:val="00B3576C"/>
    <w:rsid w:val="00B358EC"/>
    <w:rsid w:val="00B35ADE"/>
    <w:rsid w:val="00B36395"/>
    <w:rsid w:val="00B3641E"/>
    <w:rsid w:val="00B37218"/>
    <w:rsid w:val="00B37416"/>
    <w:rsid w:val="00B37F5D"/>
    <w:rsid w:val="00B40019"/>
    <w:rsid w:val="00B40220"/>
    <w:rsid w:val="00B40310"/>
    <w:rsid w:val="00B405B5"/>
    <w:rsid w:val="00B40825"/>
    <w:rsid w:val="00B40842"/>
    <w:rsid w:val="00B41218"/>
    <w:rsid w:val="00B419B3"/>
    <w:rsid w:val="00B42351"/>
    <w:rsid w:val="00B42FA4"/>
    <w:rsid w:val="00B42FA5"/>
    <w:rsid w:val="00B432C1"/>
    <w:rsid w:val="00B439D7"/>
    <w:rsid w:val="00B43ABA"/>
    <w:rsid w:val="00B44594"/>
    <w:rsid w:val="00B4474A"/>
    <w:rsid w:val="00B44962"/>
    <w:rsid w:val="00B44B25"/>
    <w:rsid w:val="00B44E35"/>
    <w:rsid w:val="00B4534A"/>
    <w:rsid w:val="00B4536D"/>
    <w:rsid w:val="00B4568B"/>
    <w:rsid w:val="00B457A2"/>
    <w:rsid w:val="00B45BC5"/>
    <w:rsid w:val="00B45C80"/>
    <w:rsid w:val="00B464DB"/>
    <w:rsid w:val="00B464F0"/>
    <w:rsid w:val="00B465BA"/>
    <w:rsid w:val="00B46D3C"/>
    <w:rsid w:val="00B46DDA"/>
    <w:rsid w:val="00B47063"/>
    <w:rsid w:val="00B472C5"/>
    <w:rsid w:val="00B47416"/>
    <w:rsid w:val="00B4798B"/>
    <w:rsid w:val="00B47EA6"/>
    <w:rsid w:val="00B504B6"/>
    <w:rsid w:val="00B50735"/>
    <w:rsid w:val="00B50B5A"/>
    <w:rsid w:val="00B50E39"/>
    <w:rsid w:val="00B51FBB"/>
    <w:rsid w:val="00B52035"/>
    <w:rsid w:val="00B5220B"/>
    <w:rsid w:val="00B52804"/>
    <w:rsid w:val="00B5315A"/>
    <w:rsid w:val="00B5317A"/>
    <w:rsid w:val="00B53653"/>
    <w:rsid w:val="00B536F5"/>
    <w:rsid w:val="00B53EB1"/>
    <w:rsid w:val="00B5401A"/>
    <w:rsid w:val="00B54240"/>
    <w:rsid w:val="00B5476E"/>
    <w:rsid w:val="00B54A2B"/>
    <w:rsid w:val="00B54A5D"/>
    <w:rsid w:val="00B54B18"/>
    <w:rsid w:val="00B55597"/>
    <w:rsid w:val="00B5587E"/>
    <w:rsid w:val="00B558EC"/>
    <w:rsid w:val="00B55AA2"/>
    <w:rsid w:val="00B560B4"/>
    <w:rsid w:val="00B56121"/>
    <w:rsid w:val="00B5643C"/>
    <w:rsid w:val="00B5665F"/>
    <w:rsid w:val="00B567B4"/>
    <w:rsid w:val="00B56859"/>
    <w:rsid w:val="00B569DD"/>
    <w:rsid w:val="00B56B18"/>
    <w:rsid w:val="00B56B55"/>
    <w:rsid w:val="00B56E44"/>
    <w:rsid w:val="00B56EB6"/>
    <w:rsid w:val="00B571BB"/>
    <w:rsid w:val="00B5746A"/>
    <w:rsid w:val="00B575C1"/>
    <w:rsid w:val="00B57ABF"/>
    <w:rsid w:val="00B57BC6"/>
    <w:rsid w:val="00B57C53"/>
    <w:rsid w:val="00B57CEE"/>
    <w:rsid w:val="00B57D53"/>
    <w:rsid w:val="00B57D8C"/>
    <w:rsid w:val="00B57DE2"/>
    <w:rsid w:val="00B57E08"/>
    <w:rsid w:val="00B57EA6"/>
    <w:rsid w:val="00B57F25"/>
    <w:rsid w:val="00B602F5"/>
    <w:rsid w:val="00B60406"/>
    <w:rsid w:val="00B6061B"/>
    <w:rsid w:val="00B606DE"/>
    <w:rsid w:val="00B60ACA"/>
    <w:rsid w:val="00B60CF0"/>
    <w:rsid w:val="00B6143B"/>
    <w:rsid w:val="00B61694"/>
    <w:rsid w:val="00B61780"/>
    <w:rsid w:val="00B6194A"/>
    <w:rsid w:val="00B61B0B"/>
    <w:rsid w:val="00B61C7B"/>
    <w:rsid w:val="00B61CA0"/>
    <w:rsid w:val="00B61D14"/>
    <w:rsid w:val="00B61F4A"/>
    <w:rsid w:val="00B6206E"/>
    <w:rsid w:val="00B624B4"/>
    <w:rsid w:val="00B6264D"/>
    <w:rsid w:val="00B628F3"/>
    <w:rsid w:val="00B62B48"/>
    <w:rsid w:val="00B62C0E"/>
    <w:rsid w:val="00B62DCA"/>
    <w:rsid w:val="00B62FBB"/>
    <w:rsid w:val="00B6330D"/>
    <w:rsid w:val="00B6343C"/>
    <w:rsid w:val="00B63843"/>
    <w:rsid w:val="00B64949"/>
    <w:rsid w:val="00B64DD2"/>
    <w:rsid w:val="00B64E90"/>
    <w:rsid w:val="00B64F2F"/>
    <w:rsid w:val="00B64F58"/>
    <w:rsid w:val="00B64F9F"/>
    <w:rsid w:val="00B6568F"/>
    <w:rsid w:val="00B657BF"/>
    <w:rsid w:val="00B65900"/>
    <w:rsid w:val="00B65D77"/>
    <w:rsid w:val="00B65DDE"/>
    <w:rsid w:val="00B664E9"/>
    <w:rsid w:val="00B66546"/>
    <w:rsid w:val="00B6660E"/>
    <w:rsid w:val="00B66649"/>
    <w:rsid w:val="00B66A0E"/>
    <w:rsid w:val="00B66B8C"/>
    <w:rsid w:val="00B66BEC"/>
    <w:rsid w:val="00B66C21"/>
    <w:rsid w:val="00B674DE"/>
    <w:rsid w:val="00B675CC"/>
    <w:rsid w:val="00B677A1"/>
    <w:rsid w:val="00B67A18"/>
    <w:rsid w:val="00B67FB1"/>
    <w:rsid w:val="00B70A62"/>
    <w:rsid w:val="00B70B5F"/>
    <w:rsid w:val="00B70C4B"/>
    <w:rsid w:val="00B70C75"/>
    <w:rsid w:val="00B70DB4"/>
    <w:rsid w:val="00B70DDD"/>
    <w:rsid w:val="00B70F0B"/>
    <w:rsid w:val="00B71613"/>
    <w:rsid w:val="00B7202A"/>
    <w:rsid w:val="00B72139"/>
    <w:rsid w:val="00B72544"/>
    <w:rsid w:val="00B726AD"/>
    <w:rsid w:val="00B727E9"/>
    <w:rsid w:val="00B72ABA"/>
    <w:rsid w:val="00B72DE5"/>
    <w:rsid w:val="00B72EBD"/>
    <w:rsid w:val="00B72ECC"/>
    <w:rsid w:val="00B72F1E"/>
    <w:rsid w:val="00B73005"/>
    <w:rsid w:val="00B73210"/>
    <w:rsid w:val="00B732B0"/>
    <w:rsid w:val="00B7359F"/>
    <w:rsid w:val="00B736C5"/>
    <w:rsid w:val="00B7387A"/>
    <w:rsid w:val="00B73BDA"/>
    <w:rsid w:val="00B73C03"/>
    <w:rsid w:val="00B73E58"/>
    <w:rsid w:val="00B73F8F"/>
    <w:rsid w:val="00B74034"/>
    <w:rsid w:val="00B746C1"/>
    <w:rsid w:val="00B74866"/>
    <w:rsid w:val="00B74CD1"/>
    <w:rsid w:val="00B75067"/>
    <w:rsid w:val="00B75315"/>
    <w:rsid w:val="00B75C18"/>
    <w:rsid w:val="00B75D73"/>
    <w:rsid w:val="00B76114"/>
    <w:rsid w:val="00B7645D"/>
    <w:rsid w:val="00B76B87"/>
    <w:rsid w:val="00B76F56"/>
    <w:rsid w:val="00B77429"/>
    <w:rsid w:val="00B774EB"/>
    <w:rsid w:val="00B77853"/>
    <w:rsid w:val="00B7794B"/>
    <w:rsid w:val="00B80033"/>
    <w:rsid w:val="00B80D1C"/>
    <w:rsid w:val="00B8103B"/>
    <w:rsid w:val="00B818C9"/>
    <w:rsid w:val="00B81DEB"/>
    <w:rsid w:val="00B81FED"/>
    <w:rsid w:val="00B820E4"/>
    <w:rsid w:val="00B82591"/>
    <w:rsid w:val="00B82698"/>
    <w:rsid w:val="00B828B2"/>
    <w:rsid w:val="00B82E0D"/>
    <w:rsid w:val="00B830D8"/>
    <w:rsid w:val="00B83509"/>
    <w:rsid w:val="00B83A0A"/>
    <w:rsid w:val="00B83F78"/>
    <w:rsid w:val="00B846EB"/>
    <w:rsid w:val="00B848AE"/>
    <w:rsid w:val="00B84CA5"/>
    <w:rsid w:val="00B84F47"/>
    <w:rsid w:val="00B8525F"/>
    <w:rsid w:val="00B8582F"/>
    <w:rsid w:val="00B85907"/>
    <w:rsid w:val="00B85AE6"/>
    <w:rsid w:val="00B8602A"/>
    <w:rsid w:val="00B86B2E"/>
    <w:rsid w:val="00B86B66"/>
    <w:rsid w:val="00B86FB5"/>
    <w:rsid w:val="00B878F9"/>
    <w:rsid w:val="00B87E1F"/>
    <w:rsid w:val="00B87F84"/>
    <w:rsid w:val="00B87FCE"/>
    <w:rsid w:val="00B905B9"/>
    <w:rsid w:val="00B905DE"/>
    <w:rsid w:val="00B9091A"/>
    <w:rsid w:val="00B90AF8"/>
    <w:rsid w:val="00B90FE2"/>
    <w:rsid w:val="00B91900"/>
    <w:rsid w:val="00B9219F"/>
    <w:rsid w:val="00B92280"/>
    <w:rsid w:val="00B9231B"/>
    <w:rsid w:val="00B9234E"/>
    <w:rsid w:val="00B923D6"/>
    <w:rsid w:val="00B92764"/>
    <w:rsid w:val="00B92F90"/>
    <w:rsid w:val="00B92FEB"/>
    <w:rsid w:val="00B93151"/>
    <w:rsid w:val="00B93249"/>
    <w:rsid w:val="00B93815"/>
    <w:rsid w:val="00B939E8"/>
    <w:rsid w:val="00B93AE7"/>
    <w:rsid w:val="00B93C04"/>
    <w:rsid w:val="00B93C60"/>
    <w:rsid w:val="00B93CA5"/>
    <w:rsid w:val="00B93CC6"/>
    <w:rsid w:val="00B93DD0"/>
    <w:rsid w:val="00B93FA1"/>
    <w:rsid w:val="00B95177"/>
    <w:rsid w:val="00B95277"/>
    <w:rsid w:val="00B959FE"/>
    <w:rsid w:val="00B95B09"/>
    <w:rsid w:val="00B95CA9"/>
    <w:rsid w:val="00B95D5F"/>
    <w:rsid w:val="00B95E9E"/>
    <w:rsid w:val="00B95F92"/>
    <w:rsid w:val="00B9630F"/>
    <w:rsid w:val="00B963A5"/>
    <w:rsid w:val="00B96413"/>
    <w:rsid w:val="00B968E9"/>
    <w:rsid w:val="00B9696F"/>
    <w:rsid w:val="00B96B8D"/>
    <w:rsid w:val="00B96FF5"/>
    <w:rsid w:val="00B97086"/>
    <w:rsid w:val="00B9710D"/>
    <w:rsid w:val="00B97209"/>
    <w:rsid w:val="00B972C5"/>
    <w:rsid w:val="00B9741E"/>
    <w:rsid w:val="00B9766F"/>
    <w:rsid w:val="00BA0501"/>
    <w:rsid w:val="00BA0E04"/>
    <w:rsid w:val="00BA0E8E"/>
    <w:rsid w:val="00BA11FD"/>
    <w:rsid w:val="00BA128A"/>
    <w:rsid w:val="00BA1B8D"/>
    <w:rsid w:val="00BA1D94"/>
    <w:rsid w:val="00BA1E1C"/>
    <w:rsid w:val="00BA1EAF"/>
    <w:rsid w:val="00BA2083"/>
    <w:rsid w:val="00BA2785"/>
    <w:rsid w:val="00BA28B9"/>
    <w:rsid w:val="00BA2A37"/>
    <w:rsid w:val="00BA31C5"/>
    <w:rsid w:val="00BA3369"/>
    <w:rsid w:val="00BA34A3"/>
    <w:rsid w:val="00BA35F1"/>
    <w:rsid w:val="00BA3790"/>
    <w:rsid w:val="00BA37A7"/>
    <w:rsid w:val="00BA43C2"/>
    <w:rsid w:val="00BA484D"/>
    <w:rsid w:val="00BA49A5"/>
    <w:rsid w:val="00BA4DE8"/>
    <w:rsid w:val="00BA5101"/>
    <w:rsid w:val="00BA52FB"/>
    <w:rsid w:val="00BA564C"/>
    <w:rsid w:val="00BA56D1"/>
    <w:rsid w:val="00BA5B8C"/>
    <w:rsid w:val="00BA5EBB"/>
    <w:rsid w:val="00BA5FF7"/>
    <w:rsid w:val="00BA6208"/>
    <w:rsid w:val="00BA6305"/>
    <w:rsid w:val="00BA63F4"/>
    <w:rsid w:val="00BA67BF"/>
    <w:rsid w:val="00BA6A25"/>
    <w:rsid w:val="00BA70DF"/>
    <w:rsid w:val="00BA70E8"/>
    <w:rsid w:val="00BA7450"/>
    <w:rsid w:val="00BA7977"/>
    <w:rsid w:val="00BA7C61"/>
    <w:rsid w:val="00BA7EA2"/>
    <w:rsid w:val="00BB0387"/>
    <w:rsid w:val="00BB042B"/>
    <w:rsid w:val="00BB0863"/>
    <w:rsid w:val="00BB093D"/>
    <w:rsid w:val="00BB0A44"/>
    <w:rsid w:val="00BB0AAD"/>
    <w:rsid w:val="00BB0ACC"/>
    <w:rsid w:val="00BB0DCE"/>
    <w:rsid w:val="00BB1135"/>
    <w:rsid w:val="00BB132B"/>
    <w:rsid w:val="00BB1336"/>
    <w:rsid w:val="00BB15A6"/>
    <w:rsid w:val="00BB193E"/>
    <w:rsid w:val="00BB1C36"/>
    <w:rsid w:val="00BB2345"/>
    <w:rsid w:val="00BB2588"/>
    <w:rsid w:val="00BB34D8"/>
    <w:rsid w:val="00BB38BE"/>
    <w:rsid w:val="00BB3BAC"/>
    <w:rsid w:val="00BB3EC6"/>
    <w:rsid w:val="00BB416D"/>
    <w:rsid w:val="00BB46AD"/>
    <w:rsid w:val="00BB46D4"/>
    <w:rsid w:val="00BB49CB"/>
    <w:rsid w:val="00BB4A47"/>
    <w:rsid w:val="00BB4D1E"/>
    <w:rsid w:val="00BB5794"/>
    <w:rsid w:val="00BB57BE"/>
    <w:rsid w:val="00BB5887"/>
    <w:rsid w:val="00BB5BD2"/>
    <w:rsid w:val="00BB5EB8"/>
    <w:rsid w:val="00BB5F40"/>
    <w:rsid w:val="00BB608E"/>
    <w:rsid w:val="00BB621C"/>
    <w:rsid w:val="00BB6776"/>
    <w:rsid w:val="00BB6B86"/>
    <w:rsid w:val="00BB724B"/>
    <w:rsid w:val="00BB726B"/>
    <w:rsid w:val="00BB7517"/>
    <w:rsid w:val="00BB78FF"/>
    <w:rsid w:val="00BB7978"/>
    <w:rsid w:val="00BC099E"/>
    <w:rsid w:val="00BC1005"/>
    <w:rsid w:val="00BC10C5"/>
    <w:rsid w:val="00BC1223"/>
    <w:rsid w:val="00BC131F"/>
    <w:rsid w:val="00BC14F8"/>
    <w:rsid w:val="00BC163B"/>
    <w:rsid w:val="00BC1864"/>
    <w:rsid w:val="00BC1870"/>
    <w:rsid w:val="00BC1CAF"/>
    <w:rsid w:val="00BC1CBE"/>
    <w:rsid w:val="00BC204D"/>
    <w:rsid w:val="00BC215B"/>
    <w:rsid w:val="00BC22E3"/>
    <w:rsid w:val="00BC258E"/>
    <w:rsid w:val="00BC2641"/>
    <w:rsid w:val="00BC264B"/>
    <w:rsid w:val="00BC2901"/>
    <w:rsid w:val="00BC2BF2"/>
    <w:rsid w:val="00BC3012"/>
    <w:rsid w:val="00BC33F5"/>
    <w:rsid w:val="00BC3EE0"/>
    <w:rsid w:val="00BC40D1"/>
    <w:rsid w:val="00BC47F9"/>
    <w:rsid w:val="00BC49C7"/>
    <w:rsid w:val="00BC4E1F"/>
    <w:rsid w:val="00BC5880"/>
    <w:rsid w:val="00BC5916"/>
    <w:rsid w:val="00BC5942"/>
    <w:rsid w:val="00BC59B1"/>
    <w:rsid w:val="00BC59F6"/>
    <w:rsid w:val="00BC5E09"/>
    <w:rsid w:val="00BC6AAC"/>
    <w:rsid w:val="00BC6B98"/>
    <w:rsid w:val="00BC6D22"/>
    <w:rsid w:val="00BC6FD5"/>
    <w:rsid w:val="00BC6FE5"/>
    <w:rsid w:val="00BC71D9"/>
    <w:rsid w:val="00BC7701"/>
    <w:rsid w:val="00BC7843"/>
    <w:rsid w:val="00BC7D9D"/>
    <w:rsid w:val="00BC7DB3"/>
    <w:rsid w:val="00BD0352"/>
    <w:rsid w:val="00BD0942"/>
    <w:rsid w:val="00BD0AAD"/>
    <w:rsid w:val="00BD0DCA"/>
    <w:rsid w:val="00BD0FB0"/>
    <w:rsid w:val="00BD15A6"/>
    <w:rsid w:val="00BD15B4"/>
    <w:rsid w:val="00BD1687"/>
    <w:rsid w:val="00BD1844"/>
    <w:rsid w:val="00BD1A44"/>
    <w:rsid w:val="00BD1DE6"/>
    <w:rsid w:val="00BD1E8B"/>
    <w:rsid w:val="00BD2948"/>
    <w:rsid w:val="00BD2A1C"/>
    <w:rsid w:val="00BD2CAC"/>
    <w:rsid w:val="00BD2EC5"/>
    <w:rsid w:val="00BD2F10"/>
    <w:rsid w:val="00BD2F5E"/>
    <w:rsid w:val="00BD2F7D"/>
    <w:rsid w:val="00BD2FB3"/>
    <w:rsid w:val="00BD3020"/>
    <w:rsid w:val="00BD30D3"/>
    <w:rsid w:val="00BD3B26"/>
    <w:rsid w:val="00BD3CD2"/>
    <w:rsid w:val="00BD3E01"/>
    <w:rsid w:val="00BD40BE"/>
    <w:rsid w:val="00BD4488"/>
    <w:rsid w:val="00BD4F25"/>
    <w:rsid w:val="00BD52B8"/>
    <w:rsid w:val="00BD5739"/>
    <w:rsid w:val="00BD5B7B"/>
    <w:rsid w:val="00BD5EEF"/>
    <w:rsid w:val="00BD6716"/>
    <w:rsid w:val="00BD6CEC"/>
    <w:rsid w:val="00BD6E60"/>
    <w:rsid w:val="00BD7667"/>
    <w:rsid w:val="00BD7C07"/>
    <w:rsid w:val="00BD7F11"/>
    <w:rsid w:val="00BE0E6D"/>
    <w:rsid w:val="00BE0F71"/>
    <w:rsid w:val="00BE1365"/>
    <w:rsid w:val="00BE1B9A"/>
    <w:rsid w:val="00BE23BF"/>
    <w:rsid w:val="00BE282A"/>
    <w:rsid w:val="00BE2AB2"/>
    <w:rsid w:val="00BE2B21"/>
    <w:rsid w:val="00BE2D6B"/>
    <w:rsid w:val="00BE30D1"/>
    <w:rsid w:val="00BE373E"/>
    <w:rsid w:val="00BE3959"/>
    <w:rsid w:val="00BE3E50"/>
    <w:rsid w:val="00BE3ED3"/>
    <w:rsid w:val="00BE4099"/>
    <w:rsid w:val="00BE4291"/>
    <w:rsid w:val="00BE4378"/>
    <w:rsid w:val="00BE4398"/>
    <w:rsid w:val="00BE4792"/>
    <w:rsid w:val="00BE49D2"/>
    <w:rsid w:val="00BE4BCC"/>
    <w:rsid w:val="00BE4D76"/>
    <w:rsid w:val="00BE4DB4"/>
    <w:rsid w:val="00BE5240"/>
    <w:rsid w:val="00BE5828"/>
    <w:rsid w:val="00BE59DE"/>
    <w:rsid w:val="00BE6734"/>
    <w:rsid w:val="00BE6880"/>
    <w:rsid w:val="00BE68D9"/>
    <w:rsid w:val="00BE6960"/>
    <w:rsid w:val="00BE6C25"/>
    <w:rsid w:val="00BE722F"/>
    <w:rsid w:val="00BE798F"/>
    <w:rsid w:val="00BE7BA6"/>
    <w:rsid w:val="00BE7D0B"/>
    <w:rsid w:val="00BE7E16"/>
    <w:rsid w:val="00BE7F04"/>
    <w:rsid w:val="00BF00B3"/>
    <w:rsid w:val="00BF00D8"/>
    <w:rsid w:val="00BF0375"/>
    <w:rsid w:val="00BF0577"/>
    <w:rsid w:val="00BF0713"/>
    <w:rsid w:val="00BF07A7"/>
    <w:rsid w:val="00BF0BBC"/>
    <w:rsid w:val="00BF0E27"/>
    <w:rsid w:val="00BF0F27"/>
    <w:rsid w:val="00BF1109"/>
    <w:rsid w:val="00BF126E"/>
    <w:rsid w:val="00BF17DF"/>
    <w:rsid w:val="00BF2536"/>
    <w:rsid w:val="00BF253F"/>
    <w:rsid w:val="00BF27EC"/>
    <w:rsid w:val="00BF29DB"/>
    <w:rsid w:val="00BF2E26"/>
    <w:rsid w:val="00BF3684"/>
    <w:rsid w:val="00BF36EF"/>
    <w:rsid w:val="00BF3B64"/>
    <w:rsid w:val="00BF3C6E"/>
    <w:rsid w:val="00BF3E61"/>
    <w:rsid w:val="00BF3EB9"/>
    <w:rsid w:val="00BF42BF"/>
    <w:rsid w:val="00BF49EF"/>
    <w:rsid w:val="00BF4D47"/>
    <w:rsid w:val="00BF4D57"/>
    <w:rsid w:val="00BF56DD"/>
    <w:rsid w:val="00BF57CD"/>
    <w:rsid w:val="00BF5D2E"/>
    <w:rsid w:val="00BF618E"/>
    <w:rsid w:val="00BF7031"/>
    <w:rsid w:val="00BF7494"/>
    <w:rsid w:val="00BF7DD6"/>
    <w:rsid w:val="00BF7E7D"/>
    <w:rsid w:val="00BF7F38"/>
    <w:rsid w:val="00C00194"/>
    <w:rsid w:val="00C00491"/>
    <w:rsid w:val="00C008B9"/>
    <w:rsid w:val="00C01032"/>
    <w:rsid w:val="00C0165E"/>
    <w:rsid w:val="00C01937"/>
    <w:rsid w:val="00C01BC4"/>
    <w:rsid w:val="00C01E9D"/>
    <w:rsid w:val="00C0207D"/>
    <w:rsid w:val="00C021A7"/>
    <w:rsid w:val="00C02433"/>
    <w:rsid w:val="00C0249A"/>
    <w:rsid w:val="00C028C6"/>
    <w:rsid w:val="00C02A3E"/>
    <w:rsid w:val="00C032A8"/>
    <w:rsid w:val="00C03855"/>
    <w:rsid w:val="00C03B50"/>
    <w:rsid w:val="00C03D71"/>
    <w:rsid w:val="00C03E6C"/>
    <w:rsid w:val="00C03FB0"/>
    <w:rsid w:val="00C0482C"/>
    <w:rsid w:val="00C05E22"/>
    <w:rsid w:val="00C05EC4"/>
    <w:rsid w:val="00C060EC"/>
    <w:rsid w:val="00C0697A"/>
    <w:rsid w:val="00C070D6"/>
    <w:rsid w:val="00C0780A"/>
    <w:rsid w:val="00C1059A"/>
    <w:rsid w:val="00C105FE"/>
    <w:rsid w:val="00C106B4"/>
    <w:rsid w:val="00C1080C"/>
    <w:rsid w:val="00C10A12"/>
    <w:rsid w:val="00C10AB2"/>
    <w:rsid w:val="00C10C08"/>
    <w:rsid w:val="00C1144D"/>
    <w:rsid w:val="00C11577"/>
    <w:rsid w:val="00C11695"/>
    <w:rsid w:val="00C117BC"/>
    <w:rsid w:val="00C11DF5"/>
    <w:rsid w:val="00C11E5D"/>
    <w:rsid w:val="00C12008"/>
    <w:rsid w:val="00C12020"/>
    <w:rsid w:val="00C12108"/>
    <w:rsid w:val="00C12291"/>
    <w:rsid w:val="00C12479"/>
    <w:rsid w:val="00C125D9"/>
    <w:rsid w:val="00C1282D"/>
    <w:rsid w:val="00C12B22"/>
    <w:rsid w:val="00C12E85"/>
    <w:rsid w:val="00C13881"/>
    <w:rsid w:val="00C13B24"/>
    <w:rsid w:val="00C14062"/>
    <w:rsid w:val="00C1409D"/>
    <w:rsid w:val="00C140D8"/>
    <w:rsid w:val="00C14286"/>
    <w:rsid w:val="00C14613"/>
    <w:rsid w:val="00C14963"/>
    <w:rsid w:val="00C14C5A"/>
    <w:rsid w:val="00C1511F"/>
    <w:rsid w:val="00C15797"/>
    <w:rsid w:val="00C15A31"/>
    <w:rsid w:val="00C15E0D"/>
    <w:rsid w:val="00C16057"/>
    <w:rsid w:val="00C16236"/>
    <w:rsid w:val="00C16726"/>
    <w:rsid w:val="00C16B18"/>
    <w:rsid w:val="00C174B1"/>
    <w:rsid w:val="00C174D0"/>
    <w:rsid w:val="00C17C52"/>
    <w:rsid w:val="00C17CEA"/>
    <w:rsid w:val="00C17D9C"/>
    <w:rsid w:val="00C17E5C"/>
    <w:rsid w:val="00C17F6D"/>
    <w:rsid w:val="00C20704"/>
    <w:rsid w:val="00C209F7"/>
    <w:rsid w:val="00C210F4"/>
    <w:rsid w:val="00C2111C"/>
    <w:rsid w:val="00C21325"/>
    <w:rsid w:val="00C21BCC"/>
    <w:rsid w:val="00C2292F"/>
    <w:rsid w:val="00C229C7"/>
    <w:rsid w:val="00C2335F"/>
    <w:rsid w:val="00C2373B"/>
    <w:rsid w:val="00C237F1"/>
    <w:rsid w:val="00C23AE9"/>
    <w:rsid w:val="00C23B85"/>
    <w:rsid w:val="00C242F9"/>
    <w:rsid w:val="00C24402"/>
    <w:rsid w:val="00C247D5"/>
    <w:rsid w:val="00C24C99"/>
    <w:rsid w:val="00C24D8F"/>
    <w:rsid w:val="00C25299"/>
    <w:rsid w:val="00C2561F"/>
    <w:rsid w:val="00C25699"/>
    <w:rsid w:val="00C25C17"/>
    <w:rsid w:val="00C25F24"/>
    <w:rsid w:val="00C26047"/>
    <w:rsid w:val="00C26213"/>
    <w:rsid w:val="00C26431"/>
    <w:rsid w:val="00C26A45"/>
    <w:rsid w:val="00C26DCE"/>
    <w:rsid w:val="00C26FCF"/>
    <w:rsid w:val="00C273D6"/>
    <w:rsid w:val="00C27B12"/>
    <w:rsid w:val="00C27D44"/>
    <w:rsid w:val="00C27F6B"/>
    <w:rsid w:val="00C30DF7"/>
    <w:rsid w:val="00C30E62"/>
    <w:rsid w:val="00C30FBA"/>
    <w:rsid w:val="00C316F3"/>
    <w:rsid w:val="00C31957"/>
    <w:rsid w:val="00C31D49"/>
    <w:rsid w:val="00C320DA"/>
    <w:rsid w:val="00C3243A"/>
    <w:rsid w:val="00C3272A"/>
    <w:rsid w:val="00C327B7"/>
    <w:rsid w:val="00C32976"/>
    <w:rsid w:val="00C32A8C"/>
    <w:rsid w:val="00C32BE6"/>
    <w:rsid w:val="00C32C7D"/>
    <w:rsid w:val="00C32D96"/>
    <w:rsid w:val="00C32E8E"/>
    <w:rsid w:val="00C331F2"/>
    <w:rsid w:val="00C332A3"/>
    <w:rsid w:val="00C33353"/>
    <w:rsid w:val="00C3347D"/>
    <w:rsid w:val="00C33543"/>
    <w:rsid w:val="00C338A7"/>
    <w:rsid w:val="00C33BA2"/>
    <w:rsid w:val="00C34117"/>
    <w:rsid w:val="00C347BB"/>
    <w:rsid w:val="00C34935"/>
    <w:rsid w:val="00C349DF"/>
    <w:rsid w:val="00C352F8"/>
    <w:rsid w:val="00C35491"/>
    <w:rsid w:val="00C358CA"/>
    <w:rsid w:val="00C35BE3"/>
    <w:rsid w:val="00C3621A"/>
    <w:rsid w:val="00C366CF"/>
    <w:rsid w:val="00C366D2"/>
    <w:rsid w:val="00C3674C"/>
    <w:rsid w:val="00C369BE"/>
    <w:rsid w:val="00C36AB7"/>
    <w:rsid w:val="00C36AF9"/>
    <w:rsid w:val="00C36B0F"/>
    <w:rsid w:val="00C36DF4"/>
    <w:rsid w:val="00C36F43"/>
    <w:rsid w:val="00C36F75"/>
    <w:rsid w:val="00C3745E"/>
    <w:rsid w:val="00C37723"/>
    <w:rsid w:val="00C37725"/>
    <w:rsid w:val="00C3791E"/>
    <w:rsid w:val="00C379EE"/>
    <w:rsid w:val="00C37A72"/>
    <w:rsid w:val="00C37DF7"/>
    <w:rsid w:val="00C406B7"/>
    <w:rsid w:val="00C40B5E"/>
    <w:rsid w:val="00C41449"/>
    <w:rsid w:val="00C418E3"/>
    <w:rsid w:val="00C41B1A"/>
    <w:rsid w:val="00C41C24"/>
    <w:rsid w:val="00C41CE9"/>
    <w:rsid w:val="00C41E8F"/>
    <w:rsid w:val="00C423E3"/>
    <w:rsid w:val="00C425A9"/>
    <w:rsid w:val="00C425B8"/>
    <w:rsid w:val="00C427CC"/>
    <w:rsid w:val="00C42834"/>
    <w:rsid w:val="00C42E88"/>
    <w:rsid w:val="00C42F87"/>
    <w:rsid w:val="00C43579"/>
    <w:rsid w:val="00C43C05"/>
    <w:rsid w:val="00C43F7A"/>
    <w:rsid w:val="00C43FE2"/>
    <w:rsid w:val="00C4404E"/>
    <w:rsid w:val="00C44331"/>
    <w:rsid w:val="00C4442F"/>
    <w:rsid w:val="00C44966"/>
    <w:rsid w:val="00C449F3"/>
    <w:rsid w:val="00C44A98"/>
    <w:rsid w:val="00C44B68"/>
    <w:rsid w:val="00C44DC9"/>
    <w:rsid w:val="00C44E77"/>
    <w:rsid w:val="00C45708"/>
    <w:rsid w:val="00C459AB"/>
    <w:rsid w:val="00C459C1"/>
    <w:rsid w:val="00C45A72"/>
    <w:rsid w:val="00C45BAF"/>
    <w:rsid w:val="00C45CEA"/>
    <w:rsid w:val="00C45FE3"/>
    <w:rsid w:val="00C46315"/>
    <w:rsid w:val="00C4640A"/>
    <w:rsid w:val="00C46C47"/>
    <w:rsid w:val="00C47299"/>
    <w:rsid w:val="00C473AC"/>
    <w:rsid w:val="00C47658"/>
    <w:rsid w:val="00C47FA6"/>
    <w:rsid w:val="00C507D5"/>
    <w:rsid w:val="00C5098B"/>
    <w:rsid w:val="00C50CD8"/>
    <w:rsid w:val="00C510CD"/>
    <w:rsid w:val="00C510E6"/>
    <w:rsid w:val="00C5126B"/>
    <w:rsid w:val="00C518A5"/>
    <w:rsid w:val="00C51996"/>
    <w:rsid w:val="00C51D78"/>
    <w:rsid w:val="00C5385E"/>
    <w:rsid w:val="00C53EBF"/>
    <w:rsid w:val="00C54397"/>
    <w:rsid w:val="00C54441"/>
    <w:rsid w:val="00C5473D"/>
    <w:rsid w:val="00C54955"/>
    <w:rsid w:val="00C549B6"/>
    <w:rsid w:val="00C54D47"/>
    <w:rsid w:val="00C55796"/>
    <w:rsid w:val="00C55EC9"/>
    <w:rsid w:val="00C56268"/>
    <w:rsid w:val="00C562A6"/>
    <w:rsid w:val="00C5663F"/>
    <w:rsid w:val="00C56B7B"/>
    <w:rsid w:val="00C5776D"/>
    <w:rsid w:val="00C57ABA"/>
    <w:rsid w:val="00C57CBB"/>
    <w:rsid w:val="00C57E6E"/>
    <w:rsid w:val="00C6025E"/>
    <w:rsid w:val="00C60899"/>
    <w:rsid w:val="00C6091D"/>
    <w:rsid w:val="00C60E09"/>
    <w:rsid w:val="00C60E4D"/>
    <w:rsid w:val="00C61046"/>
    <w:rsid w:val="00C610D8"/>
    <w:rsid w:val="00C615D2"/>
    <w:rsid w:val="00C61665"/>
    <w:rsid w:val="00C61C5A"/>
    <w:rsid w:val="00C61CC7"/>
    <w:rsid w:val="00C61F2F"/>
    <w:rsid w:val="00C62151"/>
    <w:rsid w:val="00C6233D"/>
    <w:rsid w:val="00C62785"/>
    <w:rsid w:val="00C6387A"/>
    <w:rsid w:val="00C63910"/>
    <w:rsid w:val="00C63B78"/>
    <w:rsid w:val="00C63B8F"/>
    <w:rsid w:val="00C63CC0"/>
    <w:rsid w:val="00C63DD1"/>
    <w:rsid w:val="00C63E2D"/>
    <w:rsid w:val="00C640CE"/>
    <w:rsid w:val="00C641F4"/>
    <w:rsid w:val="00C6429B"/>
    <w:rsid w:val="00C642EF"/>
    <w:rsid w:val="00C6433F"/>
    <w:rsid w:val="00C64B5B"/>
    <w:rsid w:val="00C651E8"/>
    <w:rsid w:val="00C654B8"/>
    <w:rsid w:val="00C65523"/>
    <w:rsid w:val="00C65A3F"/>
    <w:rsid w:val="00C660A8"/>
    <w:rsid w:val="00C6631E"/>
    <w:rsid w:val="00C663B2"/>
    <w:rsid w:val="00C6718B"/>
    <w:rsid w:val="00C67648"/>
    <w:rsid w:val="00C677DF"/>
    <w:rsid w:val="00C67838"/>
    <w:rsid w:val="00C67A65"/>
    <w:rsid w:val="00C67E64"/>
    <w:rsid w:val="00C70065"/>
    <w:rsid w:val="00C7017F"/>
    <w:rsid w:val="00C7029F"/>
    <w:rsid w:val="00C704AF"/>
    <w:rsid w:val="00C708C5"/>
    <w:rsid w:val="00C70B3A"/>
    <w:rsid w:val="00C712B9"/>
    <w:rsid w:val="00C7143A"/>
    <w:rsid w:val="00C71623"/>
    <w:rsid w:val="00C717F9"/>
    <w:rsid w:val="00C71963"/>
    <w:rsid w:val="00C72AA8"/>
    <w:rsid w:val="00C72C5D"/>
    <w:rsid w:val="00C72CF3"/>
    <w:rsid w:val="00C73469"/>
    <w:rsid w:val="00C7380A"/>
    <w:rsid w:val="00C739E5"/>
    <w:rsid w:val="00C73ABB"/>
    <w:rsid w:val="00C741DD"/>
    <w:rsid w:val="00C74222"/>
    <w:rsid w:val="00C74588"/>
    <w:rsid w:val="00C745EF"/>
    <w:rsid w:val="00C74721"/>
    <w:rsid w:val="00C74BEC"/>
    <w:rsid w:val="00C74C52"/>
    <w:rsid w:val="00C74EC8"/>
    <w:rsid w:val="00C7598B"/>
    <w:rsid w:val="00C75A62"/>
    <w:rsid w:val="00C75A98"/>
    <w:rsid w:val="00C75D33"/>
    <w:rsid w:val="00C75E9E"/>
    <w:rsid w:val="00C75F70"/>
    <w:rsid w:val="00C7602A"/>
    <w:rsid w:val="00C760F3"/>
    <w:rsid w:val="00C762F5"/>
    <w:rsid w:val="00C763B0"/>
    <w:rsid w:val="00C76E6A"/>
    <w:rsid w:val="00C7701B"/>
    <w:rsid w:val="00C776A2"/>
    <w:rsid w:val="00C776B7"/>
    <w:rsid w:val="00C779D3"/>
    <w:rsid w:val="00C80409"/>
    <w:rsid w:val="00C808E4"/>
    <w:rsid w:val="00C80A95"/>
    <w:rsid w:val="00C80BE0"/>
    <w:rsid w:val="00C80D4C"/>
    <w:rsid w:val="00C80EB7"/>
    <w:rsid w:val="00C8151F"/>
    <w:rsid w:val="00C8179B"/>
    <w:rsid w:val="00C818F5"/>
    <w:rsid w:val="00C81923"/>
    <w:rsid w:val="00C81A2E"/>
    <w:rsid w:val="00C81CDC"/>
    <w:rsid w:val="00C81F0F"/>
    <w:rsid w:val="00C8224F"/>
    <w:rsid w:val="00C822D1"/>
    <w:rsid w:val="00C82531"/>
    <w:rsid w:val="00C826FC"/>
    <w:rsid w:val="00C827DA"/>
    <w:rsid w:val="00C8289B"/>
    <w:rsid w:val="00C82D86"/>
    <w:rsid w:val="00C831FD"/>
    <w:rsid w:val="00C83B53"/>
    <w:rsid w:val="00C83B8F"/>
    <w:rsid w:val="00C83E1D"/>
    <w:rsid w:val="00C84BE9"/>
    <w:rsid w:val="00C84E2F"/>
    <w:rsid w:val="00C84FF5"/>
    <w:rsid w:val="00C854AD"/>
    <w:rsid w:val="00C85521"/>
    <w:rsid w:val="00C85980"/>
    <w:rsid w:val="00C85F9D"/>
    <w:rsid w:val="00C85FF8"/>
    <w:rsid w:val="00C86721"/>
    <w:rsid w:val="00C86D2B"/>
    <w:rsid w:val="00C87260"/>
    <w:rsid w:val="00C873DF"/>
    <w:rsid w:val="00C8751F"/>
    <w:rsid w:val="00C87708"/>
    <w:rsid w:val="00C87A26"/>
    <w:rsid w:val="00C87C70"/>
    <w:rsid w:val="00C87F2D"/>
    <w:rsid w:val="00C905E5"/>
    <w:rsid w:val="00C90807"/>
    <w:rsid w:val="00C909DA"/>
    <w:rsid w:val="00C90A37"/>
    <w:rsid w:val="00C91215"/>
    <w:rsid w:val="00C916B1"/>
    <w:rsid w:val="00C91803"/>
    <w:rsid w:val="00C9197B"/>
    <w:rsid w:val="00C91FF4"/>
    <w:rsid w:val="00C922C6"/>
    <w:rsid w:val="00C9245D"/>
    <w:rsid w:val="00C92606"/>
    <w:rsid w:val="00C92770"/>
    <w:rsid w:val="00C92808"/>
    <w:rsid w:val="00C92F22"/>
    <w:rsid w:val="00C93462"/>
    <w:rsid w:val="00C9365E"/>
    <w:rsid w:val="00C937C8"/>
    <w:rsid w:val="00C93A93"/>
    <w:rsid w:val="00C93F3C"/>
    <w:rsid w:val="00C93FFE"/>
    <w:rsid w:val="00C94029"/>
    <w:rsid w:val="00C94092"/>
    <w:rsid w:val="00C9439B"/>
    <w:rsid w:val="00C947EC"/>
    <w:rsid w:val="00C94C6C"/>
    <w:rsid w:val="00C94CF6"/>
    <w:rsid w:val="00C954B4"/>
    <w:rsid w:val="00C957FD"/>
    <w:rsid w:val="00C95B0E"/>
    <w:rsid w:val="00C95FD8"/>
    <w:rsid w:val="00C961D9"/>
    <w:rsid w:val="00C961F0"/>
    <w:rsid w:val="00C962EA"/>
    <w:rsid w:val="00C96A6F"/>
    <w:rsid w:val="00C971E1"/>
    <w:rsid w:val="00C97B60"/>
    <w:rsid w:val="00C97D91"/>
    <w:rsid w:val="00C97E70"/>
    <w:rsid w:val="00CA00C4"/>
    <w:rsid w:val="00CA01CD"/>
    <w:rsid w:val="00CA0508"/>
    <w:rsid w:val="00CA0965"/>
    <w:rsid w:val="00CA0B43"/>
    <w:rsid w:val="00CA0BA3"/>
    <w:rsid w:val="00CA12DC"/>
    <w:rsid w:val="00CA15B3"/>
    <w:rsid w:val="00CA1989"/>
    <w:rsid w:val="00CA1F12"/>
    <w:rsid w:val="00CA2557"/>
    <w:rsid w:val="00CA2BB9"/>
    <w:rsid w:val="00CA3025"/>
    <w:rsid w:val="00CA3610"/>
    <w:rsid w:val="00CA36D7"/>
    <w:rsid w:val="00CA3BC7"/>
    <w:rsid w:val="00CA3C76"/>
    <w:rsid w:val="00CA4469"/>
    <w:rsid w:val="00CA4697"/>
    <w:rsid w:val="00CA4907"/>
    <w:rsid w:val="00CA4FBA"/>
    <w:rsid w:val="00CA64FA"/>
    <w:rsid w:val="00CA6627"/>
    <w:rsid w:val="00CA6695"/>
    <w:rsid w:val="00CA68F0"/>
    <w:rsid w:val="00CA6CC7"/>
    <w:rsid w:val="00CA71F9"/>
    <w:rsid w:val="00CA76B6"/>
    <w:rsid w:val="00CA78A3"/>
    <w:rsid w:val="00CB0052"/>
    <w:rsid w:val="00CB0185"/>
    <w:rsid w:val="00CB0521"/>
    <w:rsid w:val="00CB056B"/>
    <w:rsid w:val="00CB0DFB"/>
    <w:rsid w:val="00CB1AD0"/>
    <w:rsid w:val="00CB1D77"/>
    <w:rsid w:val="00CB252B"/>
    <w:rsid w:val="00CB259B"/>
    <w:rsid w:val="00CB2700"/>
    <w:rsid w:val="00CB2868"/>
    <w:rsid w:val="00CB29EF"/>
    <w:rsid w:val="00CB3375"/>
    <w:rsid w:val="00CB351B"/>
    <w:rsid w:val="00CB3632"/>
    <w:rsid w:val="00CB3C92"/>
    <w:rsid w:val="00CB3DCE"/>
    <w:rsid w:val="00CB3F13"/>
    <w:rsid w:val="00CB413F"/>
    <w:rsid w:val="00CB43B9"/>
    <w:rsid w:val="00CB503A"/>
    <w:rsid w:val="00CB50DF"/>
    <w:rsid w:val="00CB511B"/>
    <w:rsid w:val="00CB52A5"/>
    <w:rsid w:val="00CB52D1"/>
    <w:rsid w:val="00CB5408"/>
    <w:rsid w:val="00CB5E98"/>
    <w:rsid w:val="00CB5F54"/>
    <w:rsid w:val="00CB5F63"/>
    <w:rsid w:val="00CB60B9"/>
    <w:rsid w:val="00CB6371"/>
    <w:rsid w:val="00CB6465"/>
    <w:rsid w:val="00CB678B"/>
    <w:rsid w:val="00CB679F"/>
    <w:rsid w:val="00CB6AFA"/>
    <w:rsid w:val="00CB6B0D"/>
    <w:rsid w:val="00CB6DFF"/>
    <w:rsid w:val="00CB7E68"/>
    <w:rsid w:val="00CB7F26"/>
    <w:rsid w:val="00CB7F74"/>
    <w:rsid w:val="00CC0B22"/>
    <w:rsid w:val="00CC0DD7"/>
    <w:rsid w:val="00CC10C5"/>
    <w:rsid w:val="00CC1967"/>
    <w:rsid w:val="00CC1971"/>
    <w:rsid w:val="00CC1C4D"/>
    <w:rsid w:val="00CC1D67"/>
    <w:rsid w:val="00CC1D8A"/>
    <w:rsid w:val="00CC1E3F"/>
    <w:rsid w:val="00CC2283"/>
    <w:rsid w:val="00CC24D4"/>
    <w:rsid w:val="00CC292C"/>
    <w:rsid w:val="00CC2A45"/>
    <w:rsid w:val="00CC2B69"/>
    <w:rsid w:val="00CC382A"/>
    <w:rsid w:val="00CC41C3"/>
    <w:rsid w:val="00CC450C"/>
    <w:rsid w:val="00CC4832"/>
    <w:rsid w:val="00CC4AE8"/>
    <w:rsid w:val="00CC4BF2"/>
    <w:rsid w:val="00CC4FA4"/>
    <w:rsid w:val="00CC591A"/>
    <w:rsid w:val="00CC5B15"/>
    <w:rsid w:val="00CC5D63"/>
    <w:rsid w:val="00CC6A41"/>
    <w:rsid w:val="00CC6D1B"/>
    <w:rsid w:val="00CC6EA9"/>
    <w:rsid w:val="00CC6ED0"/>
    <w:rsid w:val="00CC7290"/>
    <w:rsid w:val="00CC75BB"/>
    <w:rsid w:val="00CC7B22"/>
    <w:rsid w:val="00CC7BD2"/>
    <w:rsid w:val="00CC7BE6"/>
    <w:rsid w:val="00CD00F9"/>
    <w:rsid w:val="00CD057C"/>
    <w:rsid w:val="00CD080B"/>
    <w:rsid w:val="00CD0889"/>
    <w:rsid w:val="00CD0E6B"/>
    <w:rsid w:val="00CD0F87"/>
    <w:rsid w:val="00CD107F"/>
    <w:rsid w:val="00CD10D4"/>
    <w:rsid w:val="00CD12B7"/>
    <w:rsid w:val="00CD1777"/>
    <w:rsid w:val="00CD1B30"/>
    <w:rsid w:val="00CD1FA3"/>
    <w:rsid w:val="00CD24D3"/>
    <w:rsid w:val="00CD27A0"/>
    <w:rsid w:val="00CD2807"/>
    <w:rsid w:val="00CD2D6B"/>
    <w:rsid w:val="00CD30EE"/>
    <w:rsid w:val="00CD3214"/>
    <w:rsid w:val="00CD3551"/>
    <w:rsid w:val="00CD35B2"/>
    <w:rsid w:val="00CD3A8B"/>
    <w:rsid w:val="00CD3C4D"/>
    <w:rsid w:val="00CD3CE5"/>
    <w:rsid w:val="00CD409F"/>
    <w:rsid w:val="00CD40AF"/>
    <w:rsid w:val="00CD41AE"/>
    <w:rsid w:val="00CD4577"/>
    <w:rsid w:val="00CD49F5"/>
    <w:rsid w:val="00CD49F8"/>
    <w:rsid w:val="00CD4B63"/>
    <w:rsid w:val="00CD4CF2"/>
    <w:rsid w:val="00CD4DB2"/>
    <w:rsid w:val="00CD4F59"/>
    <w:rsid w:val="00CD5009"/>
    <w:rsid w:val="00CD50EE"/>
    <w:rsid w:val="00CD5A31"/>
    <w:rsid w:val="00CD5DAA"/>
    <w:rsid w:val="00CD61CA"/>
    <w:rsid w:val="00CD622D"/>
    <w:rsid w:val="00CD6501"/>
    <w:rsid w:val="00CD688E"/>
    <w:rsid w:val="00CD6D11"/>
    <w:rsid w:val="00CD7192"/>
    <w:rsid w:val="00CD7585"/>
    <w:rsid w:val="00CD75FE"/>
    <w:rsid w:val="00CD7CC8"/>
    <w:rsid w:val="00CD7E06"/>
    <w:rsid w:val="00CE0229"/>
    <w:rsid w:val="00CE027A"/>
    <w:rsid w:val="00CE0395"/>
    <w:rsid w:val="00CE06CB"/>
    <w:rsid w:val="00CE0849"/>
    <w:rsid w:val="00CE0B7D"/>
    <w:rsid w:val="00CE0DA6"/>
    <w:rsid w:val="00CE0EAD"/>
    <w:rsid w:val="00CE0F09"/>
    <w:rsid w:val="00CE0F7C"/>
    <w:rsid w:val="00CE1067"/>
    <w:rsid w:val="00CE12DF"/>
    <w:rsid w:val="00CE17AB"/>
    <w:rsid w:val="00CE192B"/>
    <w:rsid w:val="00CE1FD4"/>
    <w:rsid w:val="00CE203A"/>
    <w:rsid w:val="00CE227A"/>
    <w:rsid w:val="00CE2357"/>
    <w:rsid w:val="00CE2AC9"/>
    <w:rsid w:val="00CE2AFC"/>
    <w:rsid w:val="00CE2C4B"/>
    <w:rsid w:val="00CE2DB7"/>
    <w:rsid w:val="00CE2E3F"/>
    <w:rsid w:val="00CE2E49"/>
    <w:rsid w:val="00CE2EA0"/>
    <w:rsid w:val="00CE2FB5"/>
    <w:rsid w:val="00CE3C75"/>
    <w:rsid w:val="00CE4284"/>
    <w:rsid w:val="00CE44B3"/>
    <w:rsid w:val="00CE44D7"/>
    <w:rsid w:val="00CE45BC"/>
    <w:rsid w:val="00CE46DB"/>
    <w:rsid w:val="00CE4809"/>
    <w:rsid w:val="00CE4B05"/>
    <w:rsid w:val="00CE5565"/>
    <w:rsid w:val="00CE5747"/>
    <w:rsid w:val="00CE58B5"/>
    <w:rsid w:val="00CE60E8"/>
    <w:rsid w:val="00CE6812"/>
    <w:rsid w:val="00CE6F4F"/>
    <w:rsid w:val="00CE7394"/>
    <w:rsid w:val="00CE744E"/>
    <w:rsid w:val="00CE756E"/>
    <w:rsid w:val="00CE780E"/>
    <w:rsid w:val="00CE7AF6"/>
    <w:rsid w:val="00CE7F01"/>
    <w:rsid w:val="00CF0580"/>
    <w:rsid w:val="00CF09FE"/>
    <w:rsid w:val="00CF0C8B"/>
    <w:rsid w:val="00CF11C6"/>
    <w:rsid w:val="00CF1230"/>
    <w:rsid w:val="00CF14A1"/>
    <w:rsid w:val="00CF192D"/>
    <w:rsid w:val="00CF211F"/>
    <w:rsid w:val="00CF215E"/>
    <w:rsid w:val="00CF2251"/>
    <w:rsid w:val="00CF238D"/>
    <w:rsid w:val="00CF2501"/>
    <w:rsid w:val="00CF256D"/>
    <w:rsid w:val="00CF292F"/>
    <w:rsid w:val="00CF2AA9"/>
    <w:rsid w:val="00CF3020"/>
    <w:rsid w:val="00CF3298"/>
    <w:rsid w:val="00CF3C45"/>
    <w:rsid w:val="00CF40E5"/>
    <w:rsid w:val="00CF419A"/>
    <w:rsid w:val="00CF447C"/>
    <w:rsid w:val="00CF4722"/>
    <w:rsid w:val="00CF480C"/>
    <w:rsid w:val="00CF4CC0"/>
    <w:rsid w:val="00CF506A"/>
    <w:rsid w:val="00CF526E"/>
    <w:rsid w:val="00CF572F"/>
    <w:rsid w:val="00CF5C8F"/>
    <w:rsid w:val="00CF5FBD"/>
    <w:rsid w:val="00CF609C"/>
    <w:rsid w:val="00CF60F7"/>
    <w:rsid w:val="00CF6205"/>
    <w:rsid w:val="00CF63C9"/>
    <w:rsid w:val="00CF65F6"/>
    <w:rsid w:val="00CF6631"/>
    <w:rsid w:val="00CF68CE"/>
    <w:rsid w:val="00CF69E5"/>
    <w:rsid w:val="00CF6F68"/>
    <w:rsid w:val="00CF7364"/>
    <w:rsid w:val="00CF7553"/>
    <w:rsid w:val="00CF7665"/>
    <w:rsid w:val="00CF776B"/>
    <w:rsid w:val="00CF7A16"/>
    <w:rsid w:val="00CF7ADF"/>
    <w:rsid w:val="00D002AF"/>
    <w:rsid w:val="00D00482"/>
    <w:rsid w:val="00D00659"/>
    <w:rsid w:val="00D00660"/>
    <w:rsid w:val="00D009E9"/>
    <w:rsid w:val="00D00ECD"/>
    <w:rsid w:val="00D0100F"/>
    <w:rsid w:val="00D018CC"/>
    <w:rsid w:val="00D019CC"/>
    <w:rsid w:val="00D01A3E"/>
    <w:rsid w:val="00D01E64"/>
    <w:rsid w:val="00D021E0"/>
    <w:rsid w:val="00D021EC"/>
    <w:rsid w:val="00D023A1"/>
    <w:rsid w:val="00D026D0"/>
    <w:rsid w:val="00D026E8"/>
    <w:rsid w:val="00D02928"/>
    <w:rsid w:val="00D02F07"/>
    <w:rsid w:val="00D0393B"/>
    <w:rsid w:val="00D03EE6"/>
    <w:rsid w:val="00D04716"/>
    <w:rsid w:val="00D04747"/>
    <w:rsid w:val="00D047D8"/>
    <w:rsid w:val="00D0487C"/>
    <w:rsid w:val="00D048B3"/>
    <w:rsid w:val="00D04E88"/>
    <w:rsid w:val="00D054C3"/>
    <w:rsid w:val="00D054FE"/>
    <w:rsid w:val="00D05AD3"/>
    <w:rsid w:val="00D05C27"/>
    <w:rsid w:val="00D06049"/>
    <w:rsid w:val="00D060FA"/>
    <w:rsid w:val="00D0636F"/>
    <w:rsid w:val="00D064A6"/>
    <w:rsid w:val="00D0685F"/>
    <w:rsid w:val="00D06B9C"/>
    <w:rsid w:val="00D06C9A"/>
    <w:rsid w:val="00D06F97"/>
    <w:rsid w:val="00D0702D"/>
    <w:rsid w:val="00D073CE"/>
    <w:rsid w:val="00D079E1"/>
    <w:rsid w:val="00D079EB"/>
    <w:rsid w:val="00D07A49"/>
    <w:rsid w:val="00D101ED"/>
    <w:rsid w:val="00D102B3"/>
    <w:rsid w:val="00D10566"/>
    <w:rsid w:val="00D10874"/>
    <w:rsid w:val="00D10B17"/>
    <w:rsid w:val="00D11B4F"/>
    <w:rsid w:val="00D1251B"/>
    <w:rsid w:val="00D12C68"/>
    <w:rsid w:val="00D130C4"/>
    <w:rsid w:val="00D130E4"/>
    <w:rsid w:val="00D133A2"/>
    <w:rsid w:val="00D1376C"/>
    <w:rsid w:val="00D13B0A"/>
    <w:rsid w:val="00D13CA0"/>
    <w:rsid w:val="00D13D57"/>
    <w:rsid w:val="00D1418F"/>
    <w:rsid w:val="00D145BC"/>
    <w:rsid w:val="00D149F5"/>
    <w:rsid w:val="00D14B4F"/>
    <w:rsid w:val="00D14F02"/>
    <w:rsid w:val="00D1503D"/>
    <w:rsid w:val="00D153A1"/>
    <w:rsid w:val="00D15A87"/>
    <w:rsid w:val="00D15B99"/>
    <w:rsid w:val="00D15BBE"/>
    <w:rsid w:val="00D15D42"/>
    <w:rsid w:val="00D16206"/>
    <w:rsid w:val="00D1640A"/>
    <w:rsid w:val="00D1645E"/>
    <w:rsid w:val="00D1655D"/>
    <w:rsid w:val="00D16567"/>
    <w:rsid w:val="00D16C48"/>
    <w:rsid w:val="00D171C6"/>
    <w:rsid w:val="00D176F0"/>
    <w:rsid w:val="00D2010D"/>
    <w:rsid w:val="00D20AD1"/>
    <w:rsid w:val="00D210F1"/>
    <w:rsid w:val="00D212BE"/>
    <w:rsid w:val="00D2166A"/>
    <w:rsid w:val="00D21696"/>
    <w:rsid w:val="00D21BD5"/>
    <w:rsid w:val="00D21DD1"/>
    <w:rsid w:val="00D21EF8"/>
    <w:rsid w:val="00D22421"/>
    <w:rsid w:val="00D22E72"/>
    <w:rsid w:val="00D2353A"/>
    <w:rsid w:val="00D23575"/>
    <w:rsid w:val="00D2383F"/>
    <w:rsid w:val="00D23896"/>
    <w:rsid w:val="00D2426B"/>
    <w:rsid w:val="00D249BE"/>
    <w:rsid w:val="00D24AD6"/>
    <w:rsid w:val="00D24BE0"/>
    <w:rsid w:val="00D2513C"/>
    <w:rsid w:val="00D25D18"/>
    <w:rsid w:val="00D2648D"/>
    <w:rsid w:val="00D27177"/>
    <w:rsid w:val="00D272B1"/>
    <w:rsid w:val="00D275E1"/>
    <w:rsid w:val="00D27663"/>
    <w:rsid w:val="00D27C6C"/>
    <w:rsid w:val="00D27D03"/>
    <w:rsid w:val="00D308A3"/>
    <w:rsid w:val="00D30B6D"/>
    <w:rsid w:val="00D30DA8"/>
    <w:rsid w:val="00D30EB7"/>
    <w:rsid w:val="00D30F04"/>
    <w:rsid w:val="00D31067"/>
    <w:rsid w:val="00D319A0"/>
    <w:rsid w:val="00D322A5"/>
    <w:rsid w:val="00D3288C"/>
    <w:rsid w:val="00D32F4B"/>
    <w:rsid w:val="00D337E4"/>
    <w:rsid w:val="00D33820"/>
    <w:rsid w:val="00D339A9"/>
    <w:rsid w:val="00D33DE1"/>
    <w:rsid w:val="00D34100"/>
    <w:rsid w:val="00D341D1"/>
    <w:rsid w:val="00D3434E"/>
    <w:rsid w:val="00D344EA"/>
    <w:rsid w:val="00D34CF5"/>
    <w:rsid w:val="00D351C0"/>
    <w:rsid w:val="00D3529C"/>
    <w:rsid w:val="00D353DA"/>
    <w:rsid w:val="00D35C82"/>
    <w:rsid w:val="00D35E6E"/>
    <w:rsid w:val="00D361A5"/>
    <w:rsid w:val="00D36305"/>
    <w:rsid w:val="00D36420"/>
    <w:rsid w:val="00D3650B"/>
    <w:rsid w:val="00D36C0D"/>
    <w:rsid w:val="00D36D1C"/>
    <w:rsid w:val="00D36DFB"/>
    <w:rsid w:val="00D3713B"/>
    <w:rsid w:val="00D3720D"/>
    <w:rsid w:val="00D376FE"/>
    <w:rsid w:val="00D37A00"/>
    <w:rsid w:val="00D37AEC"/>
    <w:rsid w:val="00D37BB9"/>
    <w:rsid w:val="00D37D42"/>
    <w:rsid w:val="00D400F5"/>
    <w:rsid w:val="00D40206"/>
    <w:rsid w:val="00D40985"/>
    <w:rsid w:val="00D4101B"/>
    <w:rsid w:val="00D4122A"/>
    <w:rsid w:val="00D4127D"/>
    <w:rsid w:val="00D412C5"/>
    <w:rsid w:val="00D4147C"/>
    <w:rsid w:val="00D4191F"/>
    <w:rsid w:val="00D41D21"/>
    <w:rsid w:val="00D41DEB"/>
    <w:rsid w:val="00D42043"/>
    <w:rsid w:val="00D421B9"/>
    <w:rsid w:val="00D42414"/>
    <w:rsid w:val="00D4251D"/>
    <w:rsid w:val="00D4257F"/>
    <w:rsid w:val="00D42903"/>
    <w:rsid w:val="00D42F33"/>
    <w:rsid w:val="00D43431"/>
    <w:rsid w:val="00D4347D"/>
    <w:rsid w:val="00D43769"/>
    <w:rsid w:val="00D439C5"/>
    <w:rsid w:val="00D43C76"/>
    <w:rsid w:val="00D43CEA"/>
    <w:rsid w:val="00D44294"/>
    <w:rsid w:val="00D44B39"/>
    <w:rsid w:val="00D44EA7"/>
    <w:rsid w:val="00D451EE"/>
    <w:rsid w:val="00D453BD"/>
    <w:rsid w:val="00D4586C"/>
    <w:rsid w:val="00D4653A"/>
    <w:rsid w:val="00D46BDE"/>
    <w:rsid w:val="00D46EEE"/>
    <w:rsid w:val="00D46F09"/>
    <w:rsid w:val="00D46FCB"/>
    <w:rsid w:val="00D47347"/>
    <w:rsid w:val="00D4791F"/>
    <w:rsid w:val="00D4797C"/>
    <w:rsid w:val="00D47EEA"/>
    <w:rsid w:val="00D504A9"/>
    <w:rsid w:val="00D50682"/>
    <w:rsid w:val="00D5098D"/>
    <w:rsid w:val="00D50B5C"/>
    <w:rsid w:val="00D50D4C"/>
    <w:rsid w:val="00D50D76"/>
    <w:rsid w:val="00D50DAF"/>
    <w:rsid w:val="00D50FC2"/>
    <w:rsid w:val="00D51358"/>
    <w:rsid w:val="00D5136A"/>
    <w:rsid w:val="00D515D8"/>
    <w:rsid w:val="00D5167C"/>
    <w:rsid w:val="00D517C1"/>
    <w:rsid w:val="00D518B0"/>
    <w:rsid w:val="00D518BC"/>
    <w:rsid w:val="00D51B94"/>
    <w:rsid w:val="00D51FCD"/>
    <w:rsid w:val="00D52014"/>
    <w:rsid w:val="00D5222C"/>
    <w:rsid w:val="00D5268C"/>
    <w:rsid w:val="00D52751"/>
    <w:rsid w:val="00D52E2C"/>
    <w:rsid w:val="00D5327B"/>
    <w:rsid w:val="00D532B8"/>
    <w:rsid w:val="00D53CB3"/>
    <w:rsid w:val="00D53CFA"/>
    <w:rsid w:val="00D53D3F"/>
    <w:rsid w:val="00D53E0F"/>
    <w:rsid w:val="00D53FFE"/>
    <w:rsid w:val="00D5401E"/>
    <w:rsid w:val="00D54276"/>
    <w:rsid w:val="00D54316"/>
    <w:rsid w:val="00D5487C"/>
    <w:rsid w:val="00D54A8E"/>
    <w:rsid w:val="00D55087"/>
    <w:rsid w:val="00D5524A"/>
    <w:rsid w:val="00D55402"/>
    <w:rsid w:val="00D554D9"/>
    <w:rsid w:val="00D555D5"/>
    <w:rsid w:val="00D5577D"/>
    <w:rsid w:val="00D55B72"/>
    <w:rsid w:val="00D55E25"/>
    <w:rsid w:val="00D561D5"/>
    <w:rsid w:val="00D56792"/>
    <w:rsid w:val="00D568B1"/>
    <w:rsid w:val="00D56915"/>
    <w:rsid w:val="00D56CFB"/>
    <w:rsid w:val="00D56EE6"/>
    <w:rsid w:val="00D5746D"/>
    <w:rsid w:val="00D579A2"/>
    <w:rsid w:val="00D57D17"/>
    <w:rsid w:val="00D57D5F"/>
    <w:rsid w:val="00D57DD2"/>
    <w:rsid w:val="00D57E27"/>
    <w:rsid w:val="00D57FBD"/>
    <w:rsid w:val="00D60028"/>
    <w:rsid w:val="00D60314"/>
    <w:rsid w:val="00D60321"/>
    <w:rsid w:val="00D60C8E"/>
    <w:rsid w:val="00D61919"/>
    <w:rsid w:val="00D61957"/>
    <w:rsid w:val="00D61AA5"/>
    <w:rsid w:val="00D61EB8"/>
    <w:rsid w:val="00D6255B"/>
    <w:rsid w:val="00D627EF"/>
    <w:rsid w:val="00D627FB"/>
    <w:rsid w:val="00D62C49"/>
    <w:rsid w:val="00D62E27"/>
    <w:rsid w:val="00D62F8C"/>
    <w:rsid w:val="00D633FA"/>
    <w:rsid w:val="00D6346B"/>
    <w:rsid w:val="00D6376C"/>
    <w:rsid w:val="00D64175"/>
    <w:rsid w:val="00D64232"/>
    <w:rsid w:val="00D65307"/>
    <w:rsid w:val="00D654E7"/>
    <w:rsid w:val="00D655B0"/>
    <w:rsid w:val="00D6593B"/>
    <w:rsid w:val="00D65A89"/>
    <w:rsid w:val="00D65ACE"/>
    <w:rsid w:val="00D65BD1"/>
    <w:rsid w:val="00D65D31"/>
    <w:rsid w:val="00D66503"/>
    <w:rsid w:val="00D66573"/>
    <w:rsid w:val="00D66AEC"/>
    <w:rsid w:val="00D66D19"/>
    <w:rsid w:val="00D6705B"/>
    <w:rsid w:val="00D671C6"/>
    <w:rsid w:val="00D673C4"/>
    <w:rsid w:val="00D674B4"/>
    <w:rsid w:val="00D674BE"/>
    <w:rsid w:val="00D67552"/>
    <w:rsid w:val="00D677F3"/>
    <w:rsid w:val="00D67809"/>
    <w:rsid w:val="00D67845"/>
    <w:rsid w:val="00D67A26"/>
    <w:rsid w:val="00D67D33"/>
    <w:rsid w:val="00D7018D"/>
    <w:rsid w:val="00D701E2"/>
    <w:rsid w:val="00D706D2"/>
    <w:rsid w:val="00D70B93"/>
    <w:rsid w:val="00D70CAD"/>
    <w:rsid w:val="00D70ED6"/>
    <w:rsid w:val="00D70F67"/>
    <w:rsid w:val="00D71036"/>
    <w:rsid w:val="00D711A0"/>
    <w:rsid w:val="00D711F6"/>
    <w:rsid w:val="00D716B1"/>
    <w:rsid w:val="00D71822"/>
    <w:rsid w:val="00D71B82"/>
    <w:rsid w:val="00D71CC9"/>
    <w:rsid w:val="00D72316"/>
    <w:rsid w:val="00D7232A"/>
    <w:rsid w:val="00D726DE"/>
    <w:rsid w:val="00D728A7"/>
    <w:rsid w:val="00D72C1F"/>
    <w:rsid w:val="00D72C2E"/>
    <w:rsid w:val="00D72DF4"/>
    <w:rsid w:val="00D73781"/>
    <w:rsid w:val="00D73993"/>
    <w:rsid w:val="00D73D91"/>
    <w:rsid w:val="00D73F94"/>
    <w:rsid w:val="00D74185"/>
    <w:rsid w:val="00D7418D"/>
    <w:rsid w:val="00D748BC"/>
    <w:rsid w:val="00D74C68"/>
    <w:rsid w:val="00D74D42"/>
    <w:rsid w:val="00D752FC"/>
    <w:rsid w:val="00D757DF"/>
    <w:rsid w:val="00D758A0"/>
    <w:rsid w:val="00D7591E"/>
    <w:rsid w:val="00D762E9"/>
    <w:rsid w:val="00D764BF"/>
    <w:rsid w:val="00D7671C"/>
    <w:rsid w:val="00D769CE"/>
    <w:rsid w:val="00D76B1A"/>
    <w:rsid w:val="00D76D24"/>
    <w:rsid w:val="00D76FD3"/>
    <w:rsid w:val="00D77527"/>
    <w:rsid w:val="00D77588"/>
    <w:rsid w:val="00D77815"/>
    <w:rsid w:val="00D77C76"/>
    <w:rsid w:val="00D804BC"/>
    <w:rsid w:val="00D8096F"/>
    <w:rsid w:val="00D8103E"/>
    <w:rsid w:val="00D81141"/>
    <w:rsid w:val="00D8121E"/>
    <w:rsid w:val="00D814D6"/>
    <w:rsid w:val="00D817D5"/>
    <w:rsid w:val="00D81A35"/>
    <w:rsid w:val="00D81FC8"/>
    <w:rsid w:val="00D822C2"/>
    <w:rsid w:val="00D822FA"/>
    <w:rsid w:val="00D82642"/>
    <w:rsid w:val="00D826DD"/>
    <w:rsid w:val="00D83079"/>
    <w:rsid w:val="00D83265"/>
    <w:rsid w:val="00D83B2B"/>
    <w:rsid w:val="00D83B34"/>
    <w:rsid w:val="00D83BBB"/>
    <w:rsid w:val="00D83D9F"/>
    <w:rsid w:val="00D83DC0"/>
    <w:rsid w:val="00D8427D"/>
    <w:rsid w:val="00D84661"/>
    <w:rsid w:val="00D847B8"/>
    <w:rsid w:val="00D84DE5"/>
    <w:rsid w:val="00D8567A"/>
    <w:rsid w:val="00D856A7"/>
    <w:rsid w:val="00D85849"/>
    <w:rsid w:val="00D86DE5"/>
    <w:rsid w:val="00D870BC"/>
    <w:rsid w:val="00D872D7"/>
    <w:rsid w:val="00D87581"/>
    <w:rsid w:val="00D87F53"/>
    <w:rsid w:val="00D905AE"/>
    <w:rsid w:val="00D905F9"/>
    <w:rsid w:val="00D90AFF"/>
    <w:rsid w:val="00D90C7E"/>
    <w:rsid w:val="00D9132B"/>
    <w:rsid w:val="00D916D4"/>
    <w:rsid w:val="00D917DE"/>
    <w:rsid w:val="00D91CCC"/>
    <w:rsid w:val="00D91DA2"/>
    <w:rsid w:val="00D91E3E"/>
    <w:rsid w:val="00D9226A"/>
    <w:rsid w:val="00D9268D"/>
    <w:rsid w:val="00D9298B"/>
    <w:rsid w:val="00D936AB"/>
    <w:rsid w:val="00D937AB"/>
    <w:rsid w:val="00D93904"/>
    <w:rsid w:val="00D939A3"/>
    <w:rsid w:val="00D93C32"/>
    <w:rsid w:val="00D941EF"/>
    <w:rsid w:val="00D94A17"/>
    <w:rsid w:val="00D94F51"/>
    <w:rsid w:val="00D950F2"/>
    <w:rsid w:val="00D9510A"/>
    <w:rsid w:val="00D95301"/>
    <w:rsid w:val="00D955E8"/>
    <w:rsid w:val="00D95859"/>
    <w:rsid w:val="00D95CA3"/>
    <w:rsid w:val="00D95F19"/>
    <w:rsid w:val="00D964AC"/>
    <w:rsid w:val="00D964C2"/>
    <w:rsid w:val="00D96897"/>
    <w:rsid w:val="00D96ACA"/>
    <w:rsid w:val="00D96B62"/>
    <w:rsid w:val="00D96BC0"/>
    <w:rsid w:val="00D96CDD"/>
    <w:rsid w:val="00D970E1"/>
    <w:rsid w:val="00D97248"/>
    <w:rsid w:val="00D97455"/>
    <w:rsid w:val="00D9766A"/>
    <w:rsid w:val="00D97E64"/>
    <w:rsid w:val="00D97E99"/>
    <w:rsid w:val="00D97EAE"/>
    <w:rsid w:val="00DA0440"/>
    <w:rsid w:val="00DA04CE"/>
    <w:rsid w:val="00DA07DE"/>
    <w:rsid w:val="00DA09C5"/>
    <w:rsid w:val="00DA0B79"/>
    <w:rsid w:val="00DA0F78"/>
    <w:rsid w:val="00DA0FB2"/>
    <w:rsid w:val="00DA121F"/>
    <w:rsid w:val="00DA1671"/>
    <w:rsid w:val="00DA1795"/>
    <w:rsid w:val="00DA1A06"/>
    <w:rsid w:val="00DA1C98"/>
    <w:rsid w:val="00DA1D96"/>
    <w:rsid w:val="00DA24F3"/>
    <w:rsid w:val="00DA29B2"/>
    <w:rsid w:val="00DA2C9B"/>
    <w:rsid w:val="00DA3010"/>
    <w:rsid w:val="00DA362E"/>
    <w:rsid w:val="00DA3A55"/>
    <w:rsid w:val="00DA4359"/>
    <w:rsid w:val="00DA44DF"/>
    <w:rsid w:val="00DA47B4"/>
    <w:rsid w:val="00DA4822"/>
    <w:rsid w:val="00DA4AF6"/>
    <w:rsid w:val="00DA4B1C"/>
    <w:rsid w:val="00DA4B6A"/>
    <w:rsid w:val="00DA4D29"/>
    <w:rsid w:val="00DA4F40"/>
    <w:rsid w:val="00DA4FFB"/>
    <w:rsid w:val="00DA5139"/>
    <w:rsid w:val="00DA52C1"/>
    <w:rsid w:val="00DA5434"/>
    <w:rsid w:val="00DA5589"/>
    <w:rsid w:val="00DA5774"/>
    <w:rsid w:val="00DA587E"/>
    <w:rsid w:val="00DA59E4"/>
    <w:rsid w:val="00DA6535"/>
    <w:rsid w:val="00DA66B5"/>
    <w:rsid w:val="00DA6A5D"/>
    <w:rsid w:val="00DA6A8D"/>
    <w:rsid w:val="00DA6CE8"/>
    <w:rsid w:val="00DA7543"/>
    <w:rsid w:val="00DA7726"/>
    <w:rsid w:val="00DA7B07"/>
    <w:rsid w:val="00DA7C49"/>
    <w:rsid w:val="00DA7F58"/>
    <w:rsid w:val="00DB0124"/>
    <w:rsid w:val="00DB03AF"/>
    <w:rsid w:val="00DB04B7"/>
    <w:rsid w:val="00DB0741"/>
    <w:rsid w:val="00DB0857"/>
    <w:rsid w:val="00DB08A3"/>
    <w:rsid w:val="00DB09E0"/>
    <w:rsid w:val="00DB0A19"/>
    <w:rsid w:val="00DB0F63"/>
    <w:rsid w:val="00DB10A9"/>
    <w:rsid w:val="00DB1375"/>
    <w:rsid w:val="00DB1442"/>
    <w:rsid w:val="00DB16A8"/>
    <w:rsid w:val="00DB1A60"/>
    <w:rsid w:val="00DB1B1C"/>
    <w:rsid w:val="00DB1CCD"/>
    <w:rsid w:val="00DB1D73"/>
    <w:rsid w:val="00DB1EF1"/>
    <w:rsid w:val="00DB1F77"/>
    <w:rsid w:val="00DB1FDB"/>
    <w:rsid w:val="00DB1FEB"/>
    <w:rsid w:val="00DB219E"/>
    <w:rsid w:val="00DB25CE"/>
    <w:rsid w:val="00DB2682"/>
    <w:rsid w:val="00DB2AAC"/>
    <w:rsid w:val="00DB2E9F"/>
    <w:rsid w:val="00DB2F97"/>
    <w:rsid w:val="00DB3327"/>
    <w:rsid w:val="00DB3509"/>
    <w:rsid w:val="00DB3926"/>
    <w:rsid w:val="00DB3AAB"/>
    <w:rsid w:val="00DB3E26"/>
    <w:rsid w:val="00DB4484"/>
    <w:rsid w:val="00DB454F"/>
    <w:rsid w:val="00DB4EDE"/>
    <w:rsid w:val="00DB5520"/>
    <w:rsid w:val="00DB58AB"/>
    <w:rsid w:val="00DB5C2D"/>
    <w:rsid w:val="00DB5C48"/>
    <w:rsid w:val="00DB5F4D"/>
    <w:rsid w:val="00DB67E9"/>
    <w:rsid w:val="00DB6AEE"/>
    <w:rsid w:val="00DB6B35"/>
    <w:rsid w:val="00DB6C83"/>
    <w:rsid w:val="00DB6F40"/>
    <w:rsid w:val="00DB7534"/>
    <w:rsid w:val="00DB76DF"/>
    <w:rsid w:val="00DB7957"/>
    <w:rsid w:val="00DB79F4"/>
    <w:rsid w:val="00DB7C68"/>
    <w:rsid w:val="00DC0229"/>
    <w:rsid w:val="00DC0628"/>
    <w:rsid w:val="00DC08C4"/>
    <w:rsid w:val="00DC08DF"/>
    <w:rsid w:val="00DC09FF"/>
    <w:rsid w:val="00DC0A60"/>
    <w:rsid w:val="00DC0AAC"/>
    <w:rsid w:val="00DC1191"/>
    <w:rsid w:val="00DC1231"/>
    <w:rsid w:val="00DC12FF"/>
    <w:rsid w:val="00DC1354"/>
    <w:rsid w:val="00DC13D9"/>
    <w:rsid w:val="00DC13E2"/>
    <w:rsid w:val="00DC18BC"/>
    <w:rsid w:val="00DC1922"/>
    <w:rsid w:val="00DC1931"/>
    <w:rsid w:val="00DC1C72"/>
    <w:rsid w:val="00DC1FC8"/>
    <w:rsid w:val="00DC26AE"/>
    <w:rsid w:val="00DC2E10"/>
    <w:rsid w:val="00DC3055"/>
    <w:rsid w:val="00DC3705"/>
    <w:rsid w:val="00DC383E"/>
    <w:rsid w:val="00DC39D9"/>
    <w:rsid w:val="00DC3CE5"/>
    <w:rsid w:val="00DC40CD"/>
    <w:rsid w:val="00DC47E5"/>
    <w:rsid w:val="00DC4E19"/>
    <w:rsid w:val="00DC4FBA"/>
    <w:rsid w:val="00DC541B"/>
    <w:rsid w:val="00DC54E8"/>
    <w:rsid w:val="00DC57D1"/>
    <w:rsid w:val="00DC5C29"/>
    <w:rsid w:val="00DC5CEB"/>
    <w:rsid w:val="00DC60FC"/>
    <w:rsid w:val="00DC6308"/>
    <w:rsid w:val="00DC63B7"/>
    <w:rsid w:val="00DC644B"/>
    <w:rsid w:val="00DC678F"/>
    <w:rsid w:val="00DC6C7B"/>
    <w:rsid w:val="00DC6D6B"/>
    <w:rsid w:val="00DC7158"/>
    <w:rsid w:val="00DC75EA"/>
    <w:rsid w:val="00DC77B0"/>
    <w:rsid w:val="00DC7939"/>
    <w:rsid w:val="00DC7A5D"/>
    <w:rsid w:val="00DC7B74"/>
    <w:rsid w:val="00DD007A"/>
    <w:rsid w:val="00DD0181"/>
    <w:rsid w:val="00DD06F1"/>
    <w:rsid w:val="00DD09E4"/>
    <w:rsid w:val="00DD0AB7"/>
    <w:rsid w:val="00DD0F78"/>
    <w:rsid w:val="00DD119D"/>
    <w:rsid w:val="00DD15D6"/>
    <w:rsid w:val="00DD1982"/>
    <w:rsid w:val="00DD1A00"/>
    <w:rsid w:val="00DD1C8E"/>
    <w:rsid w:val="00DD205B"/>
    <w:rsid w:val="00DD21F7"/>
    <w:rsid w:val="00DD2274"/>
    <w:rsid w:val="00DD24AA"/>
    <w:rsid w:val="00DD2567"/>
    <w:rsid w:val="00DD2984"/>
    <w:rsid w:val="00DD2A3F"/>
    <w:rsid w:val="00DD3504"/>
    <w:rsid w:val="00DD35CD"/>
    <w:rsid w:val="00DD3B35"/>
    <w:rsid w:val="00DD3D07"/>
    <w:rsid w:val="00DD3E47"/>
    <w:rsid w:val="00DD3EFA"/>
    <w:rsid w:val="00DD453B"/>
    <w:rsid w:val="00DD4949"/>
    <w:rsid w:val="00DD4D52"/>
    <w:rsid w:val="00DD4E6D"/>
    <w:rsid w:val="00DD5162"/>
    <w:rsid w:val="00DD53F8"/>
    <w:rsid w:val="00DD5B72"/>
    <w:rsid w:val="00DD5E8C"/>
    <w:rsid w:val="00DD5EBB"/>
    <w:rsid w:val="00DD658F"/>
    <w:rsid w:val="00DD6E16"/>
    <w:rsid w:val="00DD6F02"/>
    <w:rsid w:val="00DD7871"/>
    <w:rsid w:val="00DD7A56"/>
    <w:rsid w:val="00DD7D0D"/>
    <w:rsid w:val="00DE042A"/>
    <w:rsid w:val="00DE08DD"/>
    <w:rsid w:val="00DE0DD0"/>
    <w:rsid w:val="00DE1146"/>
    <w:rsid w:val="00DE1162"/>
    <w:rsid w:val="00DE167F"/>
    <w:rsid w:val="00DE16D8"/>
    <w:rsid w:val="00DE177D"/>
    <w:rsid w:val="00DE1BDF"/>
    <w:rsid w:val="00DE1DDF"/>
    <w:rsid w:val="00DE1F9D"/>
    <w:rsid w:val="00DE2270"/>
    <w:rsid w:val="00DE245B"/>
    <w:rsid w:val="00DE2604"/>
    <w:rsid w:val="00DE2BA7"/>
    <w:rsid w:val="00DE2E6D"/>
    <w:rsid w:val="00DE34C4"/>
    <w:rsid w:val="00DE35B5"/>
    <w:rsid w:val="00DE35E5"/>
    <w:rsid w:val="00DE362F"/>
    <w:rsid w:val="00DE3897"/>
    <w:rsid w:val="00DE3B25"/>
    <w:rsid w:val="00DE434C"/>
    <w:rsid w:val="00DE47A4"/>
    <w:rsid w:val="00DE4DAD"/>
    <w:rsid w:val="00DE5139"/>
    <w:rsid w:val="00DE5433"/>
    <w:rsid w:val="00DE547E"/>
    <w:rsid w:val="00DE5480"/>
    <w:rsid w:val="00DE57D3"/>
    <w:rsid w:val="00DE582A"/>
    <w:rsid w:val="00DE58CB"/>
    <w:rsid w:val="00DE5A59"/>
    <w:rsid w:val="00DE5D48"/>
    <w:rsid w:val="00DE6A5E"/>
    <w:rsid w:val="00DE6A76"/>
    <w:rsid w:val="00DE6C60"/>
    <w:rsid w:val="00DE6F40"/>
    <w:rsid w:val="00DE717B"/>
    <w:rsid w:val="00DE741D"/>
    <w:rsid w:val="00DE78EB"/>
    <w:rsid w:val="00DE7948"/>
    <w:rsid w:val="00DE7F70"/>
    <w:rsid w:val="00DF0BDD"/>
    <w:rsid w:val="00DF0BF3"/>
    <w:rsid w:val="00DF0D32"/>
    <w:rsid w:val="00DF0DCD"/>
    <w:rsid w:val="00DF0EE4"/>
    <w:rsid w:val="00DF0F59"/>
    <w:rsid w:val="00DF15FF"/>
    <w:rsid w:val="00DF186D"/>
    <w:rsid w:val="00DF1F17"/>
    <w:rsid w:val="00DF1F76"/>
    <w:rsid w:val="00DF2315"/>
    <w:rsid w:val="00DF332E"/>
    <w:rsid w:val="00DF36C0"/>
    <w:rsid w:val="00DF396E"/>
    <w:rsid w:val="00DF3C93"/>
    <w:rsid w:val="00DF4DB2"/>
    <w:rsid w:val="00DF563D"/>
    <w:rsid w:val="00DF5843"/>
    <w:rsid w:val="00DF5C4D"/>
    <w:rsid w:val="00DF5E7F"/>
    <w:rsid w:val="00DF63EF"/>
    <w:rsid w:val="00DF6791"/>
    <w:rsid w:val="00DF67CD"/>
    <w:rsid w:val="00DF67EA"/>
    <w:rsid w:val="00DF6F4D"/>
    <w:rsid w:val="00DF6FE3"/>
    <w:rsid w:val="00DF72A5"/>
    <w:rsid w:val="00DF7A49"/>
    <w:rsid w:val="00DF7B51"/>
    <w:rsid w:val="00DF7B74"/>
    <w:rsid w:val="00DF7D34"/>
    <w:rsid w:val="00E001BE"/>
    <w:rsid w:val="00E0091C"/>
    <w:rsid w:val="00E009A4"/>
    <w:rsid w:val="00E00A53"/>
    <w:rsid w:val="00E00BFB"/>
    <w:rsid w:val="00E00CBB"/>
    <w:rsid w:val="00E0102D"/>
    <w:rsid w:val="00E01314"/>
    <w:rsid w:val="00E0137C"/>
    <w:rsid w:val="00E01C3F"/>
    <w:rsid w:val="00E01E2A"/>
    <w:rsid w:val="00E02750"/>
    <w:rsid w:val="00E027C0"/>
    <w:rsid w:val="00E028A0"/>
    <w:rsid w:val="00E0299A"/>
    <w:rsid w:val="00E02F35"/>
    <w:rsid w:val="00E037DF"/>
    <w:rsid w:val="00E03A30"/>
    <w:rsid w:val="00E03A3E"/>
    <w:rsid w:val="00E0428D"/>
    <w:rsid w:val="00E04A75"/>
    <w:rsid w:val="00E04D76"/>
    <w:rsid w:val="00E05209"/>
    <w:rsid w:val="00E053E3"/>
    <w:rsid w:val="00E05540"/>
    <w:rsid w:val="00E0568A"/>
    <w:rsid w:val="00E058D5"/>
    <w:rsid w:val="00E05EB1"/>
    <w:rsid w:val="00E05F19"/>
    <w:rsid w:val="00E05FAA"/>
    <w:rsid w:val="00E063AC"/>
    <w:rsid w:val="00E06735"/>
    <w:rsid w:val="00E06CA5"/>
    <w:rsid w:val="00E06CF1"/>
    <w:rsid w:val="00E06DB6"/>
    <w:rsid w:val="00E06DEA"/>
    <w:rsid w:val="00E07185"/>
    <w:rsid w:val="00E074F1"/>
    <w:rsid w:val="00E07665"/>
    <w:rsid w:val="00E07A54"/>
    <w:rsid w:val="00E07AE8"/>
    <w:rsid w:val="00E1016A"/>
    <w:rsid w:val="00E1018C"/>
    <w:rsid w:val="00E10A24"/>
    <w:rsid w:val="00E10A37"/>
    <w:rsid w:val="00E10C02"/>
    <w:rsid w:val="00E10E2D"/>
    <w:rsid w:val="00E1132C"/>
    <w:rsid w:val="00E113F7"/>
    <w:rsid w:val="00E12778"/>
    <w:rsid w:val="00E127F1"/>
    <w:rsid w:val="00E12E2D"/>
    <w:rsid w:val="00E13627"/>
    <w:rsid w:val="00E1370A"/>
    <w:rsid w:val="00E1379B"/>
    <w:rsid w:val="00E13D01"/>
    <w:rsid w:val="00E13DDF"/>
    <w:rsid w:val="00E14077"/>
    <w:rsid w:val="00E141C2"/>
    <w:rsid w:val="00E1427B"/>
    <w:rsid w:val="00E14384"/>
    <w:rsid w:val="00E14592"/>
    <w:rsid w:val="00E147B2"/>
    <w:rsid w:val="00E14866"/>
    <w:rsid w:val="00E14BA0"/>
    <w:rsid w:val="00E14EF2"/>
    <w:rsid w:val="00E15328"/>
    <w:rsid w:val="00E15583"/>
    <w:rsid w:val="00E1584A"/>
    <w:rsid w:val="00E15860"/>
    <w:rsid w:val="00E1592F"/>
    <w:rsid w:val="00E15A94"/>
    <w:rsid w:val="00E1604D"/>
    <w:rsid w:val="00E16390"/>
    <w:rsid w:val="00E16604"/>
    <w:rsid w:val="00E16706"/>
    <w:rsid w:val="00E169F0"/>
    <w:rsid w:val="00E169F7"/>
    <w:rsid w:val="00E16A86"/>
    <w:rsid w:val="00E17182"/>
    <w:rsid w:val="00E17312"/>
    <w:rsid w:val="00E177A8"/>
    <w:rsid w:val="00E177E9"/>
    <w:rsid w:val="00E17C03"/>
    <w:rsid w:val="00E17E17"/>
    <w:rsid w:val="00E17E67"/>
    <w:rsid w:val="00E2007E"/>
    <w:rsid w:val="00E20F63"/>
    <w:rsid w:val="00E21637"/>
    <w:rsid w:val="00E21638"/>
    <w:rsid w:val="00E21710"/>
    <w:rsid w:val="00E2198E"/>
    <w:rsid w:val="00E21B14"/>
    <w:rsid w:val="00E21CFA"/>
    <w:rsid w:val="00E21DC9"/>
    <w:rsid w:val="00E22228"/>
    <w:rsid w:val="00E22C69"/>
    <w:rsid w:val="00E22D66"/>
    <w:rsid w:val="00E23209"/>
    <w:rsid w:val="00E2379D"/>
    <w:rsid w:val="00E23BE9"/>
    <w:rsid w:val="00E23C19"/>
    <w:rsid w:val="00E24325"/>
    <w:rsid w:val="00E24783"/>
    <w:rsid w:val="00E248B1"/>
    <w:rsid w:val="00E24EDC"/>
    <w:rsid w:val="00E2531B"/>
    <w:rsid w:val="00E253F6"/>
    <w:rsid w:val="00E25678"/>
    <w:rsid w:val="00E258CC"/>
    <w:rsid w:val="00E25990"/>
    <w:rsid w:val="00E25F61"/>
    <w:rsid w:val="00E2602C"/>
    <w:rsid w:val="00E26038"/>
    <w:rsid w:val="00E262FD"/>
    <w:rsid w:val="00E264D7"/>
    <w:rsid w:val="00E264E8"/>
    <w:rsid w:val="00E26A16"/>
    <w:rsid w:val="00E27416"/>
    <w:rsid w:val="00E2786F"/>
    <w:rsid w:val="00E27991"/>
    <w:rsid w:val="00E27AA8"/>
    <w:rsid w:val="00E27C43"/>
    <w:rsid w:val="00E305DA"/>
    <w:rsid w:val="00E30618"/>
    <w:rsid w:val="00E30645"/>
    <w:rsid w:val="00E3197C"/>
    <w:rsid w:val="00E31A56"/>
    <w:rsid w:val="00E31B57"/>
    <w:rsid w:val="00E31B72"/>
    <w:rsid w:val="00E31E67"/>
    <w:rsid w:val="00E3225C"/>
    <w:rsid w:val="00E32B0B"/>
    <w:rsid w:val="00E32FA0"/>
    <w:rsid w:val="00E33687"/>
    <w:rsid w:val="00E336E1"/>
    <w:rsid w:val="00E33BBC"/>
    <w:rsid w:val="00E34387"/>
    <w:rsid w:val="00E343AE"/>
    <w:rsid w:val="00E3468A"/>
    <w:rsid w:val="00E34996"/>
    <w:rsid w:val="00E34FAC"/>
    <w:rsid w:val="00E35058"/>
    <w:rsid w:val="00E35200"/>
    <w:rsid w:val="00E3525F"/>
    <w:rsid w:val="00E353CB"/>
    <w:rsid w:val="00E355CD"/>
    <w:rsid w:val="00E35D44"/>
    <w:rsid w:val="00E360E4"/>
    <w:rsid w:val="00E360FE"/>
    <w:rsid w:val="00E362C7"/>
    <w:rsid w:val="00E3657D"/>
    <w:rsid w:val="00E3684B"/>
    <w:rsid w:val="00E372C8"/>
    <w:rsid w:val="00E377D5"/>
    <w:rsid w:val="00E378B5"/>
    <w:rsid w:val="00E37AE6"/>
    <w:rsid w:val="00E37C22"/>
    <w:rsid w:val="00E37D4B"/>
    <w:rsid w:val="00E400A4"/>
    <w:rsid w:val="00E4046B"/>
    <w:rsid w:val="00E408CC"/>
    <w:rsid w:val="00E40EE4"/>
    <w:rsid w:val="00E40FBA"/>
    <w:rsid w:val="00E410E4"/>
    <w:rsid w:val="00E41901"/>
    <w:rsid w:val="00E41FD7"/>
    <w:rsid w:val="00E42382"/>
    <w:rsid w:val="00E42732"/>
    <w:rsid w:val="00E42884"/>
    <w:rsid w:val="00E4289B"/>
    <w:rsid w:val="00E42F24"/>
    <w:rsid w:val="00E432A9"/>
    <w:rsid w:val="00E43582"/>
    <w:rsid w:val="00E437F8"/>
    <w:rsid w:val="00E43853"/>
    <w:rsid w:val="00E43CDF"/>
    <w:rsid w:val="00E43E13"/>
    <w:rsid w:val="00E44092"/>
    <w:rsid w:val="00E440B0"/>
    <w:rsid w:val="00E44428"/>
    <w:rsid w:val="00E444B3"/>
    <w:rsid w:val="00E44633"/>
    <w:rsid w:val="00E447E4"/>
    <w:rsid w:val="00E44B47"/>
    <w:rsid w:val="00E44BB4"/>
    <w:rsid w:val="00E44CDE"/>
    <w:rsid w:val="00E44E83"/>
    <w:rsid w:val="00E451D8"/>
    <w:rsid w:val="00E452AB"/>
    <w:rsid w:val="00E453E9"/>
    <w:rsid w:val="00E454AA"/>
    <w:rsid w:val="00E45A7A"/>
    <w:rsid w:val="00E46391"/>
    <w:rsid w:val="00E46397"/>
    <w:rsid w:val="00E4658B"/>
    <w:rsid w:val="00E46A6D"/>
    <w:rsid w:val="00E50044"/>
    <w:rsid w:val="00E502B1"/>
    <w:rsid w:val="00E50523"/>
    <w:rsid w:val="00E51086"/>
    <w:rsid w:val="00E51338"/>
    <w:rsid w:val="00E514EE"/>
    <w:rsid w:val="00E51AB4"/>
    <w:rsid w:val="00E51E21"/>
    <w:rsid w:val="00E51F9B"/>
    <w:rsid w:val="00E52038"/>
    <w:rsid w:val="00E5218D"/>
    <w:rsid w:val="00E521E2"/>
    <w:rsid w:val="00E52604"/>
    <w:rsid w:val="00E52779"/>
    <w:rsid w:val="00E52990"/>
    <w:rsid w:val="00E52F9F"/>
    <w:rsid w:val="00E52FB2"/>
    <w:rsid w:val="00E5325B"/>
    <w:rsid w:val="00E537CB"/>
    <w:rsid w:val="00E53F4C"/>
    <w:rsid w:val="00E53FD8"/>
    <w:rsid w:val="00E5471D"/>
    <w:rsid w:val="00E54AB2"/>
    <w:rsid w:val="00E54EBF"/>
    <w:rsid w:val="00E55B34"/>
    <w:rsid w:val="00E55C5F"/>
    <w:rsid w:val="00E55FCC"/>
    <w:rsid w:val="00E56103"/>
    <w:rsid w:val="00E562CB"/>
    <w:rsid w:val="00E5649E"/>
    <w:rsid w:val="00E564B8"/>
    <w:rsid w:val="00E56874"/>
    <w:rsid w:val="00E57131"/>
    <w:rsid w:val="00E579D3"/>
    <w:rsid w:val="00E57ADE"/>
    <w:rsid w:val="00E57D9A"/>
    <w:rsid w:val="00E603BB"/>
    <w:rsid w:val="00E60746"/>
    <w:rsid w:val="00E608B9"/>
    <w:rsid w:val="00E60961"/>
    <w:rsid w:val="00E60B37"/>
    <w:rsid w:val="00E61105"/>
    <w:rsid w:val="00E617C2"/>
    <w:rsid w:val="00E6204C"/>
    <w:rsid w:val="00E620EE"/>
    <w:rsid w:val="00E62273"/>
    <w:rsid w:val="00E62515"/>
    <w:rsid w:val="00E62B10"/>
    <w:rsid w:val="00E62FA5"/>
    <w:rsid w:val="00E62FC6"/>
    <w:rsid w:val="00E6343C"/>
    <w:rsid w:val="00E63603"/>
    <w:rsid w:val="00E6378A"/>
    <w:rsid w:val="00E63861"/>
    <w:rsid w:val="00E63E70"/>
    <w:rsid w:val="00E64080"/>
    <w:rsid w:val="00E64174"/>
    <w:rsid w:val="00E645EE"/>
    <w:rsid w:val="00E64BB3"/>
    <w:rsid w:val="00E64BF3"/>
    <w:rsid w:val="00E64C37"/>
    <w:rsid w:val="00E64CE6"/>
    <w:rsid w:val="00E64D7B"/>
    <w:rsid w:val="00E651E8"/>
    <w:rsid w:val="00E65451"/>
    <w:rsid w:val="00E656EC"/>
    <w:rsid w:val="00E6576B"/>
    <w:rsid w:val="00E657BB"/>
    <w:rsid w:val="00E658AB"/>
    <w:rsid w:val="00E658C4"/>
    <w:rsid w:val="00E65BDB"/>
    <w:rsid w:val="00E65C15"/>
    <w:rsid w:val="00E65D0A"/>
    <w:rsid w:val="00E65DFF"/>
    <w:rsid w:val="00E662B7"/>
    <w:rsid w:val="00E66613"/>
    <w:rsid w:val="00E668A6"/>
    <w:rsid w:val="00E6791D"/>
    <w:rsid w:val="00E67A21"/>
    <w:rsid w:val="00E67AD1"/>
    <w:rsid w:val="00E67BF5"/>
    <w:rsid w:val="00E701F2"/>
    <w:rsid w:val="00E70557"/>
    <w:rsid w:val="00E705E7"/>
    <w:rsid w:val="00E706CF"/>
    <w:rsid w:val="00E708B5"/>
    <w:rsid w:val="00E709DC"/>
    <w:rsid w:val="00E70ADB"/>
    <w:rsid w:val="00E70F79"/>
    <w:rsid w:val="00E713A4"/>
    <w:rsid w:val="00E7165F"/>
    <w:rsid w:val="00E720E4"/>
    <w:rsid w:val="00E7214B"/>
    <w:rsid w:val="00E7244D"/>
    <w:rsid w:val="00E7284B"/>
    <w:rsid w:val="00E72BF6"/>
    <w:rsid w:val="00E72D7A"/>
    <w:rsid w:val="00E72E1E"/>
    <w:rsid w:val="00E72FC8"/>
    <w:rsid w:val="00E7346B"/>
    <w:rsid w:val="00E73486"/>
    <w:rsid w:val="00E734B2"/>
    <w:rsid w:val="00E734F0"/>
    <w:rsid w:val="00E73809"/>
    <w:rsid w:val="00E73A51"/>
    <w:rsid w:val="00E73B33"/>
    <w:rsid w:val="00E73C0F"/>
    <w:rsid w:val="00E74CB7"/>
    <w:rsid w:val="00E74CE3"/>
    <w:rsid w:val="00E74D1D"/>
    <w:rsid w:val="00E74E11"/>
    <w:rsid w:val="00E750AA"/>
    <w:rsid w:val="00E750C5"/>
    <w:rsid w:val="00E756EA"/>
    <w:rsid w:val="00E7577E"/>
    <w:rsid w:val="00E75846"/>
    <w:rsid w:val="00E75D25"/>
    <w:rsid w:val="00E760DC"/>
    <w:rsid w:val="00E7635A"/>
    <w:rsid w:val="00E766EB"/>
    <w:rsid w:val="00E76849"/>
    <w:rsid w:val="00E76A17"/>
    <w:rsid w:val="00E76AF2"/>
    <w:rsid w:val="00E773C5"/>
    <w:rsid w:val="00E7783B"/>
    <w:rsid w:val="00E77B42"/>
    <w:rsid w:val="00E77F0D"/>
    <w:rsid w:val="00E805AA"/>
    <w:rsid w:val="00E80732"/>
    <w:rsid w:val="00E80E15"/>
    <w:rsid w:val="00E80E3B"/>
    <w:rsid w:val="00E8167A"/>
    <w:rsid w:val="00E81D01"/>
    <w:rsid w:val="00E81FC9"/>
    <w:rsid w:val="00E822A8"/>
    <w:rsid w:val="00E8239D"/>
    <w:rsid w:val="00E824E8"/>
    <w:rsid w:val="00E826A2"/>
    <w:rsid w:val="00E82B8E"/>
    <w:rsid w:val="00E82C34"/>
    <w:rsid w:val="00E82CF8"/>
    <w:rsid w:val="00E833AC"/>
    <w:rsid w:val="00E838E8"/>
    <w:rsid w:val="00E83DBF"/>
    <w:rsid w:val="00E84016"/>
    <w:rsid w:val="00E841A0"/>
    <w:rsid w:val="00E841EA"/>
    <w:rsid w:val="00E842B7"/>
    <w:rsid w:val="00E848E8"/>
    <w:rsid w:val="00E8504F"/>
    <w:rsid w:val="00E8511A"/>
    <w:rsid w:val="00E85399"/>
    <w:rsid w:val="00E856CD"/>
    <w:rsid w:val="00E85CA8"/>
    <w:rsid w:val="00E86474"/>
    <w:rsid w:val="00E869B4"/>
    <w:rsid w:val="00E86D40"/>
    <w:rsid w:val="00E86E08"/>
    <w:rsid w:val="00E871E8"/>
    <w:rsid w:val="00E879A2"/>
    <w:rsid w:val="00E9015C"/>
    <w:rsid w:val="00E90332"/>
    <w:rsid w:val="00E903CF"/>
    <w:rsid w:val="00E90475"/>
    <w:rsid w:val="00E90519"/>
    <w:rsid w:val="00E908BA"/>
    <w:rsid w:val="00E908F0"/>
    <w:rsid w:val="00E90A36"/>
    <w:rsid w:val="00E90CC6"/>
    <w:rsid w:val="00E90DAF"/>
    <w:rsid w:val="00E90FF8"/>
    <w:rsid w:val="00E91097"/>
    <w:rsid w:val="00E9135D"/>
    <w:rsid w:val="00E9146E"/>
    <w:rsid w:val="00E91B66"/>
    <w:rsid w:val="00E91BEC"/>
    <w:rsid w:val="00E924B3"/>
    <w:rsid w:val="00E92A71"/>
    <w:rsid w:val="00E92B57"/>
    <w:rsid w:val="00E92D0E"/>
    <w:rsid w:val="00E93124"/>
    <w:rsid w:val="00E93720"/>
    <w:rsid w:val="00E93BE0"/>
    <w:rsid w:val="00E93E70"/>
    <w:rsid w:val="00E95137"/>
    <w:rsid w:val="00E9527E"/>
    <w:rsid w:val="00E95592"/>
    <w:rsid w:val="00E957D4"/>
    <w:rsid w:val="00E95DD4"/>
    <w:rsid w:val="00E95DF8"/>
    <w:rsid w:val="00E95F26"/>
    <w:rsid w:val="00E95F56"/>
    <w:rsid w:val="00E960BB"/>
    <w:rsid w:val="00E9621A"/>
    <w:rsid w:val="00E962FF"/>
    <w:rsid w:val="00E963E8"/>
    <w:rsid w:val="00E966A6"/>
    <w:rsid w:val="00E9691C"/>
    <w:rsid w:val="00E97624"/>
    <w:rsid w:val="00E977F2"/>
    <w:rsid w:val="00E9796C"/>
    <w:rsid w:val="00E97AAA"/>
    <w:rsid w:val="00E97BCF"/>
    <w:rsid w:val="00E97C00"/>
    <w:rsid w:val="00E97D7E"/>
    <w:rsid w:val="00EA0297"/>
    <w:rsid w:val="00EA0629"/>
    <w:rsid w:val="00EA097D"/>
    <w:rsid w:val="00EA0BE4"/>
    <w:rsid w:val="00EA0F03"/>
    <w:rsid w:val="00EA0F58"/>
    <w:rsid w:val="00EA11D9"/>
    <w:rsid w:val="00EA16E4"/>
    <w:rsid w:val="00EA1AD9"/>
    <w:rsid w:val="00EA1B28"/>
    <w:rsid w:val="00EA2561"/>
    <w:rsid w:val="00EA2949"/>
    <w:rsid w:val="00EA2E9F"/>
    <w:rsid w:val="00EA32C0"/>
    <w:rsid w:val="00EA3EF5"/>
    <w:rsid w:val="00EA3F56"/>
    <w:rsid w:val="00EA4276"/>
    <w:rsid w:val="00EA434A"/>
    <w:rsid w:val="00EA441C"/>
    <w:rsid w:val="00EA458A"/>
    <w:rsid w:val="00EA4B1B"/>
    <w:rsid w:val="00EA4BBB"/>
    <w:rsid w:val="00EA4D0A"/>
    <w:rsid w:val="00EA5586"/>
    <w:rsid w:val="00EA575B"/>
    <w:rsid w:val="00EA5C30"/>
    <w:rsid w:val="00EA61C8"/>
    <w:rsid w:val="00EA64F7"/>
    <w:rsid w:val="00EA68C2"/>
    <w:rsid w:val="00EA6932"/>
    <w:rsid w:val="00EA6AF6"/>
    <w:rsid w:val="00EA6B08"/>
    <w:rsid w:val="00EA6CBC"/>
    <w:rsid w:val="00EA706B"/>
    <w:rsid w:val="00EA7595"/>
    <w:rsid w:val="00EA7BE4"/>
    <w:rsid w:val="00EA7C2D"/>
    <w:rsid w:val="00EB02EB"/>
    <w:rsid w:val="00EB0313"/>
    <w:rsid w:val="00EB0793"/>
    <w:rsid w:val="00EB09C1"/>
    <w:rsid w:val="00EB0A60"/>
    <w:rsid w:val="00EB0AD2"/>
    <w:rsid w:val="00EB0C27"/>
    <w:rsid w:val="00EB0D70"/>
    <w:rsid w:val="00EB0DEC"/>
    <w:rsid w:val="00EB1169"/>
    <w:rsid w:val="00EB1217"/>
    <w:rsid w:val="00EB1270"/>
    <w:rsid w:val="00EB1410"/>
    <w:rsid w:val="00EB1786"/>
    <w:rsid w:val="00EB1DF5"/>
    <w:rsid w:val="00EB22EF"/>
    <w:rsid w:val="00EB2453"/>
    <w:rsid w:val="00EB24CA"/>
    <w:rsid w:val="00EB25C6"/>
    <w:rsid w:val="00EB2AA8"/>
    <w:rsid w:val="00EB2B19"/>
    <w:rsid w:val="00EB311A"/>
    <w:rsid w:val="00EB3346"/>
    <w:rsid w:val="00EB3348"/>
    <w:rsid w:val="00EB3569"/>
    <w:rsid w:val="00EB37DA"/>
    <w:rsid w:val="00EB38C2"/>
    <w:rsid w:val="00EB3C3B"/>
    <w:rsid w:val="00EB47A6"/>
    <w:rsid w:val="00EB4A6E"/>
    <w:rsid w:val="00EB4CEF"/>
    <w:rsid w:val="00EB5058"/>
    <w:rsid w:val="00EB52A1"/>
    <w:rsid w:val="00EB559D"/>
    <w:rsid w:val="00EB55F5"/>
    <w:rsid w:val="00EB5700"/>
    <w:rsid w:val="00EB5762"/>
    <w:rsid w:val="00EB5868"/>
    <w:rsid w:val="00EB5AAC"/>
    <w:rsid w:val="00EB5AD1"/>
    <w:rsid w:val="00EB5BFD"/>
    <w:rsid w:val="00EB607E"/>
    <w:rsid w:val="00EB6A51"/>
    <w:rsid w:val="00EB6DD3"/>
    <w:rsid w:val="00EB708A"/>
    <w:rsid w:val="00EB77F3"/>
    <w:rsid w:val="00EB7FAA"/>
    <w:rsid w:val="00EC00D1"/>
    <w:rsid w:val="00EC00FC"/>
    <w:rsid w:val="00EC030F"/>
    <w:rsid w:val="00EC19EA"/>
    <w:rsid w:val="00EC1ACC"/>
    <w:rsid w:val="00EC1C4F"/>
    <w:rsid w:val="00EC1CB8"/>
    <w:rsid w:val="00EC1D24"/>
    <w:rsid w:val="00EC1DBD"/>
    <w:rsid w:val="00EC2309"/>
    <w:rsid w:val="00EC23BC"/>
    <w:rsid w:val="00EC2867"/>
    <w:rsid w:val="00EC2986"/>
    <w:rsid w:val="00EC2AD6"/>
    <w:rsid w:val="00EC2B21"/>
    <w:rsid w:val="00EC2B42"/>
    <w:rsid w:val="00EC2F73"/>
    <w:rsid w:val="00EC3148"/>
    <w:rsid w:val="00EC37A8"/>
    <w:rsid w:val="00EC3A7C"/>
    <w:rsid w:val="00EC3E48"/>
    <w:rsid w:val="00EC400D"/>
    <w:rsid w:val="00EC440E"/>
    <w:rsid w:val="00EC4A18"/>
    <w:rsid w:val="00EC4B39"/>
    <w:rsid w:val="00EC518F"/>
    <w:rsid w:val="00EC5741"/>
    <w:rsid w:val="00EC580E"/>
    <w:rsid w:val="00EC63B2"/>
    <w:rsid w:val="00EC6534"/>
    <w:rsid w:val="00EC6E67"/>
    <w:rsid w:val="00EC7298"/>
    <w:rsid w:val="00EC775A"/>
    <w:rsid w:val="00EC7D29"/>
    <w:rsid w:val="00EC7FC0"/>
    <w:rsid w:val="00ED01B8"/>
    <w:rsid w:val="00ED01D6"/>
    <w:rsid w:val="00ED03AB"/>
    <w:rsid w:val="00ED054E"/>
    <w:rsid w:val="00ED11D3"/>
    <w:rsid w:val="00ED17A3"/>
    <w:rsid w:val="00ED1997"/>
    <w:rsid w:val="00ED1A9E"/>
    <w:rsid w:val="00ED1E7F"/>
    <w:rsid w:val="00ED215F"/>
    <w:rsid w:val="00ED2687"/>
    <w:rsid w:val="00ED275C"/>
    <w:rsid w:val="00ED2F7F"/>
    <w:rsid w:val="00ED3470"/>
    <w:rsid w:val="00ED35D7"/>
    <w:rsid w:val="00ED3722"/>
    <w:rsid w:val="00ED3747"/>
    <w:rsid w:val="00ED38B1"/>
    <w:rsid w:val="00ED38BA"/>
    <w:rsid w:val="00ED3C82"/>
    <w:rsid w:val="00ED4080"/>
    <w:rsid w:val="00ED4092"/>
    <w:rsid w:val="00ED419C"/>
    <w:rsid w:val="00ED41B1"/>
    <w:rsid w:val="00ED4294"/>
    <w:rsid w:val="00ED4307"/>
    <w:rsid w:val="00ED49F9"/>
    <w:rsid w:val="00ED4CF7"/>
    <w:rsid w:val="00ED4D1F"/>
    <w:rsid w:val="00ED511C"/>
    <w:rsid w:val="00ED5214"/>
    <w:rsid w:val="00ED53D6"/>
    <w:rsid w:val="00ED5777"/>
    <w:rsid w:val="00ED5BC2"/>
    <w:rsid w:val="00ED62C7"/>
    <w:rsid w:val="00ED638E"/>
    <w:rsid w:val="00ED63E1"/>
    <w:rsid w:val="00ED64A3"/>
    <w:rsid w:val="00ED6501"/>
    <w:rsid w:val="00ED6888"/>
    <w:rsid w:val="00ED6AA6"/>
    <w:rsid w:val="00ED6B03"/>
    <w:rsid w:val="00ED6E98"/>
    <w:rsid w:val="00ED6FAA"/>
    <w:rsid w:val="00ED7039"/>
    <w:rsid w:val="00ED7109"/>
    <w:rsid w:val="00ED7667"/>
    <w:rsid w:val="00ED7865"/>
    <w:rsid w:val="00ED79E1"/>
    <w:rsid w:val="00ED7CAC"/>
    <w:rsid w:val="00ED7D99"/>
    <w:rsid w:val="00ED7EAC"/>
    <w:rsid w:val="00EE1067"/>
    <w:rsid w:val="00EE193B"/>
    <w:rsid w:val="00EE1CCB"/>
    <w:rsid w:val="00EE21BF"/>
    <w:rsid w:val="00EE2516"/>
    <w:rsid w:val="00EE2531"/>
    <w:rsid w:val="00EE311F"/>
    <w:rsid w:val="00EE32AF"/>
    <w:rsid w:val="00EE3A8B"/>
    <w:rsid w:val="00EE3C20"/>
    <w:rsid w:val="00EE3D5C"/>
    <w:rsid w:val="00EE3DAE"/>
    <w:rsid w:val="00EE3DCB"/>
    <w:rsid w:val="00EE40F5"/>
    <w:rsid w:val="00EE41E6"/>
    <w:rsid w:val="00EE474D"/>
    <w:rsid w:val="00EE47C8"/>
    <w:rsid w:val="00EE4A3F"/>
    <w:rsid w:val="00EE5112"/>
    <w:rsid w:val="00EE552B"/>
    <w:rsid w:val="00EE596F"/>
    <w:rsid w:val="00EE5AD6"/>
    <w:rsid w:val="00EE5B83"/>
    <w:rsid w:val="00EE5C53"/>
    <w:rsid w:val="00EE6BAB"/>
    <w:rsid w:val="00EE6CA0"/>
    <w:rsid w:val="00EE6DEA"/>
    <w:rsid w:val="00EE72E8"/>
    <w:rsid w:val="00EE72EF"/>
    <w:rsid w:val="00EE7922"/>
    <w:rsid w:val="00EE7A81"/>
    <w:rsid w:val="00EE7BFF"/>
    <w:rsid w:val="00EE7C16"/>
    <w:rsid w:val="00EE7E64"/>
    <w:rsid w:val="00EE7FA7"/>
    <w:rsid w:val="00EF03B9"/>
    <w:rsid w:val="00EF061A"/>
    <w:rsid w:val="00EF0850"/>
    <w:rsid w:val="00EF1089"/>
    <w:rsid w:val="00EF10E3"/>
    <w:rsid w:val="00EF12E7"/>
    <w:rsid w:val="00EF162D"/>
    <w:rsid w:val="00EF17DF"/>
    <w:rsid w:val="00EF18C3"/>
    <w:rsid w:val="00EF18DA"/>
    <w:rsid w:val="00EF1BE3"/>
    <w:rsid w:val="00EF1CE2"/>
    <w:rsid w:val="00EF2086"/>
    <w:rsid w:val="00EF24A8"/>
    <w:rsid w:val="00EF2F45"/>
    <w:rsid w:val="00EF300B"/>
    <w:rsid w:val="00EF3C11"/>
    <w:rsid w:val="00EF3F4D"/>
    <w:rsid w:val="00EF4511"/>
    <w:rsid w:val="00EF46F5"/>
    <w:rsid w:val="00EF4A62"/>
    <w:rsid w:val="00EF4C6F"/>
    <w:rsid w:val="00EF4EC1"/>
    <w:rsid w:val="00EF5098"/>
    <w:rsid w:val="00EF5126"/>
    <w:rsid w:val="00EF5330"/>
    <w:rsid w:val="00EF534D"/>
    <w:rsid w:val="00EF54BF"/>
    <w:rsid w:val="00EF5558"/>
    <w:rsid w:val="00EF5738"/>
    <w:rsid w:val="00EF67BC"/>
    <w:rsid w:val="00EF6A29"/>
    <w:rsid w:val="00EF6A41"/>
    <w:rsid w:val="00EF6F52"/>
    <w:rsid w:val="00EF7224"/>
    <w:rsid w:val="00EF7227"/>
    <w:rsid w:val="00EF7406"/>
    <w:rsid w:val="00EF77F7"/>
    <w:rsid w:val="00EF79B2"/>
    <w:rsid w:val="00EF79CB"/>
    <w:rsid w:val="00EF7A0F"/>
    <w:rsid w:val="00EF7FAF"/>
    <w:rsid w:val="00F0020C"/>
    <w:rsid w:val="00F00E93"/>
    <w:rsid w:val="00F0150C"/>
    <w:rsid w:val="00F01767"/>
    <w:rsid w:val="00F017FE"/>
    <w:rsid w:val="00F019FF"/>
    <w:rsid w:val="00F01C19"/>
    <w:rsid w:val="00F01D0C"/>
    <w:rsid w:val="00F020A4"/>
    <w:rsid w:val="00F025C6"/>
    <w:rsid w:val="00F02976"/>
    <w:rsid w:val="00F02C2C"/>
    <w:rsid w:val="00F02FBE"/>
    <w:rsid w:val="00F0301E"/>
    <w:rsid w:val="00F03094"/>
    <w:rsid w:val="00F03232"/>
    <w:rsid w:val="00F032A1"/>
    <w:rsid w:val="00F03300"/>
    <w:rsid w:val="00F034D0"/>
    <w:rsid w:val="00F0385B"/>
    <w:rsid w:val="00F03949"/>
    <w:rsid w:val="00F03F51"/>
    <w:rsid w:val="00F042F7"/>
    <w:rsid w:val="00F04738"/>
    <w:rsid w:val="00F04E99"/>
    <w:rsid w:val="00F055F8"/>
    <w:rsid w:val="00F05BFA"/>
    <w:rsid w:val="00F061C5"/>
    <w:rsid w:val="00F06BF3"/>
    <w:rsid w:val="00F07052"/>
    <w:rsid w:val="00F07087"/>
    <w:rsid w:val="00F07396"/>
    <w:rsid w:val="00F101EB"/>
    <w:rsid w:val="00F10946"/>
    <w:rsid w:val="00F10F4B"/>
    <w:rsid w:val="00F10FA6"/>
    <w:rsid w:val="00F11556"/>
    <w:rsid w:val="00F11E7D"/>
    <w:rsid w:val="00F120D8"/>
    <w:rsid w:val="00F12423"/>
    <w:rsid w:val="00F125A0"/>
    <w:rsid w:val="00F12754"/>
    <w:rsid w:val="00F127BD"/>
    <w:rsid w:val="00F13292"/>
    <w:rsid w:val="00F13329"/>
    <w:rsid w:val="00F14202"/>
    <w:rsid w:val="00F142F3"/>
    <w:rsid w:val="00F1431F"/>
    <w:rsid w:val="00F1494D"/>
    <w:rsid w:val="00F149DF"/>
    <w:rsid w:val="00F14A59"/>
    <w:rsid w:val="00F150AB"/>
    <w:rsid w:val="00F150B7"/>
    <w:rsid w:val="00F150CB"/>
    <w:rsid w:val="00F15160"/>
    <w:rsid w:val="00F152AF"/>
    <w:rsid w:val="00F15398"/>
    <w:rsid w:val="00F15C38"/>
    <w:rsid w:val="00F15DAB"/>
    <w:rsid w:val="00F16349"/>
    <w:rsid w:val="00F163A9"/>
    <w:rsid w:val="00F168B8"/>
    <w:rsid w:val="00F16E18"/>
    <w:rsid w:val="00F173E4"/>
    <w:rsid w:val="00F176BF"/>
    <w:rsid w:val="00F20037"/>
    <w:rsid w:val="00F2065A"/>
    <w:rsid w:val="00F20D23"/>
    <w:rsid w:val="00F20D27"/>
    <w:rsid w:val="00F20F52"/>
    <w:rsid w:val="00F2120A"/>
    <w:rsid w:val="00F21A69"/>
    <w:rsid w:val="00F21CB0"/>
    <w:rsid w:val="00F220AF"/>
    <w:rsid w:val="00F2302C"/>
    <w:rsid w:val="00F2314F"/>
    <w:rsid w:val="00F23195"/>
    <w:rsid w:val="00F2339C"/>
    <w:rsid w:val="00F2369E"/>
    <w:rsid w:val="00F23723"/>
    <w:rsid w:val="00F23D35"/>
    <w:rsid w:val="00F2413A"/>
    <w:rsid w:val="00F24F08"/>
    <w:rsid w:val="00F2573E"/>
    <w:rsid w:val="00F258BA"/>
    <w:rsid w:val="00F25B4D"/>
    <w:rsid w:val="00F25F45"/>
    <w:rsid w:val="00F25FC9"/>
    <w:rsid w:val="00F264B6"/>
    <w:rsid w:val="00F26685"/>
    <w:rsid w:val="00F26791"/>
    <w:rsid w:val="00F26A1F"/>
    <w:rsid w:val="00F26FDA"/>
    <w:rsid w:val="00F27012"/>
    <w:rsid w:val="00F274B0"/>
    <w:rsid w:val="00F27625"/>
    <w:rsid w:val="00F2773C"/>
    <w:rsid w:val="00F27887"/>
    <w:rsid w:val="00F27A28"/>
    <w:rsid w:val="00F30191"/>
    <w:rsid w:val="00F30707"/>
    <w:rsid w:val="00F30BC0"/>
    <w:rsid w:val="00F30C4A"/>
    <w:rsid w:val="00F30DF9"/>
    <w:rsid w:val="00F3108B"/>
    <w:rsid w:val="00F3135B"/>
    <w:rsid w:val="00F314D3"/>
    <w:rsid w:val="00F315E8"/>
    <w:rsid w:val="00F315FD"/>
    <w:rsid w:val="00F31BF9"/>
    <w:rsid w:val="00F31C3F"/>
    <w:rsid w:val="00F31C69"/>
    <w:rsid w:val="00F31CC9"/>
    <w:rsid w:val="00F325BB"/>
    <w:rsid w:val="00F32BC5"/>
    <w:rsid w:val="00F32D0C"/>
    <w:rsid w:val="00F3301F"/>
    <w:rsid w:val="00F3309B"/>
    <w:rsid w:val="00F331CA"/>
    <w:rsid w:val="00F334FA"/>
    <w:rsid w:val="00F337A2"/>
    <w:rsid w:val="00F3390D"/>
    <w:rsid w:val="00F34017"/>
    <w:rsid w:val="00F3450C"/>
    <w:rsid w:val="00F34522"/>
    <w:rsid w:val="00F345C6"/>
    <w:rsid w:val="00F346A2"/>
    <w:rsid w:val="00F34D52"/>
    <w:rsid w:val="00F355F0"/>
    <w:rsid w:val="00F35660"/>
    <w:rsid w:val="00F3603B"/>
    <w:rsid w:val="00F364B4"/>
    <w:rsid w:val="00F37184"/>
    <w:rsid w:val="00F372EB"/>
    <w:rsid w:val="00F373AC"/>
    <w:rsid w:val="00F37885"/>
    <w:rsid w:val="00F37899"/>
    <w:rsid w:val="00F37943"/>
    <w:rsid w:val="00F3797B"/>
    <w:rsid w:val="00F37C00"/>
    <w:rsid w:val="00F37E44"/>
    <w:rsid w:val="00F4073B"/>
    <w:rsid w:val="00F407CE"/>
    <w:rsid w:val="00F40B71"/>
    <w:rsid w:val="00F40B96"/>
    <w:rsid w:val="00F40C44"/>
    <w:rsid w:val="00F4112A"/>
    <w:rsid w:val="00F41139"/>
    <w:rsid w:val="00F41C08"/>
    <w:rsid w:val="00F41C97"/>
    <w:rsid w:val="00F41D4E"/>
    <w:rsid w:val="00F41F78"/>
    <w:rsid w:val="00F41FBA"/>
    <w:rsid w:val="00F42850"/>
    <w:rsid w:val="00F4285E"/>
    <w:rsid w:val="00F43517"/>
    <w:rsid w:val="00F438C0"/>
    <w:rsid w:val="00F43B0B"/>
    <w:rsid w:val="00F43B0C"/>
    <w:rsid w:val="00F43FFE"/>
    <w:rsid w:val="00F4400E"/>
    <w:rsid w:val="00F441F5"/>
    <w:rsid w:val="00F4470A"/>
    <w:rsid w:val="00F4470F"/>
    <w:rsid w:val="00F4474B"/>
    <w:rsid w:val="00F447EA"/>
    <w:rsid w:val="00F4490F"/>
    <w:rsid w:val="00F44B1D"/>
    <w:rsid w:val="00F44F2D"/>
    <w:rsid w:val="00F456BA"/>
    <w:rsid w:val="00F45C67"/>
    <w:rsid w:val="00F46179"/>
    <w:rsid w:val="00F4652D"/>
    <w:rsid w:val="00F46827"/>
    <w:rsid w:val="00F46A23"/>
    <w:rsid w:val="00F46C7F"/>
    <w:rsid w:val="00F46FC5"/>
    <w:rsid w:val="00F4727B"/>
    <w:rsid w:val="00F4773B"/>
    <w:rsid w:val="00F47C52"/>
    <w:rsid w:val="00F47DF0"/>
    <w:rsid w:val="00F5012A"/>
    <w:rsid w:val="00F50298"/>
    <w:rsid w:val="00F50425"/>
    <w:rsid w:val="00F505F3"/>
    <w:rsid w:val="00F5087A"/>
    <w:rsid w:val="00F50A7E"/>
    <w:rsid w:val="00F50AF9"/>
    <w:rsid w:val="00F50BEA"/>
    <w:rsid w:val="00F50E98"/>
    <w:rsid w:val="00F50F0F"/>
    <w:rsid w:val="00F513A0"/>
    <w:rsid w:val="00F515D9"/>
    <w:rsid w:val="00F51CE1"/>
    <w:rsid w:val="00F527AF"/>
    <w:rsid w:val="00F52A83"/>
    <w:rsid w:val="00F52BCF"/>
    <w:rsid w:val="00F53199"/>
    <w:rsid w:val="00F532AD"/>
    <w:rsid w:val="00F534AE"/>
    <w:rsid w:val="00F53729"/>
    <w:rsid w:val="00F53860"/>
    <w:rsid w:val="00F538B0"/>
    <w:rsid w:val="00F53C37"/>
    <w:rsid w:val="00F53C5E"/>
    <w:rsid w:val="00F543BC"/>
    <w:rsid w:val="00F54658"/>
    <w:rsid w:val="00F54660"/>
    <w:rsid w:val="00F5515B"/>
    <w:rsid w:val="00F55575"/>
    <w:rsid w:val="00F55A48"/>
    <w:rsid w:val="00F56154"/>
    <w:rsid w:val="00F56681"/>
    <w:rsid w:val="00F566D1"/>
    <w:rsid w:val="00F568E7"/>
    <w:rsid w:val="00F56B2F"/>
    <w:rsid w:val="00F56C84"/>
    <w:rsid w:val="00F56D7D"/>
    <w:rsid w:val="00F56DBC"/>
    <w:rsid w:val="00F5755D"/>
    <w:rsid w:val="00F577E7"/>
    <w:rsid w:val="00F57DBA"/>
    <w:rsid w:val="00F57F64"/>
    <w:rsid w:val="00F60140"/>
    <w:rsid w:val="00F60178"/>
    <w:rsid w:val="00F603B0"/>
    <w:rsid w:val="00F60A9C"/>
    <w:rsid w:val="00F60B69"/>
    <w:rsid w:val="00F60ECE"/>
    <w:rsid w:val="00F612D5"/>
    <w:rsid w:val="00F614E3"/>
    <w:rsid w:val="00F61652"/>
    <w:rsid w:val="00F61837"/>
    <w:rsid w:val="00F618F9"/>
    <w:rsid w:val="00F61A72"/>
    <w:rsid w:val="00F61BB2"/>
    <w:rsid w:val="00F61E47"/>
    <w:rsid w:val="00F6239F"/>
    <w:rsid w:val="00F62433"/>
    <w:rsid w:val="00F626E6"/>
    <w:rsid w:val="00F627A0"/>
    <w:rsid w:val="00F62A09"/>
    <w:rsid w:val="00F62E44"/>
    <w:rsid w:val="00F63427"/>
    <w:rsid w:val="00F63582"/>
    <w:rsid w:val="00F63972"/>
    <w:rsid w:val="00F639EC"/>
    <w:rsid w:val="00F63A5A"/>
    <w:rsid w:val="00F63E80"/>
    <w:rsid w:val="00F644AC"/>
    <w:rsid w:val="00F64918"/>
    <w:rsid w:val="00F64F22"/>
    <w:rsid w:val="00F65682"/>
    <w:rsid w:val="00F65887"/>
    <w:rsid w:val="00F65968"/>
    <w:rsid w:val="00F66232"/>
    <w:rsid w:val="00F66803"/>
    <w:rsid w:val="00F6682C"/>
    <w:rsid w:val="00F66911"/>
    <w:rsid w:val="00F66C4F"/>
    <w:rsid w:val="00F66FDA"/>
    <w:rsid w:val="00F67233"/>
    <w:rsid w:val="00F67344"/>
    <w:rsid w:val="00F6744E"/>
    <w:rsid w:val="00F67879"/>
    <w:rsid w:val="00F67B6F"/>
    <w:rsid w:val="00F67C12"/>
    <w:rsid w:val="00F67D20"/>
    <w:rsid w:val="00F67E47"/>
    <w:rsid w:val="00F67E4E"/>
    <w:rsid w:val="00F67F7C"/>
    <w:rsid w:val="00F67FF0"/>
    <w:rsid w:val="00F70023"/>
    <w:rsid w:val="00F70193"/>
    <w:rsid w:val="00F70BD2"/>
    <w:rsid w:val="00F70C37"/>
    <w:rsid w:val="00F70D2B"/>
    <w:rsid w:val="00F70DB0"/>
    <w:rsid w:val="00F713B9"/>
    <w:rsid w:val="00F713F1"/>
    <w:rsid w:val="00F71B30"/>
    <w:rsid w:val="00F71D01"/>
    <w:rsid w:val="00F71DE6"/>
    <w:rsid w:val="00F721E2"/>
    <w:rsid w:val="00F727B5"/>
    <w:rsid w:val="00F72AE4"/>
    <w:rsid w:val="00F72B32"/>
    <w:rsid w:val="00F730A5"/>
    <w:rsid w:val="00F738B5"/>
    <w:rsid w:val="00F73AC0"/>
    <w:rsid w:val="00F73BB1"/>
    <w:rsid w:val="00F74305"/>
    <w:rsid w:val="00F74A5D"/>
    <w:rsid w:val="00F74E87"/>
    <w:rsid w:val="00F7550D"/>
    <w:rsid w:val="00F75951"/>
    <w:rsid w:val="00F75CEE"/>
    <w:rsid w:val="00F76110"/>
    <w:rsid w:val="00F763CE"/>
    <w:rsid w:val="00F76648"/>
    <w:rsid w:val="00F7676C"/>
    <w:rsid w:val="00F768DC"/>
    <w:rsid w:val="00F76981"/>
    <w:rsid w:val="00F76AAF"/>
    <w:rsid w:val="00F76EEC"/>
    <w:rsid w:val="00F7732B"/>
    <w:rsid w:val="00F7752D"/>
    <w:rsid w:val="00F777A8"/>
    <w:rsid w:val="00F77958"/>
    <w:rsid w:val="00F803AB"/>
    <w:rsid w:val="00F805AE"/>
    <w:rsid w:val="00F807B5"/>
    <w:rsid w:val="00F80882"/>
    <w:rsid w:val="00F80977"/>
    <w:rsid w:val="00F80AE5"/>
    <w:rsid w:val="00F80B14"/>
    <w:rsid w:val="00F80C8B"/>
    <w:rsid w:val="00F80ECE"/>
    <w:rsid w:val="00F81077"/>
    <w:rsid w:val="00F8136C"/>
    <w:rsid w:val="00F8157F"/>
    <w:rsid w:val="00F8196B"/>
    <w:rsid w:val="00F81FBC"/>
    <w:rsid w:val="00F8221A"/>
    <w:rsid w:val="00F825D7"/>
    <w:rsid w:val="00F82DE8"/>
    <w:rsid w:val="00F83A34"/>
    <w:rsid w:val="00F83B39"/>
    <w:rsid w:val="00F83F39"/>
    <w:rsid w:val="00F83FA8"/>
    <w:rsid w:val="00F84CB4"/>
    <w:rsid w:val="00F84DA6"/>
    <w:rsid w:val="00F84FB5"/>
    <w:rsid w:val="00F85079"/>
    <w:rsid w:val="00F852BF"/>
    <w:rsid w:val="00F85C7F"/>
    <w:rsid w:val="00F85CB2"/>
    <w:rsid w:val="00F85E23"/>
    <w:rsid w:val="00F8630A"/>
    <w:rsid w:val="00F863D9"/>
    <w:rsid w:val="00F863E5"/>
    <w:rsid w:val="00F867FF"/>
    <w:rsid w:val="00F86A15"/>
    <w:rsid w:val="00F8714D"/>
    <w:rsid w:val="00F8724A"/>
    <w:rsid w:val="00F8768C"/>
    <w:rsid w:val="00F87711"/>
    <w:rsid w:val="00F87EFF"/>
    <w:rsid w:val="00F900CD"/>
    <w:rsid w:val="00F90241"/>
    <w:rsid w:val="00F90B18"/>
    <w:rsid w:val="00F90D2E"/>
    <w:rsid w:val="00F90EB1"/>
    <w:rsid w:val="00F912EF"/>
    <w:rsid w:val="00F9189D"/>
    <w:rsid w:val="00F91C67"/>
    <w:rsid w:val="00F92162"/>
    <w:rsid w:val="00F92478"/>
    <w:rsid w:val="00F9263A"/>
    <w:rsid w:val="00F92B21"/>
    <w:rsid w:val="00F936C2"/>
    <w:rsid w:val="00F93730"/>
    <w:rsid w:val="00F93E46"/>
    <w:rsid w:val="00F94347"/>
    <w:rsid w:val="00F945B6"/>
    <w:rsid w:val="00F947DE"/>
    <w:rsid w:val="00F94877"/>
    <w:rsid w:val="00F94D0A"/>
    <w:rsid w:val="00F9520B"/>
    <w:rsid w:val="00F9522C"/>
    <w:rsid w:val="00F95413"/>
    <w:rsid w:val="00F955EB"/>
    <w:rsid w:val="00F95723"/>
    <w:rsid w:val="00F95742"/>
    <w:rsid w:val="00F95BBF"/>
    <w:rsid w:val="00F95F46"/>
    <w:rsid w:val="00F95F50"/>
    <w:rsid w:val="00F9628C"/>
    <w:rsid w:val="00F964DB"/>
    <w:rsid w:val="00F965FC"/>
    <w:rsid w:val="00F9685E"/>
    <w:rsid w:val="00F96882"/>
    <w:rsid w:val="00F968FE"/>
    <w:rsid w:val="00F96BC0"/>
    <w:rsid w:val="00F96F31"/>
    <w:rsid w:val="00F970B5"/>
    <w:rsid w:val="00F97346"/>
    <w:rsid w:val="00F9780C"/>
    <w:rsid w:val="00F9785C"/>
    <w:rsid w:val="00F97AC5"/>
    <w:rsid w:val="00FA00E7"/>
    <w:rsid w:val="00FA02DC"/>
    <w:rsid w:val="00FA0D57"/>
    <w:rsid w:val="00FA0E20"/>
    <w:rsid w:val="00FA1007"/>
    <w:rsid w:val="00FA1222"/>
    <w:rsid w:val="00FA14D6"/>
    <w:rsid w:val="00FA155D"/>
    <w:rsid w:val="00FA16B8"/>
    <w:rsid w:val="00FA16EF"/>
    <w:rsid w:val="00FA1A22"/>
    <w:rsid w:val="00FA23D6"/>
    <w:rsid w:val="00FA257C"/>
    <w:rsid w:val="00FA26A5"/>
    <w:rsid w:val="00FA26AB"/>
    <w:rsid w:val="00FA2AF6"/>
    <w:rsid w:val="00FA2BA7"/>
    <w:rsid w:val="00FA2E6A"/>
    <w:rsid w:val="00FA2F53"/>
    <w:rsid w:val="00FA351D"/>
    <w:rsid w:val="00FA3880"/>
    <w:rsid w:val="00FA3ACB"/>
    <w:rsid w:val="00FA41F8"/>
    <w:rsid w:val="00FA43C6"/>
    <w:rsid w:val="00FA46F7"/>
    <w:rsid w:val="00FA485B"/>
    <w:rsid w:val="00FA4AC6"/>
    <w:rsid w:val="00FA4CE3"/>
    <w:rsid w:val="00FA4D35"/>
    <w:rsid w:val="00FA4F3C"/>
    <w:rsid w:val="00FA5060"/>
    <w:rsid w:val="00FA53ED"/>
    <w:rsid w:val="00FA5857"/>
    <w:rsid w:val="00FA5D47"/>
    <w:rsid w:val="00FA5FBB"/>
    <w:rsid w:val="00FA600F"/>
    <w:rsid w:val="00FA603F"/>
    <w:rsid w:val="00FA6525"/>
    <w:rsid w:val="00FA66DA"/>
    <w:rsid w:val="00FA699D"/>
    <w:rsid w:val="00FA7497"/>
    <w:rsid w:val="00FA75A4"/>
    <w:rsid w:val="00FA79BD"/>
    <w:rsid w:val="00FA7BBA"/>
    <w:rsid w:val="00FA7D54"/>
    <w:rsid w:val="00FA7E19"/>
    <w:rsid w:val="00FB0634"/>
    <w:rsid w:val="00FB0637"/>
    <w:rsid w:val="00FB094D"/>
    <w:rsid w:val="00FB0BB0"/>
    <w:rsid w:val="00FB0CD8"/>
    <w:rsid w:val="00FB1286"/>
    <w:rsid w:val="00FB15CD"/>
    <w:rsid w:val="00FB160C"/>
    <w:rsid w:val="00FB1769"/>
    <w:rsid w:val="00FB1A1A"/>
    <w:rsid w:val="00FB2719"/>
    <w:rsid w:val="00FB2785"/>
    <w:rsid w:val="00FB2982"/>
    <w:rsid w:val="00FB2F16"/>
    <w:rsid w:val="00FB2F8F"/>
    <w:rsid w:val="00FB35E1"/>
    <w:rsid w:val="00FB3AA9"/>
    <w:rsid w:val="00FB3BA0"/>
    <w:rsid w:val="00FB3CC4"/>
    <w:rsid w:val="00FB3F42"/>
    <w:rsid w:val="00FB3FC9"/>
    <w:rsid w:val="00FB43E0"/>
    <w:rsid w:val="00FB4B79"/>
    <w:rsid w:val="00FB4BF7"/>
    <w:rsid w:val="00FB4F2E"/>
    <w:rsid w:val="00FB54F6"/>
    <w:rsid w:val="00FB57E6"/>
    <w:rsid w:val="00FB5F65"/>
    <w:rsid w:val="00FB6A6B"/>
    <w:rsid w:val="00FB6FC2"/>
    <w:rsid w:val="00FB7404"/>
    <w:rsid w:val="00FB7C73"/>
    <w:rsid w:val="00FB7EA1"/>
    <w:rsid w:val="00FB7FCA"/>
    <w:rsid w:val="00FC0193"/>
    <w:rsid w:val="00FC046F"/>
    <w:rsid w:val="00FC0495"/>
    <w:rsid w:val="00FC06CA"/>
    <w:rsid w:val="00FC0BA0"/>
    <w:rsid w:val="00FC0C08"/>
    <w:rsid w:val="00FC0E04"/>
    <w:rsid w:val="00FC134A"/>
    <w:rsid w:val="00FC1627"/>
    <w:rsid w:val="00FC18F1"/>
    <w:rsid w:val="00FC1A07"/>
    <w:rsid w:val="00FC1C3D"/>
    <w:rsid w:val="00FC1E94"/>
    <w:rsid w:val="00FC1EDC"/>
    <w:rsid w:val="00FC27A4"/>
    <w:rsid w:val="00FC28D2"/>
    <w:rsid w:val="00FC2E5B"/>
    <w:rsid w:val="00FC32DA"/>
    <w:rsid w:val="00FC3757"/>
    <w:rsid w:val="00FC3D89"/>
    <w:rsid w:val="00FC41F1"/>
    <w:rsid w:val="00FC4348"/>
    <w:rsid w:val="00FC47B5"/>
    <w:rsid w:val="00FC5100"/>
    <w:rsid w:val="00FC51A4"/>
    <w:rsid w:val="00FC54F1"/>
    <w:rsid w:val="00FC567C"/>
    <w:rsid w:val="00FC5800"/>
    <w:rsid w:val="00FC5B47"/>
    <w:rsid w:val="00FC66D7"/>
    <w:rsid w:val="00FC6BCE"/>
    <w:rsid w:val="00FC6C25"/>
    <w:rsid w:val="00FC7705"/>
    <w:rsid w:val="00FC770A"/>
    <w:rsid w:val="00FC7E5B"/>
    <w:rsid w:val="00FC7F52"/>
    <w:rsid w:val="00FD09B9"/>
    <w:rsid w:val="00FD0FB0"/>
    <w:rsid w:val="00FD13C3"/>
    <w:rsid w:val="00FD1654"/>
    <w:rsid w:val="00FD1B1F"/>
    <w:rsid w:val="00FD2417"/>
    <w:rsid w:val="00FD245E"/>
    <w:rsid w:val="00FD249D"/>
    <w:rsid w:val="00FD270A"/>
    <w:rsid w:val="00FD2724"/>
    <w:rsid w:val="00FD2902"/>
    <w:rsid w:val="00FD29E5"/>
    <w:rsid w:val="00FD2AEA"/>
    <w:rsid w:val="00FD2CEA"/>
    <w:rsid w:val="00FD2FBF"/>
    <w:rsid w:val="00FD393F"/>
    <w:rsid w:val="00FD3C76"/>
    <w:rsid w:val="00FD3CC1"/>
    <w:rsid w:val="00FD3F14"/>
    <w:rsid w:val="00FD3FA3"/>
    <w:rsid w:val="00FD4085"/>
    <w:rsid w:val="00FD418C"/>
    <w:rsid w:val="00FD4682"/>
    <w:rsid w:val="00FD4B13"/>
    <w:rsid w:val="00FD4C6F"/>
    <w:rsid w:val="00FD5209"/>
    <w:rsid w:val="00FD52EF"/>
    <w:rsid w:val="00FD54AB"/>
    <w:rsid w:val="00FD5BD6"/>
    <w:rsid w:val="00FD63E3"/>
    <w:rsid w:val="00FD6A66"/>
    <w:rsid w:val="00FD7229"/>
    <w:rsid w:val="00FD76BF"/>
    <w:rsid w:val="00FD7716"/>
    <w:rsid w:val="00FD7B04"/>
    <w:rsid w:val="00FD7CA0"/>
    <w:rsid w:val="00FE0442"/>
    <w:rsid w:val="00FE045C"/>
    <w:rsid w:val="00FE06BB"/>
    <w:rsid w:val="00FE0A9C"/>
    <w:rsid w:val="00FE102A"/>
    <w:rsid w:val="00FE117E"/>
    <w:rsid w:val="00FE13A1"/>
    <w:rsid w:val="00FE1711"/>
    <w:rsid w:val="00FE1904"/>
    <w:rsid w:val="00FE1A43"/>
    <w:rsid w:val="00FE27DF"/>
    <w:rsid w:val="00FE2C90"/>
    <w:rsid w:val="00FE38E6"/>
    <w:rsid w:val="00FE3B91"/>
    <w:rsid w:val="00FE4176"/>
    <w:rsid w:val="00FE4F35"/>
    <w:rsid w:val="00FE509B"/>
    <w:rsid w:val="00FE5197"/>
    <w:rsid w:val="00FE51F7"/>
    <w:rsid w:val="00FE534D"/>
    <w:rsid w:val="00FE54E3"/>
    <w:rsid w:val="00FE56DE"/>
    <w:rsid w:val="00FE58C3"/>
    <w:rsid w:val="00FE598D"/>
    <w:rsid w:val="00FE5A2B"/>
    <w:rsid w:val="00FE5CC6"/>
    <w:rsid w:val="00FE5DA7"/>
    <w:rsid w:val="00FE5EDC"/>
    <w:rsid w:val="00FE6249"/>
    <w:rsid w:val="00FE63A8"/>
    <w:rsid w:val="00FE64C8"/>
    <w:rsid w:val="00FE64E3"/>
    <w:rsid w:val="00FE651B"/>
    <w:rsid w:val="00FE78C5"/>
    <w:rsid w:val="00FE7B89"/>
    <w:rsid w:val="00FE7ECD"/>
    <w:rsid w:val="00FF0069"/>
    <w:rsid w:val="00FF02C1"/>
    <w:rsid w:val="00FF04A0"/>
    <w:rsid w:val="00FF0683"/>
    <w:rsid w:val="00FF06A2"/>
    <w:rsid w:val="00FF0B2E"/>
    <w:rsid w:val="00FF0B81"/>
    <w:rsid w:val="00FF0E65"/>
    <w:rsid w:val="00FF130C"/>
    <w:rsid w:val="00FF1723"/>
    <w:rsid w:val="00FF184F"/>
    <w:rsid w:val="00FF1F20"/>
    <w:rsid w:val="00FF234F"/>
    <w:rsid w:val="00FF28EA"/>
    <w:rsid w:val="00FF292B"/>
    <w:rsid w:val="00FF29BB"/>
    <w:rsid w:val="00FF2D8A"/>
    <w:rsid w:val="00FF3B1C"/>
    <w:rsid w:val="00FF3CCE"/>
    <w:rsid w:val="00FF3D98"/>
    <w:rsid w:val="00FF4294"/>
    <w:rsid w:val="00FF4791"/>
    <w:rsid w:val="00FF4CEF"/>
    <w:rsid w:val="00FF5003"/>
    <w:rsid w:val="00FF54BD"/>
    <w:rsid w:val="00FF6158"/>
    <w:rsid w:val="00FF6437"/>
    <w:rsid w:val="00FF66F8"/>
    <w:rsid w:val="00FF6A39"/>
    <w:rsid w:val="00FF6BB5"/>
    <w:rsid w:val="00FF6D48"/>
    <w:rsid w:val="00FF6EFA"/>
    <w:rsid w:val="00FF6F5E"/>
    <w:rsid w:val="00FF708B"/>
    <w:rsid w:val="00FF7112"/>
    <w:rsid w:val="00FF715C"/>
    <w:rsid w:val="00FF7720"/>
    <w:rsid w:val="00FF7A29"/>
    <w:rsid w:val="00FF7B2C"/>
    <w:rsid w:val="00FF7E3C"/>
    <w:rsid w:val="00FF7EAD"/>
    <w:rsid w:val="0F4D7F87"/>
    <w:rsid w:val="13B6313A"/>
    <w:rsid w:val="17EA741C"/>
    <w:rsid w:val="25AD7A09"/>
    <w:rsid w:val="3C384256"/>
    <w:rsid w:val="3E34451B"/>
    <w:rsid w:val="43136E1B"/>
    <w:rsid w:val="44556AEF"/>
    <w:rsid w:val="487620BD"/>
    <w:rsid w:val="5AC671BB"/>
    <w:rsid w:val="5E3A3DC0"/>
    <w:rsid w:val="60FF5BED"/>
    <w:rsid w:val="6E56431C"/>
    <w:rsid w:val="7008597B"/>
    <w:rsid w:val="7B1B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0C10F2"/>
  <w15:docId w15:val="{A17055B5-215E-4695-B699-0BCFED63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qFormat="1"/>
    <w:lsdException w:name="annotation text" w:qFormat="1"/>
    <w:lsdException w:name="header" w:uiPriority="99" w:unhideWhenUsed="1" w:qFormat="1"/>
    <w:lsdException w:name="footer" w:uiPriority="99"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qFormat="1"/>
    <w:lsdException w:name="line number" w:semiHidden="1" w:unhideWhenUsed="1"/>
    <w:lsdException w:name="page number" w:uiPriority="99" w:qFormat="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99" w:unhideWhenUsed="1"/>
    <w:lsdException w:name="Body Text Indent"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qFormat="1"/>
    <w:lsdException w:name="Strong" w:uiPriority="22"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12" w:lineRule="auto"/>
      <w:ind w:firstLineChars="200" w:firstLine="200"/>
      <w:jc w:val="both"/>
    </w:pPr>
    <w:rPr>
      <w:rFonts w:cstheme="minorBidi"/>
      <w:kern w:val="2"/>
      <w:sz w:val="24"/>
      <w:szCs w:val="22"/>
    </w:rPr>
  </w:style>
  <w:style w:type="paragraph" w:styleId="11">
    <w:name w:val="heading 1"/>
    <w:basedOn w:val="a0"/>
    <w:next w:val="a0"/>
    <w:link w:val="1Char"/>
    <w:qFormat/>
    <w:pPr>
      <w:keepNext/>
      <w:keepLines/>
      <w:numPr>
        <w:numId w:val="1"/>
      </w:numPr>
      <w:spacing w:before="340" w:after="330" w:line="578" w:lineRule="auto"/>
      <w:ind w:firstLineChars="0" w:firstLine="0"/>
      <w:jc w:val="center"/>
      <w:outlineLvl w:val="0"/>
    </w:pPr>
    <w:rPr>
      <w:rFonts w:eastAsia="黑体"/>
      <w:bCs/>
      <w:kern w:val="44"/>
      <w:sz w:val="32"/>
      <w:szCs w:val="44"/>
    </w:rPr>
  </w:style>
  <w:style w:type="paragraph" w:styleId="2">
    <w:name w:val="heading 2"/>
    <w:basedOn w:val="a0"/>
    <w:next w:val="a0"/>
    <w:link w:val="2Char"/>
    <w:unhideWhenUsed/>
    <w:qFormat/>
    <w:pPr>
      <w:keepNext/>
      <w:keepLines/>
      <w:numPr>
        <w:ilvl w:val="1"/>
        <w:numId w:val="1"/>
      </w:numPr>
      <w:tabs>
        <w:tab w:val="left" w:pos="2410"/>
      </w:tabs>
      <w:spacing w:before="260" w:after="260" w:line="413" w:lineRule="auto"/>
      <w:ind w:firstLineChars="0"/>
      <w:outlineLvl w:val="1"/>
    </w:pPr>
    <w:rPr>
      <w:rFonts w:ascii="黑体" w:eastAsia="黑体" w:hAnsi="黑体" w:cstheme="majorBidi"/>
      <w:bCs/>
      <w:sz w:val="28"/>
      <w:szCs w:val="32"/>
    </w:rPr>
  </w:style>
  <w:style w:type="paragraph" w:styleId="3">
    <w:name w:val="heading 3"/>
    <w:basedOn w:val="a0"/>
    <w:next w:val="a0"/>
    <w:link w:val="3Char"/>
    <w:unhideWhenUsed/>
    <w:qFormat/>
    <w:pPr>
      <w:keepNext/>
      <w:keepLines/>
      <w:spacing w:before="260" w:after="260" w:line="413" w:lineRule="auto"/>
      <w:ind w:firstLineChars="0" w:firstLine="0"/>
      <w:outlineLvl w:val="2"/>
    </w:pPr>
    <w:rPr>
      <w:rFonts w:ascii="黑体" w:eastAsia="黑体" w:hAnsi="黑体"/>
      <w:bCs/>
      <w:color w:val="000000" w:themeColor="text1"/>
      <w:szCs w:val="32"/>
    </w:rPr>
  </w:style>
  <w:style w:type="paragraph" w:styleId="4">
    <w:name w:val="heading 4"/>
    <w:basedOn w:val="a0"/>
    <w:next w:val="a0"/>
    <w:link w:val="4Char"/>
    <w:unhideWhenUsed/>
    <w:qFormat/>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0"/>
    <w:next w:val="a0"/>
    <w:link w:val="5Char"/>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0"/>
    <w:next w:val="a0"/>
    <w:link w:val="6Char"/>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0"/>
    <w:next w:val="a0"/>
    <w:link w:val="7Char"/>
    <w:unhideWhenUsed/>
    <w:qFormat/>
    <w:pPr>
      <w:keepNext/>
      <w:keepLines/>
      <w:numPr>
        <w:ilvl w:val="6"/>
        <w:numId w:val="1"/>
      </w:numPr>
      <w:spacing w:before="240" w:after="64" w:line="320" w:lineRule="auto"/>
      <w:ind w:firstLineChars="0" w:firstLine="0"/>
      <w:outlineLvl w:val="6"/>
    </w:pPr>
    <w:rPr>
      <w:b/>
      <w:bCs/>
      <w:szCs w:val="24"/>
    </w:rPr>
  </w:style>
  <w:style w:type="paragraph" w:styleId="8">
    <w:name w:val="heading 8"/>
    <w:basedOn w:val="a0"/>
    <w:next w:val="a0"/>
    <w:link w:val="8Char"/>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0"/>
    <w:next w:val="a0"/>
    <w:link w:val="9Char"/>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rPr>
      <w:rFonts w:cs="Times New Roman"/>
      <w:szCs w:val="24"/>
    </w:rPr>
  </w:style>
  <w:style w:type="paragraph" w:styleId="a5">
    <w:name w:val="caption"/>
    <w:basedOn w:val="a0"/>
    <w:next w:val="a0"/>
    <w:link w:val="Char"/>
    <w:unhideWhenUsed/>
    <w:qFormat/>
    <w:pPr>
      <w:spacing w:line="288" w:lineRule="auto"/>
      <w:jc w:val="center"/>
    </w:pPr>
    <w:rPr>
      <w:rFonts w:cstheme="majorBidi"/>
      <w:sz w:val="21"/>
      <w:szCs w:val="20"/>
    </w:rPr>
  </w:style>
  <w:style w:type="paragraph" w:styleId="a6">
    <w:name w:val="Document Map"/>
    <w:basedOn w:val="a0"/>
    <w:link w:val="Char0"/>
    <w:semiHidden/>
    <w:qFormat/>
    <w:pPr>
      <w:shd w:val="clear" w:color="auto" w:fill="000080"/>
      <w:spacing w:line="240" w:lineRule="auto"/>
      <w:ind w:firstLineChars="0" w:firstLine="0"/>
    </w:pPr>
    <w:rPr>
      <w:rFonts w:cs="Times New Roman"/>
      <w:sz w:val="21"/>
      <w:szCs w:val="24"/>
    </w:rPr>
  </w:style>
  <w:style w:type="paragraph" w:styleId="a7">
    <w:name w:val="annotation text"/>
    <w:basedOn w:val="a0"/>
    <w:link w:val="Char1"/>
    <w:qFormat/>
    <w:pPr>
      <w:widowControl/>
      <w:spacing w:after="200" w:line="276" w:lineRule="auto"/>
      <w:jc w:val="left"/>
    </w:pPr>
    <w:rPr>
      <w:rFonts w:ascii="Calibri" w:hAnsi="Calibri" w:cs="Times New Roman"/>
      <w:kern w:val="0"/>
      <w:sz w:val="22"/>
    </w:rPr>
  </w:style>
  <w:style w:type="paragraph" w:styleId="a8">
    <w:name w:val="Body Text"/>
    <w:basedOn w:val="a0"/>
    <w:link w:val="Char2"/>
    <w:uiPriority w:val="99"/>
    <w:unhideWhenUsed/>
    <w:pPr>
      <w:spacing w:after="120"/>
    </w:pPr>
  </w:style>
  <w:style w:type="paragraph" w:styleId="a9">
    <w:name w:val="Body Text Indent"/>
    <w:basedOn w:val="a0"/>
    <w:link w:val="Char3"/>
    <w:uiPriority w:val="99"/>
    <w:unhideWhenUsed/>
    <w:pPr>
      <w:spacing w:after="120"/>
      <w:ind w:leftChars="200" w:left="420"/>
    </w:pPr>
  </w:style>
  <w:style w:type="paragraph" w:styleId="30">
    <w:name w:val="toc 3"/>
    <w:basedOn w:val="a0"/>
    <w:next w:val="a0"/>
    <w:uiPriority w:val="39"/>
    <w:unhideWhenUsed/>
    <w:qFormat/>
    <w:pPr>
      <w:ind w:leftChars="200" w:left="200" w:firstLineChars="0" w:firstLine="0"/>
    </w:pPr>
  </w:style>
  <w:style w:type="paragraph" w:styleId="aa">
    <w:name w:val="Plain Text"/>
    <w:basedOn w:val="a0"/>
    <w:link w:val="Char4"/>
    <w:qFormat/>
    <w:pPr>
      <w:spacing w:line="240" w:lineRule="auto"/>
      <w:ind w:firstLineChars="0" w:firstLine="0"/>
    </w:pPr>
    <w:rPr>
      <w:rFonts w:ascii="宋体" w:hAnsi="Courier New" w:cs="Courier New"/>
      <w:sz w:val="21"/>
      <w:szCs w:val="21"/>
    </w:rPr>
  </w:style>
  <w:style w:type="paragraph" w:styleId="ab">
    <w:name w:val="Date"/>
    <w:basedOn w:val="a0"/>
    <w:next w:val="a0"/>
    <w:link w:val="Char5"/>
    <w:qFormat/>
    <w:pPr>
      <w:spacing w:line="240" w:lineRule="auto"/>
      <w:ind w:leftChars="2500" w:left="100" w:firstLineChars="0" w:firstLine="0"/>
    </w:pPr>
    <w:rPr>
      <w:rFonts w:cs="Times New Roman"/>
      <w:sz w:val="21"/>
      <w:szCs w:val="24"/>
    </w:rPr>
  </w:style>
  <w:style w:type="paragraph" w:styleId="ac">
    <w:name w:val="endnote text"/>
    <w:basedOn w:val="a0"/>
    <w:link w:val="Char6"/>
    <w:semiHidden/>
    <w:qFormat/>
    <w:pPr>
      <w:snapToGrid w:val="0"/>
      <w:spacing w:line="240" w:lineRule="auto"/>
      <w:ind w:firstLineChars="0" w:firstLine="0"/>
      <w:jc w:val="left"/>
    </w:pPr>
    <w:rPr>
      <w:rFonts w:cs="Times New Roman"/>
      <w:sz w:val="21"/>
      <w:szCs w:val="24"/>
    </w:rPr>
  </w:style>
  <w:style w:type="paragraph" w:styleId="ad">
    <w:name w:val="Balloon Text"/>
    <w:basedOn w:val="a0"/>
    <w:link w:val="Char7"/>
    <w:uiPriority w:val="99"/>
    <w:unhideWhenUsed/>
    <w:qFormat/>
    <w:rPr>
      <w:sz w:val="18"/>
      <w:szCs w:val="18"/>
    </w:rPr>
  </w:style>
  <w:style w:type="paragraph" w:styleId="ae">
    <w:name w:val="footer"/>
    <w:basedOn w:val="a0"/>
    <w:link w:val="Char8"/>
    <w:uiPriority w:val="99"/>
    <w:unhideWhenUsed/>
    <w:qFormat/>
    <w:pPr>
      <w:tabs>
        <w:tab w:val="center" w:pos="4153"/>
        <w:tab w:val="right" w:pos="8306"/>
      </w:tabs>
      <w:snapToGrid w:val="0"/>
      <w:jc w:val="left"/>
    </w:pPr>
    <w:rPr>
      <w:sz w:val="18"/>
      <w:szCs w:val="18"/>
    </w:rPr>
  </w:style>
  <w:style w:type="paragraph" w:styleId="af">
    <w:name w:val="header"/>
    <w:basedOn w:val="a0"/>
    <w:link w:val="Char9"/>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0"/>
    <w:next w:val="a0"/>
    <w:uiPriority w:val="39"/>
    <w:unhideWhenUsed/>
    <w:qFormat/>
    <w:pPr>
      <w:ind w:firstLineChars="0" w:firstLine="0"/>
    </w:pPr>
    <w:rPr>
      <w:rFonts w:eastAsia="黑体"/>
    </w:rPr>
  </w:style>
  <w:style w:type="paragraph" w:styleId="af0">
    <w:name w:val="Subtitle"/>
    <w:basedOn w:val="a0"/>
    <w:next w:val="a0"/>
    <w:link w:val="Chara"/>
    <w:qFormat/>
    <w:pPr>
      <w:spacing w:before="240" w:after="60"/>
      <w:ind w:firstLineChars="0" w:firstLine="0"/>
      <w:jc w:val="center"/>
      <w:outlineLvl w:val="1"/>
    </w:pPr>
    <w:rPr>
      <w:rFonts w:ascii="Cambria" w:hAnsi="Cambria" w:cs="Times New Roman"/>
      <w:b/>
      <w:bCs/>
      <w:kern w:val="28"/>
      <w:sz w:val="32"/>
      <w:szCs w:val="32"/>
    </w:rPr>
  </w:style>
  <w:style w:type="paragraph" w:styleId="af1">
    <w:name w:val="footnote text"/>
    <w:basedOn w:val="a0"/>
    <w:link w:val="Charb"/>
    <w:semiHidden/>
    <w:qFormat/>
    <w:pPr>
      <w:snapToGrid w:val="0"/>
      <w:spacing w:line="240" w:lineRule="auto"/>
      <w:ind w:firstLineChars="0" w:firstLine="0"/>
      <w:jc w:val="left"/>
    </w:pPr>
    <w:rPr>
      <w:rFonts w:cs="Times New Roman"/>
      <w:sz w:val="18"/>
      <w:szCs w:val="18"/>
    </w:rPr>
  </w:style>
  <w:style w:type="paragraph" w:styleId="20">
    <w:name w:val="toc 2"/>
    <w:basedOn w:val="a0"/>
    <w:next w:val="a0"/>
    <w:uiPriority w:val="39"/>
    <w:unhideWhenUsed/>
    <w:qFormat/>
    <w:pPr>
      <w:ind w:leftChars="100" w:left="100" w:firstLineChars="0" w:firstLine="0"/>
    </w:pPr>
  </w:style>
  <w:style w:type="paragraph" w:styleId="af2">
    <w:name w:val="Normal (Web)"/>
    <w:basedOn w:val="a0"/>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3">
    <w:name w:val="Title"/>
    <w:basedOn w:val="a0"/>
    <w:next w:val="a0"/>
    <w:link w:val="Charc"/>
    <w:qFormat/>
    <w:pPr>
      <w:spacing w:before="240" w:after="60" w:line="240" w:lineRule="auto"/>
      <w:ind w:firstLineChars="0" w:firstLine="0"/>
      <w:jc w:val="center"/>
      <w:outlineLvl w:val="0"/>
    </w:pPr>
    <w:rPr>
      <w:rFonts w:ascii="Cambria" w:hAnsi="Cambria" w:cs="Times New Roman"/>
      <w:b/>
      <w:bCs/>
      <w:sz w:val="32"/>
      <w:szCs w:val="32"/>
    </w:rPr>
  </w:style>
  <w:style w:type="paragraph" w:styleId="af4">
    <w:name w:val="annotation subject"/>
    <w:basedOn w:val="a7"/>
    <w:next w:val="a7"/>
    <w:link w:val="Chard"/>
    <w:unhideWhenUsed/>
    <w:qFormat/>
    <w:pPr>
      <w:widowControl w:val="0"/>
      <w:spacing w:after="0" w:line="312" w:lineRule="auto"/>
    </w:pPr>
    <w:rPr>
      <w:rFonts w:cstheme="minorBidi"/>
      <w:b/>
      <w:bCs/>
      <w:kern w:val="2"/>
      <w:sz w:val="24"/>
    </w:rPr>
  </w:style>
  <w:style w:type="paragraph" w:styleId="af5">
    <w:name w:val="Body Text First Indent"/>
    <w:basedOn w:val="a8"/>
    <w:link w:val="Chare"/>
    <w:pPr>
      <w:ind w:firstLineChars="100" w:firstLine="420"/>
    </w:pPr>
  </w:style>
  <w:style w:type="table" w:styleId="af6">
    <w:name w:val="Table Grid"/>
    <w:basedOn w:val="a2"/>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1"/>
    <w:uiPriority w:val="22"/>
    <w:qFormat/>
    <w:rPr>
      <w:b/>
      <w:bCs/>
    </w:rPr>
  </w:style>
  <w:style w:type="character" w:styleId="af8">
    <w:name w:val="endnote reference"/>
    <w:semiHidden/>
    <w:qFormat/>
    <w:rPr>
      <w:vertAlign w:val="superscript"/>
    </w:rPr>
  </w:style>
  <w:style w:type="character" w:styleId="af9">
    <w:name w:val="page number"/>
    <w:basedOn w:val="a1"/>
    <w:uiPriority w:val="99"/>
    <w:qFormat/>
  </w:style>
  <w:style w:type="character" w:styleId="afa">
    <w:name w:val="FollowedHyperlink"/>
    <w:qFormat/>
    <w:rPr>
      <w:color w:val="800080"/>
      <w:u w:val="single"/>
    </w:rPr>
  </w:style>
  <w:style w:type="character" w:styleId="afb">
    <w:name w:val="Emphasis"/>
    <w:qFormat/>
    <w:rPr>
      <w:i/>
      <w:iCs/>
    </w:rPr>
  </w:style>
  <w:style w:type="character" w:styleId="afc">
    <w:name w:val="Hyperlink"/>
    <w:basedOn w:val="a1"/>
    <w:uiPriority w:val="99"/>
    <w:unhideWhenUsed/>
    <w:qFormat/>
    <w:rPr>
      <w:color w:val="0000FF" w:themeColor="hyperlink"/>
      <w:u w:val="single"/>
    </w:rPr>
  </w:style>
  <w:style w:type="character" w:styleId="HTML">
    <w:name w:val="HTML Code"/>
    <w:basedOn w:val="a1"/>
    <w:uiPriority w:val="99"/>
    <w:unhideWhenUsed/>
    <w:rPr>
      <w:rFonts w:ascii="宋体" w:eastAsia="宋体" w:hAnsi="宋体" w:cs="宋体"/>
      <w:sz w:val="24"/>
      <w:szCs w:val="24"/>
    </w:rPr>
  </w:style>
  <w:style w:type="character" w:styleId="afd">
    <w:name w:val="annotation reference"/>
    <w:qFormat/>
    <w:rPr>
      <w:sz w:val="21"/>
      <w:szCs w:val="21"/>
    </w:rPr>
  </w:style>
  <w:style w:type="character" w:styleId="afe">
    <w:name w:val="footnote reference"/>
    <w:semiHidden/>
    <w:qFormat/>
    <w:rPr>
      <w:vertAlign w:val="superscript"/>
    </w:rPr>
  </w:style>
  <w:style w:type="paragraph" w:customStyle="1" w:styleId="1002">
    <w:name w:val="标题 1 + 黑体 小二 非加粗 黑色 居中 段前: 0 磅 段后: 0 磅 行距: 2 倍行距"/>
    <w:basedOn w:val="11"/>
    <w:qFormat/>
    <w:pPr>
      <w:numPr>
        <w:numId w:val="0"/>
      </w:numPr>
      <w:spacing w:before="0" w:after="0" w:line="480" w:lineRule="auto"/>
    </w:pPr>
    <w:rPr>
      <w:rFonts w:ascii="黑体" w:cs="宋体"/>
      <w:b/>
      <w:bCs w:val="0"/>
      <w:color w:val="000000"/>
      <w:sz w:val="36"/>
      <w:szCs w:val="20"/>
    </w:rPr>
  </w:style>
  <w:style w:type="paragraph" w:customStyle="1" w:styleId="2002">
    <w:name w:val="样式 标题 2 + 黑体 小三 非加粗 黑色 段前: 0 磅 段后: 0 磅 行距: 2 倍行距"/>
    <w:basedOn w:val="2"/>
    <w:qFormat/>
    <w:pPr>
      <w:numPr>
        <w:ilvl w:val="0"/>
        <w:numId w:val="0"/>
      </w:numPr>
      <w:spacing w:before="0" w:after="0" w:line="480" w:lineRule="auto"/>
    </w:pPr>
    <w:rPr>
      <w:rFonts w:cs="宋体"/>
      <w:b/>
      <w:bCs w:val="0"/>
      <w:color w:val="000000"/>
      <w:sz w:val="30"/>
      <w:szCs w:val="20"/>
    </w:rPr>
  </w:style>
  <w:style w:type="paragraph" w:customStyle="1" w:styleId="equation">
    <w:name w:val="equation"/>
    <w:basedOn w:val="a0"/>
    <w:next w:val="a0"/>
    <w:qFormat/>
    <w:pPr>
      <w:widowControl/>
      <w:tabs>
        <w:tab w:val="left" w:pos="6237"/>
      </w:tabs>
      <w:overflowPunct w:val="0"/>
      <w:autoSpaceDE w:val="0"/>
      <w:autoSpaceDN w:val="0"/>
      <w:adjustRightInd w:val="0"/>
      <w:spacing w:before="120" w:after="120" w:line="240" w:lineRule="exact"/>
      <w:ind w:left="227" w:firstLineChars="0" w:firstLine="227"/>
      <w:jc w:val="center"/>
      <w:textAlignment w:val="baseline"/>
    </w:pPr>
    <w:rPr>
      <w:rFonts w:ascii="Times" w:hAnsi="Times" w:cs="Times New Roman"/>
      <w:kern w:val="0"/>
      <w:sz w:val="20"/>
      <w:szCs w:val="20"/>
    </w:rPr>
  </w:style>
  <w:style w:type="paragraph" w:customStyle="1" w:styleId="figurelegend">
    <w:name w:val="figure legend"/>
    <w:basedOn w:val="a0"/>
    <w:next w:val="a0"/>
    <w:qFormat/>
    <w:pPr>
      <w:keepNext/>
      <w:keepLines/>
      <w:widowControl/>
      <w:overflowPunct w:val="0"/>
      <w:autoSpaceDE w:val="0"/>
      <w:autoSpaceDN w:val="0"/>
      <w:adjustRightInd w:val="0"/>
      <w:spacing w:before="120" w:after="240" w:line="220" w:lineRule="exact"/>
      <w:ind w:firstLineChars="0" w:firstLine="0"/>
      <w:textAlignment w:val="baseline"/>
    </w:pPr>
    <w:rPr>
      <w:rFonts w:ascii="Times" w:hAnsi="Times" w:cs="Times New Roman"/>
      <w:kern w:val="0"/>
      <w:sz w:val="18"/>
      <w:szCs w:val="20"/>
    </w:rPr>
  </w:style>
  <w:style w:type="paragraph" w:customStyle="1" w:styleId="lyf">
    <w:name w:val="lyf正文"/>
    <w:basedOn w:val="aa"/>
    <w:link w:val="lyfChar"/>
    <w:qFormat/>
    <w:pPr>
      <w:snapToGrid w:val="0"/>
      <w:spacing w:line="300" w:lineRule="auto"/>
      <w:ind w:firstLineChars="200" w:firstLine="200"/>
    </w:pPr>
    <w:rPr>
      <w:rFonts w:cs="Times New Roman"/>
      <w:sz w:val="24"/>
      <w:szCs w:val="20"/>
    </w:rPr>
  </w:style>
  <w:style w:type="character" w:customStyle="1" w:styleId="lyfChar">
    <w:name w:val="lyf正文 Char"/>
    <w:link w:val="lyf"/>
    <w:qFormat/>
    <w:rPr>
      <w:rFonts w:ascii="宋体" w:hAnsi="Courier New"/>
      <w:kern w:val="2"/>
      <w:sz w:val="24"/>
    </w:rPr>
  </w:style>
  <w:style w:type="character" w:customStyle="1" w:styleId="1Char">
    <w:name w:val="标题 1 Char"/>
    <w:basedOn w:val="a1"/>
    <w:link w:val="11"/>
    <w:qFormat/>
    <w:rPr>
      <w:rFonts w:eastAsia="黑体" w:cstheme="minorBidi"/>
      <w:bCs/>
      <w:kern w:val="44"/>
      <w:sz w:val="32"/>
      <w:szCs w:val="44"/>
    </w:rPr>
  </w:style>
  <w:style w:type="paragraph" w:customStyle="1" w:styleId="tabletitle">
    <w:name w:val="table title"/>
    <w:basedOn w:val="a0"/>
    <w:next w:val="a0"/>
    <w:qFormat/>
    <w:pPr>
      <w:keepNext/>
      <w:keepLines/>
      <w:widowControl/>
      <w:overflowPunct w:val="0"/>
      <w:autoSpaceDE w:val="0"/>
      <w:autoSpaceDN w:val="0"/>
      <w:adjustRightInd w:val="0"/>
      <w:spacing w:before="240" w:after="120" w:line="220" w:lineRule="exact"/>
      <w:ind w:firstLineChars="0" w:firstLine="0"/>
      <w:textAlignment w:val="baseline"/>
    </w:pPr>
    <w:rPr>
      <w:rFonts w:ascii="Times" w:hAnsi="Times" w:cs="Times New Roman"/>
      <w:kern w:val="0"/>
      <w:sz w:val="18"/>
      <w:szCs w:val="20"/>
      <w:lang w:val="de-DE"/>
    </w:rPr>
  </w:style>
  <w:style w:type="paragraph" w:customStyle="1" w:styleId="reference">
    <w:name w:val="reference"/>
    <w:basedOn w:val="a0"/>
    <w:qFormat/>
    <w:pPr>
      <w:widowControl/>
      <w:overflowPunct w:val="0"/>
      <w:autoSpaceDE w:val="0"/>
      <w:autoSpaceDN w:val="0"/>
      <w:adjustRightInd w:val="0"/>
      <w:spacing w:line="240" w:lineRule="auto"/>
      <w:ind w:left="227" w:firstLineChars="0" w:hanging="227"/>
      <w:textAlignment w:val="baseline"/>
    </w:pPr>
    <w:rPr>
      <w:rFonts w:ascii="Times" w:hAnsi="Times" w:cs="Times New Roman"/>
      <w:kern w:val="0"/>
      <w:sz w:val="18"/>
      <w:szCs w:val="20"/>
    </w:rPr>
  </w:style>
  <w:style w:type="character" w:customStyle="1" w:styleId="medblacktext">
    <w:name w:val="medblacktext"/>
    <w:basedOn w:val="a1"/>
    <w:qFormat/>
  </w:style>
  <w:style w:type="paragraph" w:customStyle="1" w:styleId="f">
    <w:name w:val="&lt;f文章正文&gt;"/>
    <w:basedOn w:val="a0"/>
    <w:next w:val="a0"/>
    <w:qFormat/>
    <w:pPr>
      <w:autoSpaceDE w:val="0"/>
      <w:autoSpaceDN w:val="0"/>
      <w:adjustRightInd w:val="0"/>
      <w:spacing w:line="240" w:lineRule="auto"/>
      <w:ind w:firstLineChars="0" w:firstLine="0"/>
      <w:jc w:val="left"/>
    </w:pPr>
    <w:rPr>
      <w:rFonts w:ascii="华文中宋" w:eastAsia="华文中宋" w:cs="Times New Roman"/>
      <w:kern w:val="0"/>
      <w:sz w:val="20"/>
      <w:szCs w:val="24"/>
    </w:rPr>
  </w:style>
  <w:style w:type="paragraph" w:styleId="aff">
    <w:name w:val="List Paragraph"/>
    <w:basedOn w:val="a0"/>
    <w:uiPriority w:val="34"/>
    <w:qFormat/>
    <w:pPr>
      <w:ind w:firstLine="420"/>
    </w:pPr>
  </w:style>
  <w:style w:type="character" w:customStyle="1" w:styleId="Char1">
    <w:name w:val="批注文字 Char"/>
    <w:basedOn w:val="a1"/>
    <w:link w:val="a7"/>
    <w:qFormat/>
    <w:rPr>
      <w:rFonts w:ascii="Calibri" w:hAnsi="Calibri"/>
      <w:sz w:val="22"/>
      <w:szCs w:val="22"/>
    </w:rPr>
  </w:style>
  <w:style w:type="character" w:customStyle="1" w:styleId="Chard">
    <w:name w:val="批注主题 Char"/>
    <w:basedOn w:val="Char1"/>
    <w:link w:val="af4"/>
    <w:qFormat/>
    <w:rPr>
      <w:rFonts w:ascii="Calibri" w:hAnsi="Calibri" w:cstheme="minorBidi"/>
      <w:b/>
      <w:bCs/>
      <w:kern w:val="2"/>
      <w:sz w:val="24"/>
      <w:szCs w:val="22"/>
    </w:rPr>
  </w:style>
  <w:style w:type="character" w:customStyle="1" w:styleId="Char7">
    <w:name w:val="批注框文本 Char"/>
    <w:basedOn w:val="a1"/>
    <w:link w:val="ad"/>
    <w:uiPriority w:val="99"/>
    <w:qFormat/>
    <w:rPr>
      <w:rFonts w:cstheme="minorBidi"/>
      <w:kern w:val="2"/>
      <w:sz w:val="18"/>
      <w:szCs w:val="18"/>
    </w:rPr>
  </w:style>
  <w:style w:type="paragraph" w:customStyle="1" w:styleId="FigureCaption">
    <w:name w:val="Figure Caption"/>
    <w:basedOn w:val="a0"/>
    <w:qFormat/>
    <w:pPr>
      <w:widowControl/>
      <w:autoSpaceDE w:val="0"/>
      <w:autoSpaceDN w:val="0"/>
      <w:spacing w:line="240" w:lineRule="auto"/>
      <w:ind w:firstLineChars="0" w:firstLine="0"/>
    </w:pPr>
    <w:rPr>
      <w:rFonts w:cs="Times New Roman"/>
      <w:kern w:val="0"/>
      <w:sz w:val="16"/>
      <w:szCs w:val="16"/>
      <w:lang w:eastAsia="en-US"/>
    </w:rPr>
  </w:style>
  <w:style w:type="paragraph" w:customStyle="1" w:styleId="TableTitle0">
    <w:name w:val="Table Title"/>
    <w:basedOn w:val="a0"/>
    <w:qFormat/>
    <w:pPr>
      <w:widowControl/>
      <w:autoSpaceDE w:val="0"/>
      <w:autoSpaceDN w:val="0"/>
      <w:spacing w:line="240" w:lineRule="auto"/>
      <w:ind w:firstLineChars="0" w:firstLine="0"/>
      <w:jc w:val="center"/>
    </w:pPr>
    <w:rPr>
      <w:rFonts w:cs="Times New Roman"/>
      <w:smallCaps/>
      <w:kern w:val="0"/>
      <w:sz w:val="16"/>
      <w:szCs w:val="16"/>
      <w:lang w:eastAsia="en-US"/>
    </w:rPr>
  </w:style>
  <w:style w:type="paragraph" w:customStyle="1" w:styleId="Text">
    <w:name w:val="Text"/>
    <w:basedOn w:val="a0"/>
    <w:link w:val="TextChar"/>
    <w:qFormat/>
    <w:pPr>
      <w:autoSpaceDE w:val="0"/>
      <w:autoSpaceDN w:val="0"/>
      <w:spacing w:line="240" w:lineRule="auto"/>
      <w:ind w:firstLineChars="0" w:firstLine="204"/>
    </w:pPr>
    <w:rPr>
      <w:rFonts w:cs="Times New Roman"/>
      <w:kern w:val="0"/>
      <w:sz w:val="20"/>
      <w:szCs w:val="20"/>
      <w:lang w:eastAsia="en-US"/>
    </w:rPr>
  </w:style>
  <w:style w:type="character" w:customStyle="1" w:styleId="TextChar">
    <w:name w:val="Text Char"/>
    <w:link w:val="Text"/>
    <w:qFormat/>
    <w:rPr>
      <w:lang w:eastAsia="en-US"/>
    </w:rPr>
  </w:style>
  <w:style w:type="character" w:customStyle="1" w:styleId="apple-style-span">
    <w:name w:val="apple-style-span"/>
    <w:qFormat/>
  </w:style>
  <w:style w:type="paragraph" w:customStyle="1" w:styleId="TOC1">
    <w:name w:val="TOC 标题1"/>
    <w:basedOn w:val="11"/>
    <w:next w:val="a0"/>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Cs w:val="0"/>
      <w:color w:val="365F91" w:themeColor="accent1" w:themeShade="BF"/>
      <w:kern w:val="0"/>
      <w:szCs w:val="32"/>
    </w:rPr>
  </w:style>
  <w:style w:type="character" w:customStyle="1" w:styleId="Charc">
    <w:name w:val="标题 Char"/>
    <w:basedOn w:val="a1"/>
    <w:link w:val="af3"/>
    <w:qFormat/>
    <w:rPr>
      <w:rFonts w:ascii="Cambria" w:hAnsi="Cambria"/>
      <w:b/>
      <w:bCs/>
      <w:kern w:val="2"/>
      <w:sz w:val="32"/>
      <w:szCs w:val="32"/>
    </w:rPr>
  </w:style>
  <w:style w:type="character" w:customStyle="1" w:styleId="apple-converted-space">
    <w:name w:val="apple-converted-space"/>
    <w:basedOn w:val="a1"/>
    <w:qFormat/>
  </w:style>
  <w:style w:type="character" w:customStyle="1" w:styleId="Chara">
    <w:name w:val="副标题 Char"/>
    <w:basedOn w:val="a1"/>
    <w:link w:val="af0"/>
    <w:qFormat/>
    <w:rPr>
      <w:rFonts w:ascii="Cambria" w:hAnsi="Cambria"/>
      <w:b/>
      <w:bCs/>
      <w:kern w:val="28"/>
      <w:sz w:val="32"/>
      <w:szCs w:val="32"/>
    </w:rPr>
  </w:style>
  <w:style w:type="character" w:customStyle="1" w:styleId="Char6">
    <w:name w:val="尾注文本 Char"/>
    <w:basedOn w:val="a1"/>
    <w:link w:val="ac"/>
    <w:semiHidden/>
    <w:qFormat/>
    <w:rPr>
      <w:kern w:val="2"/>
      <w:sz w:val="21"/>
      <w:szCs w:val="24"/>
    </w:rPr>
  </w:style>
  <w:style w:type="character" w:styleId="aff0">
    <w:name w:val="Placeholder Text"/>
    <w:basedOn w:val="a1"/>
    <w:uiPriority w:val="99"/>
    <w:semiHidden/>
    <w:qFormat/>
    <w:rPr>
      <w:color w:val="808080"/>
    </w:rPr>
  </w:style>
  <w:style w:type="character" w:customStyle="1" w:styleId="4Char">
    <w:name w:val="标题 4 Char"/>
    <w:basedOn w:val="a1"/>
    <w:link w:val="4"/>
    <w:qFormat/>
    <w:rPr>
      <w:rFonts w:asciiTheme="majorHAnsi" w:eastAsiaTheme="majorEastAsia" w:hAnsiTheme="majorHAnsi" w:cstheme="majorBidi"/>
      <w:b/>
      <w:bCs/>
      <w:kern w:val="2"/>
      <w:sz w:val="28"/>
      <w:szCs w:val="28"/>
    </w:rPr>
  </w:style>
  <w:style w:type="character" w:customStyle="1" w:styleId="5Char">
    <w:name w:val="标题 5 Char"/>
    <w:basedOn w:val="a1"/>
    <w:link w:val="5"/>
    <w:qFormat/>
    <w:rPr>
      <w:rFonts w:cstheme="minorBidi"/>
      <w:b/>
      <w:bCs/>
      <w:kern w:val="2"/>
      <w:sz w:val="28"/>
      <w:szCs w:val="28"/>
    </w:rPr>
  </w:style>
  <w:style w:type="character" w:customStyle="1" w:styleId="6Char">
    <w:name w:val="标题 6 Char"/>
    <w:basedOn w:val="a1"/>
    <w:link w:val="6"/>
    <w:qFormat/>
    <w:rPr>
      <w:rFonts w:asciiTheme="majorHAnsi" w:eastAsiaTheme="majorEastAsia" w:hAnsiTheme="majorHAnsi" w:cstheme="majorBidi"/>
      <w:b/>
      <w:bCs/>
      <w:kern w:val="2"/>
      <w:sz w:val="24"/>
      <w:szCs w:val="24"/>
    </w:rPr>
  </w:style>
  <w:style w:type="character" w:customStyle="1" w:styleId="7Char">
    <w:name w:val="标题 7 Char"/>
    <w:basedOn w:val="a1"/>
    <w:link w:val="7"/>
    <w:qFormat/>
    <w:rPr>
      <w:rFonts w:cstheme="minorBidi"/>
      <w:b/>
      <w:bCs/>
      <w:kern w:val="2"/>
      <w:sz w:val="24"/>
      <w:szCs w:val="24"/>
    </w:rPr>
  </w:style>
  <w:style w:type="character" w:customStyle="1" w:styleId="8Char">
    <w:name w:val="标题 8 Char"/>
    <w:basedOn w:val="a1"/>
    <w:link w:val="8"/>
    <w:qFormat/>
    <w:rPr>
      <w:rFonts w:asciiTheme="majorHAnsi" w:eastAsiaTheme="majorEastAsia" w:hAnsiTheme="majorHAnsi" w:cstheme="majorBidi"/>
      <w:kern w:val="2"/>
      <w:sz w:val="24"/>
      <w:szCs w:val="24"/>
    </w:rPr>
  </w:style>
  <w:style w:type="character" w:customStyle="1" w:styleId="9Char">
    <w:name w:val="标题 9 Char"/>
    <w:basedOn w:val="a1"/>
    <w:link w:val="9"/>
    <w:qFormat/>
    <w:rPr>
      <w:rFonts w:asciiTheme="majorHAnsi" w:eastAsiaTheme="majorEastAsia" w:hAnsiTheme="majorHAnsi" w:cstheme="majorBidi"/>
      <w:kern w:val="2"/>
      <w:sz w:val="21"/>
      <w:szCs w:val="21"/>
    </w:rPr>
  </w:style>
  <w:style w:type="character" w:customStyle="1" w:styleId="Char9">
    <w:name w:val="页眉 Char"/>
    <w:basedOn w:val="a1"/>
    <w:link w:val="af"/>
    <w:uiPriority w:val="99"/>
    <w:qFormat/>
    <w:rPr>
      <w:rFonts w:cstheme="minorBidi"/>
      <w:kern w:val="2"/>
      <w:sz w:val="18"/>
      <w:szCs w:val="18"/>
    </w:rPr>
  </w:style>
  <w:style w:type="character" w:customStyle="1" w:styleId="Char8">
    <w:name w:val="页脚 Char"/>
    <w:basedOn w:val="a1"/>
    <w:link w:val="ae"/>
    <w:uiPriority w:val="99"/>
    <w:rPr>
      <w:rFonts w:cstheme="minorBidi"/>
      <w:kern w:val="2"/>
      <w:sz w:val="18"/>
      <w:szCs w:val="18"/>
    </w:rPr>
  </w:style>
  <w:style w:type="character" w:customStyle="1" w:styleId="13">
    <w:name w:val="书籍标题1"/>
    <w:basedOn w:val="a1"/>
    <w:uiPriority w:val="33"/>
    <w:qFormat/>
    <w:rPr>
      <w:b/>
      <w:bCs/>
      <w:i/>
      <w:iCs/>
      <w:spacing w:val="5"/>
    </w:rPr>
  </w:style>
  <w:style w:type="paragraph" w:customStyle="1" w:styleId="10">
    <w:name w:val="章 标题1 黑三"/>
    <w:basedOn w:val="11"/>
    <w:next w:val="aff1"/>
    <w:link w:val="1Char0"/>
    <w:pPr>
      <w:numPr>
        <w:numId w:val="2"/>
      </w:numPr>
    </w:pPr>
  </w:style>
  <w:style w:type="paragraph" w:customStyle="1" w:styleId="aff1">
    <w:name w:val="正文 宋小四"/>
    <w:basedOn w:val="a0"/>
    <w:link w:val="Charf"/>
    <w:pPr>
      <w:ind w:firstLineChars="0" w:firstLine="0"/>
    </w:pPr>
  </w:style>
  <w:style w:type="paragraph" w:customStyle="1" w:styleId="24">
    <w:name w:val="节 标题2 黑4"/>
    <w:basedOn w:val="2"/>
    <w:next w:val="aff1"/>
    <w:link w:val="24Char"/>
  </w:style>
  <w:style w:type="character" w:customStyle="1" w:styleId="2Char">
    <w:name w:val="标题 2 Char"/>
    <w:basedOn w:val="a1"/>
    <w:link w:val="2"/>
    <w:rPr>
      <w:rFonts w:ascii="黑体" w:eastAsia="黑体" w:hAnsi="黑体" w:cstheme="majorBidi"/>
      <w:bCs/>
      <w:kern w:val="2"/>
      <w:sz w:val="28"/>
      <w:szCs w:val="32"/>
    </w:rPr>
  </w:style>
  <w:style w:type="character" w:customStyle="1" w:styleId="1Char0">
    <w:name w:val="章 标题1 黑三 Char"/>
    <w:basedOn w:val="1Char"/>
    <w:link w:val="10"/>
    <w:rPr>
      <w:rFonts w:eastAsia="黑体" w:cstheme="minorBidi"/>
      <w:bCs/>
      <w:kern w:val="44"/>
      <w:sz w:val="32"/>
      <w:szCs w:val="44"/>
    </w:rPr>
  </w:style>
  <w:style w:type="paragraph" w:customStyle="1" w:styleId="31">
    <w:name w:val="条 标题3 黑小四"/>
    <w:basedOn w:val="3"/>
    <w:next w:val="aff1"/>
    <w:link w:val="3Char0"/>
  </w:style>
  <w:style w:type="character" w:customStyle="1" w:styleId="3Char">
    <w:name w:val="标题 3 Char"/>
    <w:basedOn w:val="a1"/>
    <w:link w:val="3"/>
    <w:rPr>
      <w:rFonts w:ascii="黑体" w:eastAsia="黑体" w:hAnsi="黑体" w:cstheme="minorBidi"/>
      <w:bCs/>
      <w:color w:val="000000" w:themeColor="text1"/>
      <w:kern w:val="2"/>
      <w:sz w:val="24"/>
      <w:szCs w:val="32"/>
    </w:rPr>
  </w:style>
  <w:style w:type="character" w:customStyle="1" w:styleId="24Char">
    <w:name w:val="节 标题2 黑4 Char"/>
    <w:basedOn w:val="2Char"/>
    <w:link w:val="24"/>
    <w:rPr>
      <w:rFonts w:ascii="黑体" w:eastAsia="黑体" w:hAnsi="黑体" w:cstheme="majorBidi"/>
      <w:bCs/>
      <w:kern w:val="2"/>
      <w:sz w:val="28"/>
      <w:szCs w:val="32"/>
    </w:rPr>
  </w:style>
  <w:style w:type="character" w:customStyle="1" w:styleId="3Char0">
    <w:name w:val="条 标题3 黑小四 Char"/>
    <w:basedOn w:val="24Char"/>
    <w:link w:val="31"/>
    <w:rPr>
      <w:rFonts w:ascii="黑体" w:eastAsia="黑体" w:hAnsi="黑体" w:cstheme="minorBidi"/>
      <w:bCs/>
      <w:kern w:val="2"/>
      <w:sz w:val="24"/>
      <w:szCs w:val="32"/>
    </w:rPr>
  </w:style>
  <w:style w:type="paragraph" w:customStyle="1" w:styleId="1">
    <w:name w:val="章 标题1"/>
    <w:basedOn w:val="a0"/>
    <w:pPr>
      <w:numPr>
        <w:numId w:val="3"/>
      </w:numPr>
    </w:pPr>
  </w:style>
  <w:style w:type="character" w:customStyle="1" w:styleId="Charf">
    <w:name w:val="正文 宋小四 Char"/>
    <w:basedOn w:val="a1"/>
    <w:link w:val="aff1"/>
    <w:rPr>
      <w:rFonts w:cstheme="minorBidi"/>
      <w:kern w:val="2"/>
      <w:sz w:val="24"/>
      <w:szCs w:val="22"/>
    </w:rPr>
  </w:style>
  <w:style w:type="paragraph" w:customStyle="1" w:styleId="referenceitem">
    <w:name w:val="referenceitem"/>
    <w:basedOn w:val="a0"/>
    <w:pPr>
      <w:widowControl/>
      <w:numPr>
        <w:numId w:val="4"/>
      </w:numPr>
      <w:overflowPunct w:val="0"/>
      <w:autoSpaceDE w:val="0"/>
      <w:autoSpaceDN w:val="0"/>
      <w:adjustRightInd w:val="0"/>
      <w:spacing w:line="220" w:lineRule="atLeast"/>
      <w:textAlignment w:val="baseline"/>
    </w:pPr>
    <w:rPr>
      <w:rFonts w:eastAsia="Times New Roman" w:cs="Times New Roman"/>
      <w:kern w:val="0"/>
      <w:sz w:val="18"/>
      <w:szCs w:val="20"/>
      <w:lang w:eastAsia="de-DE"/>
    </w:rPr>
  </w:style>
  <w:style w:type="character" w:customStyle="1" w:styleId="Char2">
    <w:name w:val="正文文本 Char"/>
    <w:basedOn w:val="a1"/>
    <w:link w:val="a8"/>
    <w:uiPriority w:val="99"/>
    <w:rPr>
      <w:rFonts w:cstheme="minorBidi"/>
      <w:kern w:val="2"/>
      <w:sz w:val="24"/>
      <w:szCs w:val="22"/>
    </w:rPr>
  </w:style>
  <w:style w:type="table" w:customStyle="1" w:styleId="21">
    <w:name w:val="无格式表格 21"/>
    <w:basedOn w:val="a2"/>
    <w:uiPriority w:val="42"/>
    <w:rPr>
      <w:rFonts w:asciiTheme="minorHAnsi" w:eastAsiaTheme="minorEastAsia" w:hAnsiTheme="minorHAnsi" w:cstheme="minorBidi"/>
      <w:kern w:val="2"/>
      <w:sz w:val="21"/>
      <w:szCs w:val="22"/>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2">
    <w:name w:val="No Spacing"/>
    <w:uiPriority w:val="1"/>
    <w:qFormat/>
    <w:pPr>
      <w:widowControl w:val="0"/>
      <w:ind w:firstLineChars="200" w:firstLine="200"/>
      <w:jc w:val="both"/>
    </w:pPr>
    <w:rPr>
      <w:rFonts w:cstheme="minorBidi"/>
      <w:kern w:val="2"/>
      <w:sz w:val="24"/>
      <w:szCs w:val="22"/>
    </w:rPr>
  </w:style>
  <w:style w:type="character" w:customStyle="1" w:styleId="Char3">
    <w:name w:val="正文文本缩进 Char"/>
    <w:basedOn w:val="a1"/>
    <w:link w:val="a9"/>
    <w:uiPriority w:val="99"/>
    <w:rPr>
      <w:rFonts w:cstheme="minorBidi"/>
      <w:kern w:val="2"/>
      <w:sz w:val="24"/>
      <w:szCs w:val="22"/>
    </w:rPr>
  </w:style>
  <w:style w:type="paragraph" w:customStyle="1" w:styleId="aff3">
    <w:name w:val="表格"/>
    <w:basedOn w:val="aff2"/>
    <w:qFormat/>
    <w:pPr>
      <w:ind w:firstLineChars="0" w:firstLine="0"/>
    </w:pPr>
    <w:rPr>
      <w:rFonts w:eastAsiaTheme="minorEastAsia"/>
      <w:sz w:val="18"/>
      <w:szCs w:val="21"/>
    </w:rPr>
  </w:style>
  <w:style w:type="table" w:customStyle="1" w:styleId="14">
    <w:name w:val="网格型1"/>
    <w:basedOn w:val="a2"/>
    <w:uiPriority w:val="3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a1"/>
  </w:style>
  <w:style w:type="character" w:customStyle="1" w:styleId="shorttext">
    <w:name w:val="short_text"/>
    <w:basedOn w:val="a1"/>
  </w:style>
  <w:style w:type="paragraph" w:customStyle="1" w:styleId="ordinary-output">
    <w:name w:val="ordinary-output"/>
    <w:basedOn w:val="a0"/>
    <w:pPr>
      <w:widowControl/>
      <w:spacing w:before="100" w:beforeAutospacing="1" w:after="75" w:line="330" w:lineRule="atLeast"/>
      <w:ind w:firstLineChars="0" w:firstLine="0"/>
      <w:jc w:val="left"/>
    </w:pPr>
    <w:rPr>
      <w:rFonts w:ascii="宋体" w:hAnsi="宋体" w:cs="宋体"/>
      <w:color w:val="333333"/>
      <w:kern w:val="0"/>
      <w:sz w:val="27"/>
      <w:szCs w:val="27"/>
    </w:rPr>
  </w:style>
  <w:style w:type="paragraph" w:customStyle="1" w:styleId="a">
    <w:name w:val="参考文献"/>
    <w:basedOn w:val="a0"/>
    <w:pPr>
      <w:numPr>
        <w:ilvl w:val="1"/>
        <w:numId w:val="5"/>
      </w:numPr>
      <w:tabs>
        <w:tab w:val="clear" w:pos="840"/>
        <w:tab w:val="left" w:pos="397"/>
      </w:tabs>
      <w:snapToGrid w:val="0"/>
      <w:spacing w:line="295" w:lineRule="auto"/>
      <w:ind w:left="397" w:firstLineChars="0" w:hanging="113"/>
    </w:pPr>
    <w:rPr>
      <w:rFonts w:eastAsia="方正书宋简体" w:cs="Times New Roman"/>
      <w:snapToGrid w:val="0"/>
      <w:color w:val="000000"/>
      <w:spacing w:val="2"/>
      <w:sz w:val="18"/>
      <w:szCs w:val="18"/>
    </w:rPr>
  </w:style>
  <w:style w:type="paragraph" w:customStyle="1" w:styleId="aff4">
    <w:name w:val="首页页眉"/>
    <w:basedOn w:val="af"/>
    <w:pPr>
      <w:pBdr>
        <w:bottom w:val="double" w:sz="6" w:space="1" w:color="auto"/>
      </w:pBdr>
      <w:tabs>
        <w:tab w:val="clear" w:pos="4153"/>
        <w:tab w:val="clear" w:pos="8306"/>
      </w:tabs>
      <w:overflowPunct w:val="0"/>
      <w:spacing w:line="240" w:lineRule="auto"/>
      <w:ind w:firstLineChars="0" w:firstLine="0"/>
      <w:jc w:val="both"/>
    </w:pPr>
    <w:rPr>
      <w:rFonts w:cs="Times New Roman"/>
      <w:szCs w:val="20"/>
    </w:rPr>
  </w:style>
  <w:style w:type="paragraph" w:customStyle="1" w:styleId="22">
    <w:name w:val="样式 题注 + 首行缩进:  2 字符"/>
    <w:basedOn w:val="a5"/>
    <w:pPr>
      <w:ind w:firstLineChars="0" w:firstLine="0"/>
    </w:pPr>
    <w:rPr>
      <w:rFonts w:cs="宋体"/>
    </w:rPr>
  </w:style>
  <w:style w:type="paragraph" w:customStyle="1" w:styleId="0">
    <w:name w:val="样式 五号 居中 行距: 单倍行距 首行缩进:  0 字符"/>
    <w:basedOn w:val="a0"/>
    <w:pPr>
      <w:spacing w:line="288" w:lineRule="auto"/>
      <w:ind w:firstLineChars="0" w:firstLine="0"/>
      <w:jc w:val="center"/>
    </w:pPr>
    <w:rPr>
      <w:rFonts w:cs="宋体"/>
      <w:sz w:val="21"/>
      <w:szCs w:val="20"/>
    </w:rPr>
  </w:style>
  <w:style w:type="paragraph" w:customStyle="1" w:styleId="23">
    <w:name w:val="样式2"/>
    <w:basedOn w:val="a0"/>
    <w:pPr>
      <w:snapToGrid w:val="0"/>
      <w:spacing w:line="300" w:lineRule="auto"/>
      <w:ind w:firstLineChars="0" w:firstLine="0"/>
    </w:pPr>
    <w:rPr>
      <w:rFonts w:eastAsia="方正楷体简体" w:cs="Times New Roman"/>
      <w:snapToGrid w:val="0"/>
      <w:spacing w:val="2"/>
      <w:sz w:val="21"/>
      <w:szCs w:val="24"/>
    </w:rPr>
  </w:style>
  <w:style w:type="character" w:customStyle="1" w:styleId="Charb">
    <w:name w:val="脚注文本 Char"/>
    <w:basedOn w:val="a1"/>
    <w:link w:val="af1"/>
    <w:semiHidden/>
    <w:rPr>
      <w:kern w:val="2"/>
      <w:sz w:val="18"/>
      <w:szCs w:val="18"/>
    </w:rPr>
  </w:style>
  <w:style w:type="character" w:customStyle="1" w:styleId="Char4">
    <w:name w:val="纯文本 Char"/>
    <w:basedOn w:val="a1"/>
    <w:link w:val="aa"/>
    <w:rPr>
      <w:rFonts w:ascii="宋体" w:hAnsi="Courier New" w:cs="Courier New"/>
      <w:kern w:val="2"/>
      <w:sz w:val="21"/>
      <w:szCs w:val="21"/>
    </w:rPr>
  </w:style>
  <w:style w:type="character" w:customStyle="1" w:styleId="Char0">
    <w:name w:val="文档结构图 Char"/>
    <w:basedOn w:val="a1"/>
    <w:link w:val="a6"/>
    <w:semiHidden/>
    <w:rPr>
      <w:kern w:val="2"/>
      <w:sz w:val="21"/>
      <w:szCs w:val="24"/>
      <w:shd w:val="clear" w:color="auto" w:fill="000080"/>
    </w:rPr>
  </w:style>
  <w:style w:type="character" w:customStyle="1" w:styleId="Char5">
    <w:name w:val="日期 Char"/>
    <w:basedOn w:val="a1"/>
    <w:link w:val="ab"/>
    <w:rPr>
      <w:kern w:val="2"/>
      <w:sz w:val="21"/>
      <w:szCs w:val="24"/>
    </w:rPr>
  </w:style>
  <w:style w:type="paragraph" w:customStyle="1" w:styleId="15">
    <w:name w:val="修订1"/>
    <w:hidden/>
    <w:uiPriority w:val="99"/>
    <w:semiHidden/>
    <w:rPr>
      <w:kern w:val="2"/>
      <w:sz w:val="21"/>
      <w:szCs w:val="24"/>
    </w:rPr>
  </w:style>
  <w:style w:type="paragraph" w:customStyle="1" w:styleId="aff5">
    <w:name w:val="毕业论文正文"/>
    <w:basedOn w:val="a0"/>
    <w:link w:val="Charf0"/>
    <w:uiPriority w:val="99"/>
    <w:pPr>
      <w:tabs>
        <w:tab w:val="left" w:pos="3060"/>
      </w:tabs>
      <w:autoSpaceDE w:val="0"/>
      <w:autoSpaceDN w:val="0"/>
      <w:adjustRightInd w:val="0"/>
    </w:pPr>
    <w:rPr>
      <w:rFonts w:cs="Times New Roman"/>
      <w:color w:val="000000"/>
      <w:kern w:val="0"/>
      <w:szCs w:val="21"/>
    </w:rPr>
  </w:style>
  <w:style w:type="character" w:customStyle="1" w:styleId="Charf0">
    <w:name w:val="毕业论文正文 Char"/>
    <w:link w:val="aff5"/>
    <w:uiPriority w:val="99"/>
    <w:locked/>
    <w:rPr>
      <w:color w:val="000000"/>
      <w:sz w:val="24"/>
      <w:szCs w:val="21"/>
    </w:rPr>
  </w:style>
  <w:style w:type="paragraph" w:customStyle="1" w:styleId="tgt">
    <w:name w:val="tgt"/>
    <w:basedOn w:val="a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CharChar">
    <w:name w:val="Char Char"/>
    <w:basedOn w:val="a0"/>
    <w:next w:val="af5"/>
    <w:pPr>
      <w:spacing w:line="240" w:lineRule="auto"/>
      <w:ind w:firstLineChars="0" w:firstLine="0"/>
    </w:pPr>
    <w:rPr>
      <w:rFonts w:cs="Times New Roman"/>
      <w:szCs w:val="20"/>
    </w:rPr>
  </w:style>
  <w:style w:type="character" w:customStyle="1" w:styleId="Chare">
    <w:name w:val="正文首行缩进 Char"/>
    <w:basedOn w:val="Char2"/>
    <w:link w:val="af5"/>
    <w:rPr>
      <w:rFonts w:cstheme="minorBidi"/>
      <w:kern w:val="2"/>
      <w:sz w:val="24"/>
      <w:szCs w:val="22"/>
    </w:rPr>
  </w:style>
  <w:style w:type="table" w:customStyle="1" w:styleId="211">
    <w:name w:val="网格型211"/>
    <w:basedOn w:val="a2"/>
    <w:uiPriority w:val="99"/>
    <w:unhideWhenUsed/>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2"/>
    <w:uiPriority w:val="59"/>
    <w:rPr>
      <w:rFonts w:ascii="Cambria" w:hAnsi="Cambria"/>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uiPriority w:val="59"/>
    <w:rPr>
      <w:rFonts w:ascii="Cambria" w:hAnsi="Cambria"/>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0">
    <w:name w:val="网格型6"/>
    <w:basedOn w:val="a2"/>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2"/>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不明显强调1"/>
    <w:basedOn w:val="a1"/>
    <w:uiPriority w:val="19"/>
    <w:qFormat/>
    <w:rPr>
      <w:i/>
      <w:iCs/>
      <w:color w:val="404040" w:themeColor="text1" w:themeTint="BF"/>
    </w:rPr>
  </w:style>
  <w:style w:type="paragraph" w:customStyle="1" w:styleId="aff6">
    <w:name w:val="图表注"/>
    <w:basedOn w:val="a5"/>
    <w:link w:val="aff7"/>
    <w:qFormat/>
    <w:pPr>
      <w:widowControl/>
      <w:spacing w:line="312" w:lineRule="auto"/>
      <w:ind w:firstLineChars="0" w:firstLine="0"/>
    </w:pPr>
  </w:style>
  <w:style w:type="character" w:customStyle="1" w:styleId="Char">
    <w:name w:val="题注 Char"/>
    <w:basedOn w:val="a1"/>
    <w:link w:val="a5"/>
    <w:uiPriority w:val="35"/>
    <w:rPr>
      <w:rFonts w:cstheme="majorBidi"/>
      <w:kern w:val="2"/>
      <w:sz w:val="21"/>
    </w:rPr>
  </w:style>
  <w:style w:type="character" w:customStyle="1" w:styleId="aff7">
    <w:name w:val="图表注 字符"/>
    <w:basedOn w:val="Char"/>
    <w:link w:val="aff6"/>
    <w:rPr>
      <w:rFonts w:cstheme="majorBidi"/>
      <w:kern w:val="2"/>
      <w:sz w:val="21"/>
    </w:rPr>
  </w:style>
  <w:style w:type="table" w:customStyle="1" w:styleId="25">
    <w:name w:val="网格型2"/>
    <w:basedOn w:val="a2"/>
    <w:uiPriority w:val="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2"/>
    <w:uiPriority w:val="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图标"/>
    <w:basedOn w:val="a0"/>
    <w:link w:val="aff9"/>
    <w:qFormat/>
    <w:pPr>
      <w:widowControl/>
      <w:ind w:firstLineChars="0" w:firstLine="0"/>
      <w:jc w:val="center"/>
    </w:pPr>
    <w:rPr>
      <w:rFonts w:cs="Times New Roman"/>
      <w:sz w:val="21"/>
      <w:szCs w:val="20"/>
    </w:rPr>
  </w:style>
  <w:style w:type="character" w:customStyle="1" w:styleId="aff9">
    <w:name w:val="图标 字符"/>
    <w:basedOn w:val="a1"/>
    <w:link w:val="aff8"/>
    <w:rPr>
      <w:kern w:val="2"/>
      <w:sz w:val="21"/>
    </w:rPr>
  </w:style>
  <w:style w:type="table" w:customStyle="1" w:styleId="32">
    <w:name w:val="网格型3"/>
    <w:basedOn w:val="a2"/>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0"/>
    <w:link w:val="MTDisplayEquationChar"/>
    <w:qFormat/>
    <w:pPr>
      <w:tabs>
        <w:tab w:val="center" w:pos="4160"/>
        <w:tab w:val="right" w:pos="8300"/>
      </w:tabs>
      <w:spacing w:line="240" w:lineRule="auto"/>
      <w:ind w:firstLineChars="0" w:firstLine="0"/>
    </w:pPr>
    <w:rPr>
      <w:rFonts w:asciiTheme="minorHAnsi" w:eastAsiaTheme="minorEastAsia" w:hAnsiTheme="minorHAnsi"/>
      <w:b/>
      <w:sz w:val="21"/>
    </w:rPr>
  </w:style>
  <w:style w:type="character" w:customStyle="1" w:styleId="MTDisplayEquationChar">
    <w:name w:val="MTDisplayEquation Char"/>
    <w:basedOn w:val="a1"/>
    <w:link w:val="MTDisplayEquation"/>
    <w:qFormat/>
    <w:rPr>
      <w:rFonts w:asciiTheme="minorHAnsi" w:eastAsiaTheme="minorEastAsia" w:hAnsiTheme="minorHAnsi" w:cstheme="minorBidi"/>
      <w:b/>
      <w:kern w:val="2"/>
      <w:sz w:val="21"/>
      <w:szCs w:val="22"/>
    </w:rPr>
  </w:style>
  <w:style w:type="paragraph" w:customStyle="1" w:styleId="affa">
    <w:name w:val="公式"/>
    <w:basedOn w:val="a9"/>
    <w:qFormat/>
    <w:pPr>
      <w:tabs>
        <w:tab w:val="center" w:pos="4800"/>
        <w:tab w:val="right" w:pos="9600"/>
      </w:tabs>
      <w:ind w:leftChars="0" w:left="0" w:firstLineChars="150" w:firstLine="360"/>
    </w:pPr>
    <w:rPr>
      <w:szCs w:val="24"/>
    </w:rPr>
  </w:style>
  <w:style w:type="paragraph" w:customStyle="1" w:styleId="cl">
    <w:name w:val="cl"/>
    <w:basedOn w:val="a8"/>
    <w:next w:val="a0"/>
    <w:link w:val="cl0"/>
    <w:qFormat/>
    <w:pPr>
      <w:tabs>
        <w:tab w:val="center" w:pos="3686"/>
        <w:tab w:val="right" w:pos="7656"/>
      </w:tabs>
      <w:spacing w:after="0"/>
      <w:ind w:firstLineChars="0" w:firstLine="0"/>
    </w:pPr>
    <w:rPr>
      <w:szCs w:val="24"/>
    </w:rPr>
  </w:style>
  <w:style w:type="paragraph" w:customStyle="1" w:styleId="gongshi">
    <w:name w:val="gongshi"/>
    <w:basedOn w:val="a8"/>
    <w:next w:val="a0"/>
    <w:link w:val="gongshi0"/>
    <w:qFormat/>
    <w:pPr>
      <w:tabs>
        <w:tab w:val="center" w:pos="4080"/>
        <w:tab w:val="right" w:pos="8304"/>
      </w:tabs>
      <w:ind w:firstLineChars="0" w:firstLine="0"/>
      <w:jc w:val="left"/>
    </w:pPr>
    <w:rPr>
      <w:rFonts w:ascii="Cambria Math" w:hAnsi="Cambria Math"/>
      <w:i/>
      <w:szCs w:val="24"/>
    </w:rPr>
  </w:style>
  <w:style w:type="character" w:customStyle="1" w:styleId="cl0">
    <w:name w:val="cl 字符"/>
    <w:basedOn w:val="Char2"/>
    <w:link w:val="cl"/>
    <w:qFormat/>
    <w:rPr>
      <w:rFonts w:cstheme="minorBidi"/>
      <w:kern w:val="2"/>
      <w:sz w:val="24"/>
      <w:szCs w:val="24"/>
    </w:rPr>
  </w:style>
  <w:style w:type="character" w:customStyle="1" w:styleId="gongshi0">
    <w:name w:val="gongshi 字符"/>
    <w:basedOn w:val="Char2"/>
    <w:link w:val="gongshi"/>
    <w:qFormat/>
    <w:rPr>
      <w:rFonts w:ascii="Cambria Math" w:hAnsi="Cambria Math" w:cstheme="minorBidi"/>
      <w:i/>
      <w:kern w:val="2"/>
      <w:sz w:val="24"/>
      <w:szCs w:val="24"/>
    </w:rPr>
  </w:style>
  <w:style w:type="paragraph" w:customStyle="1" w:styleId="tu">
    <w:name w:val="tu"/>
    <w:basedOn w:val="a0"/>
    <w:rsid w:val="00EE4A3F"/>
    <w:pPr>
      <w:snapToGrid w:val="0"/>
      <w:spacing w:before="160" w:line="254" w:lineRule="auto"/>
      <w:ind w:firstLineChars="0" w:firstLine="0"/>
      <w:jc w:val="center"/>
    </w:pPr>
    <w:rPr>
      <w:rFonts w:eastAsia="方正书宋简体" w:cs="Times New Roman"/>
      <w:snapToGrid w:val="0"/>
      <w:spacing w:val="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968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Desktop\&#27605;&#19994;&#35770;&#25991;-&#2716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50FB3B-70D2-40AF-A33E-30D1BBA1C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毕业论文-模.dotx</Template>
  <TotalTime>34</TotalTime>
  <Pages>1</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硕士专业学位论文</dc:title>
  <dc:creator>User</dc:creator>
  <cp:lastModifiedBy>谢帅</cp:lastModifiedBy>
  <cp:revision>9</cp:revision>
  <cp:lastPrinted>2020-04-29T15:15:00Z</cp:lastPrinted>
  <dcterms:created xsi:type="dcterms:W3CDTF">2020-04-29T14:48:00Z</dcterms:created>
  <dcterms:modified xsi:type="dcterms:W3CDTF">2020-05-13T01:48:00Z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KSOProductBuildVer">
    <vt:lpwstr>2052-11.1.0.8527</vt:lpwstr>
  </property>
</Properties>
</file>